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A94" w:rsidRDefault="00CB6A94">
      <w:pPr>
        <w:spacing w:before="0" w:after="0"/>
        <w:rPr>
          <w:rFonts w:cs="Arial"/>
          <w:b/>
          <w:bCs/>
          <w:kern w:val="32"/>
          <w:sz w:val="24"/>
          <w:szCs w:val="32"/>
          <w:lang w:eastAsia="fr-FR"/>
        </w:rPr>
      </w:pPr>
      <w:bookmarkStart w:id="0" w:name="_Toc118779350"/>
    </w:p>
    <w:bookmarkEnd w:id="0"/>
    <w:p w:rsidR="00FE2434" w:rsidRPr="002B242D" w:rsidRDefault="001644DD" w:rsidP="00FE2434">
      <w:pPr>
        <w:pStyle w:val="berschrift1"/>
        <w:numPr>
          <w:ilvl w:val="0"/>
          <w:numId w:val="1"/>
        </w:numPr>
        <w:ind w:left="431" w:hanging="431"/>
      </w:pPr>
      <w:r>
        <w:t>Sitzungsprotokoll vom 29.03.2007</w:t>
      </w:r>
    </w:p>
    <w:tbl>
      <w:tblPr>
        <w:tblStyle w:val="Tabelle-Horizontale"/>
        <w:tblW w:w="0" w:type="auto"/>
        <w:tblLook w:val="04A0"/>
      </w:tblPr>
      <w:tblGrid>
        <w:gridCol w:w="3085"/>
        <w:gridCol w:w="2055"/>
        <w:gridCol w:w="2056"/>
        <w:gridCol w:w="2658"/>
      </w:tblGrid>
      <w:tr w:rsidR="003D5B39" w:rsidTr="003D5B39">
        <w:trPr>
          <w:cnfStyle w:val="100000000000"/>
        </w:trPr>
        <w:tc>
          <w:tcPr>
            <w:tcW w:w="3085" w:type="dxa"/>
          </w:tcPr>
          <w:p w:rsidR="003D5B39" w:rsidRDefault="003D5B39" w:rsidP="00B77E48">
            <w:pPr>
              <w:pStyle w:val="KeinLeerraum"/>
              <w:rPr>
                <w:lang w:eastAsia="fr-FR"/>
              </w:rPr>
            </w:pPr>
            <w:r>
              <w:rPr>
                <w:lang w:eastAsia="fr-FR"/>
              </w:rPr>
              <w:t>Datum und Zeit</w:t>
            </w:r>
          </w:p>
        </w:tc>
        <w:tc>
          <w:tcPr>
            <w:tcW w:w="4111" w:type="dxa"/>
            <w:gridSpan w:val="2"/>
          </w:tcPr>
          <w:p w:rsidR="003D5B39" w:rsidRDefault="003D5B39" w:rsidP="00B77E48">
            <w:pPr>
              <w:pStyle w:val="KeinLeerraum"/>
              <w:rPr>
                <w:lang w:eastAsia="fr-FR"/>
              </w:rPr>
            </w:pPr>
            <w:r>
              <w:rPr>
                <w:lang w:eastAsia="fr-FR"/>
              </w:rPr>
              <w:t>Verteiler</w:t>
            </w:r>
          </w:p>
        </w:tc>
        <w:tc>
          <w:tcPr>
            <w:tcW w:w="2658" w:type="dxa"/>
          </w:tcPr>
          <w:p w:rsidR="003D5B39" w:rsidRDefault="003D5B39" w:rsidP="00B77E48">
            <w:pPr>
              <w:pStyle w:val="KeinLeerraum"/>
              <w:rPr>
                <w:lang w:eastAsia="fr-FR"/>
              </w:rPr>
            </w:pPr>
            <w:r>
              <w:rPr>
                <w:lang w:eastAsia="fr-FR"/>
              </w:rPr>
              <w:t>Verteiler</w:t>
            </w:r>
          </w:p>
        </w:tc>
      </w:tr>
      <w:tr w:rsidR="003D5B39" w:rsidTr="003D5B39">
        <w:tc>
          <w:tcPr>
            <w:tcW w:w="3085" w:type="dxa"/>
          </w:tcPr>
          <w:p w:rsidR="003D5B39" w:rsidRDefault="003D5B39" w:rsidP="00B77E48">
            <w:pPr>
              <w:pStyle w:val="KeinLeerraum"/>
              <w:rPr>
                <w:lang w:eastAsia="fr-FR"/>
              </w:rPr>
            </w:pPr>
            <w:r>
              <w:rPr>
                <w:lang w:eastAsia="fr-FR"/>
              </w:rPr>
              <w:t>29.03.2007 [09:00 – 09:30 Uhr]</w:t>
            </w:r>
          </w:p>
          <w:p w:rsidR="003D5B39" w:rsidRDefault="003D5B39" w:rsidP="00B77E48">
            <w:pPr>
              <w:pStyle w:val="KeinLeerraum"/>
              <w:rPr>
                <w:lang w:eastAsia="fr-FR"/>
              </w:rPr>
            </w:pPr>
            <w:r>
              <w:rPr>
                <w:lang w:eastAsia="fr-FR"/>
              </w:rPr>
              <w:t>Verfasser: R. Zumstein</w:t>
            </w:r>
          </w:p>
          <w:p w:rsidR="003D5B39" w:rsidRDefault="003D5B39" w:rsidP="00B77E48">
            <w:pPr>
              <w:pStyle w:val="KeinLeerraum"/>
              <w:rPr>
                <w:lang w:eastAsia="fr-FR"/>
              </w:rPr>
            </w:pPr>
            <w:r>
              <w:rPr>
                <w:lang w:eastAsia="fr-FR"/>
              </w:rPr>
              <w:t>Nächstes Meeting: 05.04.2007</w:t>
            </w:r>
          </w:p>
        </w:tc>
        <w:tc>
          <w:tcPr>
            <w:tcW w:w="2055" w:type="dxa"/>
          </w:tcPr>
          <w:p w:rsidR="003D5B39" w:rsidRDefault="003D5B39" w:rsidP="00B77E48">
            <w:pPr>
              <w:pStyle w:val="KeinLeerraum"/>
              <w:rPr>
                <w:lang w:eastAsia="fr-FR"/>
              </w:rPr>
            </w:pPr>
            <w:r>
              <w:rPr>
                <w:lang w:eastAsia="fr-FR"/>
              </w:rPr>
              <w:t>R. Wysseier</w:t>
            </w:r>
          </w:p>
          <w:p w:rsidR="003D5B39" w:rsidRDefault="003D5B39" w:rsidP="00B77E48">
            <w:pPr>
              <w:pStyle w:val="KeinLeerraum"/>
              <w:rPr>
                <w:lang w:eastAsia="fr-FR"/>
              </w:rPr>
            </w:pPr>
            <w:r>
              <w:rPr>
                <w:lang w:eastAsia="fr-FR"/>
              </w:rPr>
              <w:t>D. Meier</w:t>
            </w:r>
          </w:p>
          <w:p w:rsidR="003D5B39" w:rsidRDefault="003D5B39" w:rsidP="00B77E48">
            <w:pPr>
              <w:pStyle w:val="KeinLeerraum"/>
              <w:rPr>
                <w:lang w:eastAsia="fr-FR"/>
              </w:rPr>
            </w:pPr>
            <w:r>
              <w:rPr>
                <w:lang w:eastAsia="fr-FR"/>
              </w:rPr>
              <w:t>L. Schnyder</w:t>
            </w:r>
          </w:p>
        </w:tc>
        <w:tc>
          <w:tcPr>
            <w:tcW w:w="2056" w:type="dxa"/>
          </w:tcPr>
          <w:p w:rsidR="003D5B39" w:rsidRDefault="003D5B39" w:rsidP="00B77E48">
            <w:pPr>
              <w:pStyle w:val="KeinLeerraum"/>
              <w:rPr>
                <w:lang w:eastAsia="fr-FR"/>
              </w:rPr>
            </w:pPr>
            <w:r>
              <w:rPr>
                <w:lang w:eastAsia="fr-FR"/>
              </w:rPr>
              <w:t>R.</w:t>
            </w:r>
            <w:r w:rsidR="00382F27">
              <w:rPr>
                <w:lang w:eastAsia="fr-FR"/>
              </w:rPr>
              <w:t xml:space="preserve"> </w:t>
            </w:r>
            <w:r>
              <w:rPr>
                <w:lang w:eastAsia="fr-FR"/>
              </w:rPr>
              <w:t>Zumstein</w:t>
            </w:r>
          </w:p>
          <w:p w:rsidR="003D5B39" w:rsidRDefault="003D5B39" w:rsidP="00B77E48">
            <w:pPr>
              <w:pStyle w:val="KeinLeerraum"/>
              <w:rPr>
                <w:lang w:eastAsia="fr-FR"/>
              </w:rPr>
            </w:pPr>
            <w:r>
              <w:rPr>
                <w:lang w:eastAsia="fr-FR"/>
              </w:rPr>
              <w:t>P. Lange</w:t>
            </w:r>
          </w:p>
        </w:tc>
        <w:tc>
          <w:tcPr>
            <w:tcW w:w="2658" w:type="dxa"/>
          </w:tcPr>
          <w:p w:rsidR="003D5B39" w:rsidRDefault="003D5B39" w:rsidP="00B77E48">
            <w:pPr>
              <w:pStyle w:val="KeinLeerraum"/>
              <w:rPr>
                <w:lang w:eastAsia="fr-FR"/>
              </w:rPr>
            </w:pPr>
            <w:r>
              <w:rPr>
                <w:lang w:eastAsia="fr-FR"/>
              </w:rPr>
              <w:t>P. Lange</w:t>
            </w:r>
          </w:p>
        </w:tc>
      </w:tr>
    </w:tbl>
    <w:p w:rsidR="008275D1" w:rsidRDefault="008275D1" w:rsidP="007432B0">
      <w:pPr>
        <w:pStyle w:val="berschrift2"/>
        <w:numPr>
          <w:ilvl w:val="0"/>
          <w:numId w:val="0"/>
        </w:numPr>
        <w:rPr>
          <w:rFonts w:cs="Times New Roman"/>
          <w:b w:val="0"/>
          <w:bCs w:val="0"/>
          <w:iCs w:val="0"/>
          <w:kern w:val="0"/>
          <w:szCs w:val="20"/>
        </w:rPr>
      </w:pPr>
    </w:p>
    <w:p w:rsidR="007432B0" w:rsidRPr="007432B0" w:rsidRDefault="007432B0" w:rsidP="007432B0">
      <w:pPr>
        <w:rPr>
          <w:lang w:eastAsia="fr-FR"/>
        </w:rPr>
      </w:pPr>
    </w:p>
    <w:tbl>
      <w:tblPr>
        <w:tblStyle w:val="Tabelle-Horizontale"/>
        <w:tblW w:w="0" w:type="auto"/>
        <w:tblLook w:val="04A0"/>
      </w:tblPr>
      <w:tblGrid>
        <w:gridCol w:w="1384"/>
        <w:gridCol w:w="8394"/>
      </w:tblGrid>
      <w:tr w:rsidR="008275D1" w:rsidTr="007432B0">
        <w:trPr>
          <w:cnfStyle w:val="100000000000"/>
          <w:cantSplit/>
          <w:trHeight w:val="1134"/>
        </w:trPr>
        <w:tc>
          <w:tcPr>
            <w:tcW w:w="1384" w:type="dxa"/>
            <w:textDirection w:val="btLr"/>
            <w:vAlign w:val="center"/>
          </w:tcPr>
          <w:p w:rsidR="008275D1" w:rsidRDefault="007432B0" w:rsidP="007432B0">
            <w:pPr>
              <w:pStyle w:val="KeinLeerraum"/>
              <w:ind w:left="113" w:right="113"/>
              <w:jc w:val="center"/>
              <w:rPr>
                <w:lang w:eastAsia="fr-FR"/>
              </w:rPr>
            </w:pPr>
            <w:r>
              <w:rPr>
                <w:lang w:eastAsia="fr-FR"/>
              </w:rPr>
              <w:t>Ziel</w:t>
            </w:r>
          </w:p>
        </w:tc>
        <w:tc>
          <w:tcPr>
            <w:tcW w:w="8394" w:type="dxa"/>
            <w:shd w:val="clear" w:color="auto" w:fill="D9D9D9" w:themeFill="background1" w:themeFillShade="D9"/>
          </w:tcPr>
          <w:p w:rsidR="008275D1" w:rsidRPr="007432B0" w:rsidRDefault="006744FF" w:rsidP="000A3D7C">
            <w:pPr>
              <w:pStyle w:val="KeinLeerraum"/>
              <w:spacing w:before="120" w:after="120"/>
              <w:rPr>
                <w:b w:val="0"/>
                <w:color w:val="auto"/>
                <w:lang w:eastAsia="fr-FR"/>
              </w:rPr>
            </w:pPr>
            <w:r>
              <w:rPr>
                <w:b w:val="0"/>
                <w:color w:val="auto"/>
                <w:lang w:eastAsia="fr-FR"/>
              </w:rPr>
              <w:t>Ziel dieser Sitzun</w:t>
            </w:r>
            <w:r w:rsidR="002F0D3B">
              <w:rPr>
                <w:b w:val="0"/>
                <w:color w:val="auto"/>
                <w:lang w:eastAsia="fr-FR"/>
              </w:rPr>
              <w:t>g ist es die Projektidee zu erlä</w:t>
            </w:r>
            <w:r>
              <w:rPr>
                <w:b w:val="0"/>
                <w:color w:val="auto"/>
                <w:lang w:eastAsia="fr-FR"/>
              </w:rPr>
              <w:t>utern und das weitere Vorgehen zu Besprechen.</w:t>
            </w:r>
            <w:r w:rsidR="003A1497">
              <w:rPr>
                <w:b w:val="0"/>
                <w:color w:val="auto"/>
                <w:lang w:eastAsia="fr-FR"/>
              </w:rPr>
              <w:t xml:space="preserve"> Ebenfalls soll das Team vorgestellt werden.</w:t>
            </w:r>
          </w:p>
        </w:tc>
      </w:tr>
    </w:tbl>
    <w:p w:rsidR="00976782" w:rsidRDefault="00976782" w:rsidP="00E37459">
      <w:pPr>
        <w:pStyle w:val="berschrift2"/>
        <w:numPr>
          <w:ilvl w:val="0"/>
          <w:numId w:val="0"/>
        </w:numPr>
        <w:spacing w:before="0" w:after="0"/>
      </w:pPr>
    </w:p>
    <w:tbl>
      <w:tblPr>
        <w:tblStyle w:val="Tabelle-Horizontale"/>
        <w:tblW w:w="0" w:type="auto"/>
        <w:tblLook w:val="04A0"/>
      </w:tblPr>
      <w:tblGrid>
        <w:gridCol w:w="1384"/>
        <w:gridCol w:w="8394"/>
      </w:tblGrid>
      <w:tr w:rsidR="00E37459" w:rsidTr="00F95A12">
        <w:trPr>
          <w:cnfStyle w:val="100000000000"/>
          <w:cantSplit/>
          <w:trHeight w:val="1134"/>
        </w:trPr>
        <w:tc>
          <w:tcPr>
            <w:tcW w:w="1384" w:type="dxa"/>
            <w:textDirection w:val="btLr"/>
            <w:vAlign w:val="center"/>
          </w:tcPr>
          <w:p w:rsidR="00E37459" w:rsidRDefault="00E37459" w:rsidP="00F95A12">
            <w:pPr>
              <w:pStyle w:val="KeinLeerraum"/>
              <w:ind w:left="113" w:right="113"/>
              <w:jc w:val="center"/>
              <w:rPr>
                <w:lang w:eastAsia="fr-FR"/>
              </w:rPr>
            </w:pPr>
            <w:r>
              <w:rPr>
                <w:lang w:eastAsia="fr-FR"/>
              </w:rPr>
              <w:t>Protokoll</w:t>
            </w:r>
          </w:p>
        </w:tc>
        <w:tc>
          <w:tcPr>
            <w:tcW w:w="8394" w:type="dxa"/>
            <w:shd w:val="clear" w:color="auto" w:fill="D9D9D9" w:themeFill="background1" w:themeFillShade="D9"/>
          </w:tcPr>
          <w:p w:rsidR="00E37459" w:rsidRDefault="00242245" w:rsidP="000E1015">
            <w:pPr>
              <w:pStyle w:val="KeinLeerraum"/>
              <w:numPr>
                <w:ilvl w:val="0"/>
                <w:numId w:val="38"/>
              </w:numPr>
              <w:spacing w:before="120" w:after="120"/>
              <w:rPr>
                <w:b w:val="0"/>
                <w:color w:val="auto"/>
                <w:lang w:eastAsia="fr-FR"/>
              </w:rPr>
            </w:pPr>
            <w:r>
              <w:rPr>
                <w:b w:val="0"/>
                <w:color w:val="auto"/>
                <w:lang w:eastAsia="fr-FR"/>
              </w:rPr>
              <w:t>Vorstellung des Projektleiters und des Projektteams</w:t>
            </w:r>
          </w:p>
          <w:p w:rsidR="008B2662" w:rsidRDefault="00C4655C" w:rsidP="000E1015">
            <w:pPr>
              <w:pStyle w:val="KeinLeerraum"/>
              <w:numPr>
                <w:ilvl w:val="0"/>
                <w:numId w:val="38"/>
              </w:numPr>
              <w:spacing w:before="120" w:after="120"/>
              <w:rPr>
                <w:b w:val="0"/>
                <w:color w:val="auto"/>
                <w:lang w:eastAsia="fr-FR"/>
              </w:rPr>
            </w:pPr>
            <w:r>
              <w:rPr>
                <w:b w:val="0"/>
                <w:color w:val="auto"/>
                <w:lang w:eastAsia="fr-FR"/>
              </w:rPr>
              <w:t>IST Zustand eruiert und Projektidee erklärt</w:t>
            </w:r>
          </w:p>
          <w:p w:rsidR="00D94831" w:rsidRDefault="00D94831" w:rsidP="00D94831">
            <w:pPr>
              <w:pStyle w:val="KeinLeerraum"/>
              <w:numPr>
                <w:ilvl w:val="0"/>
                <w:numId w:val="38"/>
              </w:numPr>
              <w:spacing w:before="120" w:after="120"/>
              <w:rPr>
                <w:b w:val="0"/>
                <w:color w:val="auto"/>
                <w:lang w:eastAsia="fr-FR"/>
              </w:rPr>
            </w:pPr>
            <w:r>
              <w:rPr>
                <w:b w:val="0"/>
                <w:color w:val="auto"/>
                <w:lang w:eastAsia="fr-FR"/>
              </w:rPr>
              <w:t>Definieren der Projektmanagementmethodik</w:t>
            </w:r>
            <w:r>
              <w:rPr>
                <w:b w:val="0"/>
                <w:color w:val="auto"/>
                <w:lang w:eastAsia="fr-FR"/>
              </w:rPr>
              <w:br/>
              <w:t>- D</w:t>
            </w:r>
            <w:r w:rsidR="00881AA5">
              <w:rPr>
                <w:b w:val="0"/>
                <w:color w:val="auto"/>
                <w:lang w:eastAsia="fr-FR"/>
              </w:rPr>
              <w:t>a wir im Verlauf dieses Semesters das Modul Projektmanagement nach Hermes besuchen und drei der vier Mitglieder desProjektteams bereits praktische Erfahrungen mit dieser Methodik gemacht haben, werden wir dieses Projekt nach Hermes realisieren.</w:t>
            </w:r>
          </w:p>
          <w:p w:rsidR="008E0B99" w:rsidRPr="008E0B99" w:rsidRDefault="008E0B99" w:rsidP="008E0B99">
            <w:pPr>
              <w:pStyle w:val="KeinLeerraum"/>
              <w:numPr>
                <w:ilvl w:val="0"/>
                <w:numId w:val="38"/>
              </w:numPr>
              <w:spacing w:before="120" w:after="120"/>
              <w:rPr>
                <w:b w:val="0"/>
                <w:color w:val="auto"/>
                <w:lang w:eastAsia="fr-FR"/>
              </w:rPr>
            </w:pPr>
            <w:r>
              <w:rPr>
                <w:b w:val="0"/>
                <w:color w:val="auto"/>
                <w:lang w:eastAsia="fr-FR"/>
              </w:rPr>
              <w:t>Weiteres Vorgehen definiert</w:t>
            </w:r>
            <w:r>
              <w:rPr>
                <w:b w:val="0"/>
                <w:color w:val="auto"/>
                <w:lang w:eastAsia="fr-FR"/>
              </w:rPr>
              <w:br/>
              <w:t>- Es soll ein Projektantrag definiert werden</w:t>
            </w:r>
          </w:p>
        </w:tc>
      </w:tr>
    </w:tbl>
    <w:p w:rsidR="006C5D65" w:rsidRDefault="006C5D65" w:rsidP="00E37459">
      <w:pPr>
        <w:spacing w:before="0" w:after="0"/>
        <w:rPr>
          <w:lang w:eastAsia="fr-FR"/>
        </w:rPr>
      </w:pPr>
    </w:p>
    <w:tbl>
      <w:tblPr>
        <w:tblStyle w:val="Tabelle-Horizontale"/>
        <w:tblW w:w="0" w:type="auto"/>
        <w:tblLook w:val="04A0"/>
      </w:tblPr>
      <w:tblGrid>
        <w:gridCol w:w="1384"/>
        <w:gridCol w:w="8394"/>
      </w:tblGrid>
      <w:tr w:rsidR="00E37459" w:rsidTr="00F95A12">
        <w:trPr>
          <w:cnfStyle w:val="100000000000"/>
          <w:cantSplit/>
          <w:trHeight w:val="1134"/>
        </w:trPr>
        <w:tc>
          <w:tcPr>
            <w:tcW w:w="1384" w:type="dxa"/>
            <w:textDirection w:val="btLr"/>
            <w:vAlign w:val="center"/>
          </w:tcPr>
          <w:p w:rsidR="00E37459" w:rsidRDefault="00E37459" w:rsidP="00F95A12">
            <w:pPr>
              <w:pStyle w:val="KeinLeerraum"/>
              <w:ind w:left="113" w:right="113"/>
              <w:jc w:val="center"/>
              <w:rPr>
                <w:lang w:eastAsia="fr-FR"/>
              </w:rPr>
            </w:pPr>
            <w:r>
              <w:rPr>
                <w:lang w:eastAsia="fr-FR"/>
              </w:rPr>
              <w:t>Info</w:t>
            </w:r>
          </w:p>
        </w:tc>
        <w:tc>
          <w:tcPr>
            <w:tcW w:w="8394" w:type="dxa"/>
            <w:shd w:val="clear" w:color="auto" w:fill="D9D9D9" w:themeFill="background1" w:themeFillShade="D9"/>
          </w:tcPr>
          <w:p w:rsidR="00E37459" w:rsidRPr="007432B0" w:rsidRDefault="002153A0" w:rsidP="000A3D7C">
            <w:pPr>
              <w:pStyle w:val="KeinLeerraum"/>
              <w:spacing w:before="120" w:after="120"/>
              <w:rPr>
                <w:b w:val="0"/>
                <w:color w:val="auto"/>
                <w:lang w:eastAsia="fr-FR"/>
              </w:rPr>
            </w:pPr>
            <w:r>
              <w:rPr>
                <w:b w:val="0"/>
                <w:color w:val="auto"/>
                <w:lang w:eastAsia="fr-FR"/>
              </w:rPr>
              <w:t>Keine Infos</w:t>
            </w:r>
          </w:p>
        </w:tc>
      </w:tr>
    </w:tbl>
    <w:p w:rsidR="00E37459" w:rsidRDefault="00E37459" w:rsidP="006C5D65">
      <w:pPr>
        <w:rPr>
          <w:lang w:eastAsia="fr-FR"/>
        </w:rPr>
      </w:pPr>
    </w:p>
    <w:p w:rsidR="0099285F" w:rsidRDefault="0099285F" w:rsidP="006C5D65">
      <w:pPr>
        <w:rPr>
          <w:lang w:eastAsia="fr-FR"/>
        </w:rPr>
      </w:pPr>
    </w:p>
    <w:tbl>
      <w:tblPr>
        <w:tblStyle w:val="Tabelle-Horizontale"/>
        <w:tblW w:w="0" w:type="auto"/>
        <w:tblLook w:val="04A0"/>
      </w:tblPr>
      <w:tblGrid>
        <w:gridCol w:w="675"/>
        <w:gridCol w:w="6237"/>
        <w:gridCol w:w="1418"/>
        <w:gridCol w:w="1524"/>
      </w:tblGrid>
      <w:tr w:rsidR="00A86E92" w:rsidTr="006140AF">
        <w:trPr>
          <w:cnfStyle w:val="100000000000"/>
        </w:trPr>
        <w:tc>
          <w:tcPr>
            <w:tcW w:w="675" w:type="dxa"/>
          </w:tcPr>
          <w:p w:rsidR="00A86E92" w:rsidRDefault="00A86E92" w:rsidP="00F95A12">
            <w:pPr>
              <w:pStyle w:val="KeinLeerraum"/>
              <w:rPr>
                <w:lang w:eastAsia="fr-FR"/>
              </w:rPr>
            </w:pPr>
            <w:r>
              <w:rPr>
                <w:lang w:eastAsia="fr-FR"/>
              </w:rPr>
              <w:t>Nr.</w:t>
            </w:r>
          </w:p>
        </w:tc>
        <w:tc>
          <w:tcPr>
            <w:tcW w:w="6237" w:type="dxa"/>
          </w:tcPr>
          <w:p w:rsidR="00A86E92" w:rsidRDefault="00A86E92" w:rsidP="00F95A12">
            <w:pPr>
              <w:pStyle w:val="KeinLeerraum"/>
              <w:rPr>
                <w:lang w:eastAsia="fr-FR"/>
              </w:rPr>
            </w:pPr>
            <w:r>
              <w:rPr>
                <w:lang w:eastAsia="fr-FR"/>
              </w:rPr>
              <w:t>Pendenzen</w:t>
            </w:r>
          </w:p>
        </w:tc>
        <w:tc>
          <w:tcPr>
            <w:tcW w:w="1418" w:type="dxa"/>
          </w:tcPr>
          <w:p w:rsidR="00A86E92" w:rsidRPr="006140AF" w:rsidRDefault="00A86E92" w:rsidP="00F95A12">
            <w:pPr>
              <w:pStyle w:val="KeinLeerraum"/>
              <w:rPr>
                <w:lang w:eastAsia="fr-FR"/>
              </w:rPr>
            </w:pPr>
            <w:r w:rsidRPr="006140AF">
              <w:rPr>
                <w:lang w:eastAsia="fr-FR"/>
              </w:rPr>
              <w:t>Wer</w:t>
            </w:r>
          </w:p>
        </w:tc>
        <w:tc>
          <w:tcPr>
            <w:tcW w:w="1524" w:type="dxa"/>
          </w:tcPr>
          <w:p w:rsidR="00A86E92" w:rsidRDefault="00A86E92" w:rsidP="00F95A12">
            <w:pPr>
              <w:pStyle w:val="KeinLeerraum"/>
              <w:rPr>
                <w:lang w:eastAsia="fr-FR"/>
              </w:rPr>
            </w:pPr>
            <w:r>
              <w:rPr>
                <w:lang w:eastAsia="fr-FR"/>
              </w:rPr>
              <w:t>Termin</w:t>
            </w:r>
          </w:p>
        </w:tc>
      </w:tr>
      <w:tr w:rsidR="00A86E92" w:rsidTr="006140AF">
        <w:tc>
          <w:tcPr>
            <w:tcW w:w="675" w:type="dxa"/>
          </w:tcPr>
          <w:p w:rsidR="0099285F" w:rsidRDefault="00A86E92" w:rsidP="00F95A12">
            <w:pPr>
              <w:pStyle w:val="KeinLeerraum"/>
              <w:rPr>
                <w:lang w:eastAsia="fr-FR"/>
              </w:rPr>
            </w:pPr>
            <w:r>
              <w:rPr>
                <w:lang w:eastAsia="fr-FR"/>
              </w:rPr>
              <w:t>001</w:t>
            </w:r>
          </w:p>
        </w:tc>
        <w:tc>
          <w:tcPr>
            <w:tcW w:w="6237" w:type="dxa"/>
          </w:tcPr>
          <w:p w:rsidR="0099285F" w:rsidRDefault="006140AF" w:rsidP="00F95A12">
            <w:pPr>
              <w:pStyle w:val="KeinLeerraum"/>
              <w:rPr>
                <w:lang w:eastAsia="fr-FR"/>
              </w:rPr>
            </w:pPr>
            <w:r>
              <w:rPr>
                <w:lang w:eastAsia="fr-FR"/>
              </w:rPr>
              <w:t>Projektantrag schreiben</w:t>
            </w:r>
          </w:p>
        </w:tc>
        <w:tc>
          <w:tcPr>
            <w:tcW w:w="1418" w:type="dxa"/>
          </w:tcPr>
          <w:p w:rsidR="0099285F" w:rsidRDefault="00A86E92" w:rsidP="00F95A12">
            <w:pPr>
              <w:pStyle w:val="KeinLeerraum"/>
              <w:rPr>
                <w:lang w:eastAsia="fr-FR"/>
              </w:rPr>
            </w:pPr>
            <w:r>
              <w:rPr>
                <w:lang w:eastAsia="fr-FR"/>
              </w:rPr>
              <w:t>Projektteam</w:t>
            </w:r>
          </w:p>
        </w:tc>
        <w:tc>
          <w:tcPr>
            <w:tcW w:w="1524" w:type="dxa"/>
          </w:tcPr>
          <w:p w:rsidR="0099285F" w:rsidRDefault="00A86E92" w:rsidP="00F95A12">
            <w:pPr>
              <w:pStyle w:val="KeinLeerraum"/>
              <w:rPr>
                <w:lang w:eastAsia="fr-FR"/>
              </w:rPr>
            </w:pPr>
            <w:r>
              <w:rPr>
                <w:lang w:eastAsia="fr-FR"/>
              </w:rPr>
              <w:t>05.04.2007</w:t>
            </w:r>
          </w:p>
        </w:tc>
      </w:tr>
    </w:tbl>
    <w:p w:rsidR="0099285F" w:rsidRPr="006C5D65" w:rsidRDefault="0099285F" w:rsidP="006C5D65">
      <w:pPr>
        <w:rPr>
          <w:lang w:eastAsia="fr-FR"/>
        </w:rPr>
      </w:pPr>
    </w:p>
    <w:sectPr w:rsidR="0099285F" w:rsidRPr="006C5D65" w:rsidSect="0050441E">
      <w:headerReference w:type="default" r:id="rId8"/>
      <w:footerReference w:type="default" r:id="rId9"/>
      <w:pgSz w:w="11906" w:h="16838" w:code="9"/>
      <w:pgMar w:top="1134" w:right="1134" w:bottom="1134" w:left="1134" w:header="851" w:footer="85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3295" w:rsidRDefault="00A73295">
      <w:r>
        <w:separator/>
      </w:r>
    </w:p>
  </w:endnote>
  <w:endnote w:type="continuationSeparator" w:id="1">
    <w:p w:rsidR="00A73295" w:rsidRDefault="00A7329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Frutiger 45 Light">
    <w:charset w:val="0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77343C" w:rsidRPr="0077343C" w:rsidTr="002410AD">
      <w:trPr>
        <w:cnfStyle w:val="100000000000"/>
      </w:trPr>
      <w:tc>
        <w:tcPr>
          <w:tcW w:w="1242" w:type="dxa"/>
          <w:shd w:val="clear" w:color="auto" w:fill="FFFFFF" w:themeFill="background1"/>
        </w:tcPr>
        <w:p w:rsidR="0077343C" w:rsidRDefault="0077343C"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77343C" w:rsidRPr="0077343C" w:rsidRDefault="0077343C" w:rsidP="0077343C">
          <w:pPr>
            <w:pStyle w:val="Fuzeile"/>
            <w:spacing w:before="0" w:after="0"/>
            <w:jc w:val="right"/>
            <w:rPr>
              <w:color w:val="auto"/>
            </w:rPr>
          </w:pPr>
          <w:r>
            <w:rPr>
              <w:color w:val="auto"/>
            </w:rPr>
            <w:t>Datum:</w:t>
          </w:r>
        </w:p>
      </w:tc>
      <w:tc>
        <w:tcPr>
          <w:tcW w:w="5276" w:type="dxa"/>
          <w:shd w:val="clear" w:color="auto" w:fill="FFFFFF" w:themeFill="background1"/>
        </w:tcPr>
        <w:p w:rsidR="0077343C" w:rsidRPr="0057205D" w:rsidRDefault="0077343C" w:rsidP="0077343C">
          <w:pPr>
            <w:pStyle w:val="Fuzeile"/>
            <w:spacing w:before="0" w:after="0"/>
            <w:rPr>
              <w:b w:val="0"/>
              <w:color w:val="auto"/>
            </w:rPr>
          </w:pPr>
          <w:r w:rsidRPr="0057205D">
            <w:rPr>
              <w:b w:val="0"/>
              <w:color w:val="auto"/>
            </w:rPr>
            <w:t>1.0</w:t>
          </w:r>
        </w:p>
        <w:p w:rsidR="0057205D" w:rsidRPr="0057205D" w:rsidRDefault="00E77365" w:rsidP="0057205D">
          <w:pPr>
            <w:pStyle w:val="Fuzeile"/>
            <w:spacing w:before="0" w:after="0"/>
            <w:rPr>
              <w:b w:val="0"/>
              <w:color w:val="auto"/>
            </w:rPr>
          </w:pPr>
          <w:fldSimple w:instr=" FILENAME   \* MERGEFORMAT ">
            <w:r w:rsidR="00F01A09" w:rsidRPr="00F01A09">
              <w:rPr>
                <w:b w:val="0"/>
                <w:noProof/>
                <w:color w:val="auto"/>
              </w:rPr>
              <w:t>Sitzung 2007-03-29.docx</w:t>
            </w:r>
          </w:fldSimple>
        </w:p>
        <w:p w:rsidR="008B209A" w:rsidRPr="0057205D" w:rsidRDefault="00E77365" w:rsidP="0057205D">
          <w:pPr>
            <w:pStyle w:val="Fuzeile"/>
            <w:spacing w:before="0" w:after="0"/>
            <w:rPr>
              <w:b w:val="0"/>
              <w:color w:val="auto"/>
            </w:rPr>
          </w:pPr>
          <w:r w:rsidRPr="0057205D">
            <w:fldChar w:fldCharType="begin"/>
          </w:r>
          <w:r w:rsidR="0057205D" w:rsidRPr="0057205D">
            <w:rPr>
              <w:b w:val="0"/>
              <w:color w:val="auto"/>
            </w:rPr>
            <w:instrText xml:space="preserve"> PRINTDATE  \@ "dd.MM.yyyy"  \* MERGEFORMAT </w:instrText>
          </w:r>
          <w:r w:rsidRPr="0057205D">
            <w:fldChar w:fldCharType="separate"/>
          </w:r>
          <w:r w:rsidR="00885AA7" w:rsidRPr="00885AA7">
            <w:rPr>
              <w:b w:val="0"/>
              <w:noProof/>
              <w:color w:val="auto"/>
            </w:rPr>
            <w:t>30.03.2007</w:t>
          </w:r>
          <w:r w:rsidRPr="0057205D">
            <w:fldChar w:fldCharType="end"/>
          </w:r>
          <w:r w:rsidR="0057205D" w:rsidRPr="0057205D">
            <w:rPr>
              <w:b w:val="0"/>
              <w:color w:val="auto"/>
            </w:rPr>
            <w:t xml:space="preserve"> </w:t>
          </w:r>
        </w:p>
      </w:tc>
      <w:tc>
        <w:tcPr>
          <w:tcW w:w="3260" w:type="dxa"/>
          <w:shd w:val="clear" w:color="auto" w:fill="FFFFFF" w:themeFill="background1"/>
        </w:tcPr>
        <w:p w:rsidR="0077343C" w:rsidRPr="0057205D" w:rsidRDefault="00E77365" w:rsidP="0057205D">
          <w:pPr>
            <w:pStyle w:val="Fuzeile"/>
            <w:spacing w:before="0" w:after="0"/>
            <w:jc w:val="right"/>
            <w:rPr>
              <w:b w:val="0"/>
              <w:color w:val="auto"/>
              <w:sz w:val="20"/>
              <w:szCs w:val="20"/>
            </w:rPr>
          </w:pPr>
          <w:r>
            <w:rPr>
              <w:sz w:val="20"/>
              <w:szCs w:val="20"/>
            </w:rPr>
            <w:fldChar w:fldCharType="begin"/>
          </w:r>
          <w:r w:rsidR="0057205D">
            <w:rPr>
              <w:b w:val="0"/>
              <w:color w:val="auto"/>
              <w:sz w:val="20"/>
              <w:szCs w:val="20"/>
            </w:rPr>
            <w:instrText xml:space="preserve"> PAGE   \* MERGEFORMAT </w:instrText>
          </w:r>
          <w:r>
            <w:rPr>
              <w:sz w:val="20"/>
              <w:szCs w:val="20"/>
            </w:rPr>
            <w:fldChar w:fldCharType="separate"/>
          </w:r>
          <w:r w:rsidR="00F01A09">
            <w:rPr>
              <w:b w:val="0"/>
              <w:noProof/>
              <w:color w:val="auto"/>
              <w:sz w:val="20"/>
              <w:szCs w:val="20"/>
            </w:rPr>
            <w:t>1</w:t>
          </w:r>
          <w:r>
            <w:rPr>
              <w:sz w:val="20"/>
              <w:szCs w:val="20"/>
            </w:rPr>
            <w:fldChar w:fldCharType="end"/>
          </w:r>
          <w:r w:rsidR="0057205D">
            <w:rPr>
              <w:b w:val="0"/>
              <w:color w:val="auto"/>
              <w:sz w:val="20"/>
              <w:szCs w:val="20"/>
            </w:rPr>
            <w:t xml:space="preserve"> / </w:t>
          </w:r>
          <w:fldSimple w:instr=" NUMPAGES   \* MERGEFORMAT ">
            <w:r w:rsidR="00F01A09" w:rsidRPr="00F01A09">
              <w:rPr>
                <w:b w:val="0"/>
                <w:noProof/>
                <w:color w:val="auto"/>
                <w:sz w:val="20"/>
                <w:szCs w:val="20"/>
              </w:rPr>
              <w:t>1</w:t>
            </w:r>
          </w:fldSimple>
        </w:p>
      </w:tc>
    </w:tr>
  </w:tbl>
  <w:p w:rsidR="00CB6A94" w:rsidRPr="0077343C" w:rsidRDefault="00CB6A94"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3295" w:rsidRDefault="00A73295">
      <w:r>
        <w:separator/>
      </w:r>
    </w:p>
  </w:footnote>
  <w:footnote w:type="continuationSeparator" w:id="1">
    <w:p w:rsidR="00A73295" w:rsidRDefault="00A732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444DC7" w:rsidRPr="00444DC7" w:rsidTr="00256F47">
      <w:trPr>
        <w:cnfStyle w:val="100000000000"/>
      </w:trPr>
      <w:tc>
        <w:tcPr>
          <w:tcW w:w="3259" w:type="dxa"/>
          <w:shd w:val="clear" w:color="auto" w:fill="auto"/>
        </w:tcPr>
        <w:p w:rsidR="00444DC7" w:rsidRPr="00444DC7" w:rsidRDefault="00444DC7"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444DC7" w:rsidRDefault="00444DC7"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444DC7" w:rsidRPr="00444DC7" w:rsidRDefault="00444DC7"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444DC7" w:rsidRPr="00256F47" w:rsidRDefault="00D37E6D" w:rsidP="00256F47">
          <w:pPr>
            <w:pStyle w:val="Kopfzeile"/>
            <w:spacing w:after="0"/>
            <w:jc w:val="right"/>
            <w:rPr>
              <w:b w:val="0"/>
              <w:color w:val="auto"/>
              <w:sz w:val="20"/>
              <w:szCs w:val="20"/>
              <w:lang w:val="en-US"/>
            </w:rPr>
          </w:pPr>
          <w:r>
            <w:rPr>
              <w:b w:val="0"/>
              <w:color w:val="auto"/>
              <w:sz w:val="20"/>
              <w:szCs w:val="20"/>
              <w:lang w:val="en-US"/>
            </w:rPr>
            <w:t>Sitzungsprotokoll</w:t>
          </w:r>
        </w:p>
        <w:p w:rsidR="00256F47" w:rsidRPr="00256F47" w:rsidRDefault="00256F47"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444DC7" w:rsidRPr="00444DC7" w:rsidRDefault="00444DC7"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B7669EE"/>
    <w:multiLevelType w:val="hybridMultilevel"/>
    <w:tmpl w:val="405EAD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1">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2">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5">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0"/>
  </w:num>
  <w:num w:numId="11">
    <w:abstractNumId w:val="23"/>
  </w:num>
  <w:num w:numId="12">
    <w:abstractNumId w:val="5"/>
  </w:num>
  <w:num w:numId="13">
    <w:abstractNumId w:val="7"/>
  </w:num>
  <w:num w:numId="14">
    <w:abstractNumId w:val="16"/>
  </w:num>
  <w:num w:numId="15">
    <w:abstractNumId w:val="26"/>
  </w:num>
  <w:num w:numId="16">
    <w:abstractNumId w:val="22"/>
  </w:num>
  <w:num w:numId="17">
    <w:abstractNumId w:val="2"/>
  </w:num>
  <w:num w:numId="18">
    <w:abstractNumId w:val="28"/>
  </w:num>
  <w:num w:numId="19">
    <w:abstractNumId w:val="27"/>
  </w:num>
  <w:num w:numId="20">
    <w:abstractNumId w:val="17"/>
  </w:num>
  <w:num w:numId="21">
    <w:abstractNumId w:val="15"/>
  </w:num>
  <w:num w:numId="22">
    <w:abstractNumId w:val="10"/>
  </w:num>
  <w:num w:numId="23">
    <w:abstractNumId w:val="13"/>
  </w:num>
  <w:num w:numId="24">
    <w:abstractNumId w:val="20"/>
  </w:num>
  <w:num w:numId="25">
    <w:abstractNumId w:val="24"/>
  </w:num>
  <w:num w:numId="26">
    <w:abstractNumId w:val="29"/>
  </w:num>
  <w:num w:numId="27">
    <w:abstractNumId w:val="11"/>
  </w:num>
  <w:num w:numId="28">
    <w:abstractNumId w:val="21"/>
  </w:num>
  <w:num w:numId="29">
    <w:abstractNumId w:val="4"/>
  </w:num>
  <w:num w:numId="30">
    <w:abstractNumId w:val="12"/>
  </w:num>
  <w:num w:numId="31">
    <w:abstractNumId w:val="19"/>
  </w:num>
  <w:num w:numId="32">
    <w:abstractNumId w:val="9"/>
  </w:num>
  <w:num w:numId="33">
    <w:abstractNumId w:val="25"/>
  </w:num>
  <w:num w:numId="34">
    <w:abstractNumId w:val="3"/>
  </w:num>
  <w:num w:numId="35">
    <w:abstractNumId w:val="18"/>
  </w:num>
  <w:num w:numId="36">
    <w:abstractNumId w:val="1"/>
  </w:num>
  <w:num w:numId="37">
    <w:abstractNumId w:val="8"/>
  </w:num>
  <w:num w:numId="3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08"/>
  <w:hyphenationZone w:val="425"/>
  <w:drawingGridHorizontalSpacing w:val="100"/>
  <w:displayHorizontalDrawingGridEvery w:val="2"/>
  <w:noPunctuationKerning/>
  <w:characterSpacingControl w:val="doNotCompress"/>
  <w:hdrShapeDefaults>
    <o:shapedefaults v:ext="edit" spidmax="17410"/>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340E"/>
    <w:rsid w:val="00004D0C"/>
    <w:rsid w:val="000152F6"/>
    <w:rsid w:val="00021A3E"/>
    <w:rsid w:val="000221EF"/>
    <w:rsid w:val="00030D0D"/>
    <w:rsid w:val="000545C5"/>
    <w:rsid w:val="0006501D"/>
    <w:rsid w:val="00067483"/>
    <w:rsid w:val="00076177"/>
    <w:rsid w:val="000977C4"/>
    <w:rsid w:val="000A2246"/>
    <w:rsid w:val="000A3D7C"/>
    <w:rsid w:val="000B0D6F"/>
    <w:rsid w:val="000D0654"/>
    <w:rsid w:val="000E1015"/>
    <w:rsid w:val="000F20A1"/>
    <w:rsid w:val="000F2317"/>
    <w:rsid w:val="0012125C"/>
    <w:rsid w:val="00150361"/>
    <w:rsid w:val="00150F2F"/>
    <w:rsid w:val="001606F4"/>
    <w:rsid w:val="001644DD"/>
    <w:rsid w:val="00174717"/>
    <w:rsid w:val="001952C4"/>
    <w:rsid w:val="00195F1E"/>
    <w:rsid w:val="001A3BF9"/>
    <w:rsid w:val="001B148B"/>
    <w:rsid w:val="001C4671"/>
    <w:rsid w:val="001C5B5B"/>
    <w:rsid w:val="001D50DF"/>
    <w:rsid w:val="001F462F"/>
    <w:rsid w:val="002136C3"/>
    <w:rsid w:val="002153A0"/>
    <w:rsid w:val="00215758"/>
    <w:rsid w:val="00233336"/>
    <w:rsid w:val="00237B7C"/>
    <w:rsid w:val="002410AD"/>
    <w:rsid w:val="002420FD"/>
    <w:rsid w:val="00242245"/>
    <w:rsid w:val="0025100B"/>
    <w:rsid w:val="00256F47"/>
    <w:rsid w:val="002659A8"/>
    <w:rsid w:val="0026708C"/>
    <w:rsid w:val="00297905"/>
    <w:rsid w:val="002A574F"/>
    <w:rsid w:val="002B242D"/>
    <w:rsid w:val="002D657F"/>
    <w:rsid w:val="002E0948"/>
    <w:rsid w:val="002E20BA"/>
    <w:rsid w:val="002F0D3B"/>
    <w:rsid w:val="002F79DD"/>
    <w:rsid w:val="00304F9A"/>
    <w:rsid w:val="003075C0"/>
    <w:rsid w:val="00307D62"/>
    <w:rsid w:val="003329F9"/>
    <w:rsid w:val="00332C78"/>
    <w:rsid w:val="003361BF"/>
    <w:rsid w:val="00347194"/>
    <w:rsid w:val="00371FF4"/>
    <w:rsid w:val="00374399"/>
    <w:rsid w:val="00382049"/>
    <w:rsid w:val="00382F27"/>
    <w:rsid w:val="0039063C"/>
    <w:rsid w:val="00391B0F"/>
    <w:rsid w:val="003A102F"/>
    <w:rsid w:val="003A1497"/>
    <w:rsid w:val="003B17AF"/>
    <w:rsid w:val="003B607A"/>
    <w:rsid w:val="003B7068"/>
    <w:rsid w:val="003C4B0A"/>
    <w:rsid w:val="003D5B39"/>
    <w:rsid w:val="003E393C"/>
    <w:rsid w:val="004046BC"/>
    <w:rsid w:val="00404B75"/>
    <w:rsid w:val="0043517D"/>
    <w:rsid w:val="00436920"/>
    <w:rsid w:val="00436D17"/>
    <w:rsid w:val="004374EB"/>
    <w:rsid w:val="00444DC7"/>
    <w:rsid w:val="004665B8"/>
    <w:rsid w:val="0046681F"/>
    <w:rsid w:val="004C2F9A"/>
    <w:rsid w:val="004C7F06"/>
    <w:rsid w:val="004E039E"/>
    <w:rsid w:val="004E0995"/>
    <w:rsid w:val="004E735C"/>
    <w:rsid w:val="0050441E"/>
    <w:rsid w:val="00523111"/>
    <w:rsid w:val="00530761"/>
    <w:rsid w:val="00533A5A"/>
    <w:rsid w:val="00555678"/>
    <w:rsid w:val="00564718"/>
    <w:rsid w:val="0057205D"/>
    <w:rsid w:val="00572D88"/>
    <w:rsid w:val="00586273"/>
    <w:rsid w:val="00596961"/>
    <w:rsid w:val="005A136D"/>
    <w:rsid w:val="005A6710"/>
    <w:rsid w:val="005C1BA2"/>
    <w:rsid w:val="005D735F"/>
    <w:rsid w:val="00600533"/>
    <w:rsid w:val="00602F3B"/>
    <w:rsid w:val="00606181"/>
    <w:rsid w:val="0061130E"/>
    <w:rsid w:val="00613F72"/>
    <w:rsid w:val="006140AF"/>
    <w:rsid w:val="00624370"/>
    <w:rsid w:val="00627DF9"/>
    <w:rsid w:val="00645467"/>
    <w:rsid w:val="006514B5"/>
    <w:rsid w:val="006744FF"/>
    <w:rsid w:val="00676AE2"/>
    <w:rsid w:val="006777A0"/>
    <w:rsid w:val="006818A1"/>
    <w:rsid w:val="00681E6F"/>
    <w:rsid w:val="00691499"/>
    <w:rsid w:val="006923EC"/>
    <w:rsid w:val="00692B63"/>
    <w:rsid w:val="00695886"/>
    <w:rsid w:val="006C0522"/>
    <w:rsid w:val="006C5D65"/>
    <w:rsid w:val="006C7B4B"/>
    <w:rsid w:val="006D3101"/>
    <w:rsid w:val="006E79C6"/>
    <w:rsid w:val="006F3F8A"/>
    <w:rsid w:val="00733214"/>
    <w:rsid w:val="00734149"/>
    <w:rsid w:val="007352AF"/>
    <w:rsid w:val="007432B0"/>
    <w:rsid w:val="00744F3F"/>
    <w:rsid w:val="00752E1A"/>
    <w:rsid w:val="00754A61"/>
    <w:rsid w:val="00754DAA"/>
    <w:rsid w:val="0077343C"/>
    <w:rsid w:val="0079270F"/>
    <w:rsid w:val="007A6094"/>
    <w:rsid w:val="007C7E4C"/>
    <w:rsid w:val="007F1074"/>
    <w:rsid w:val="00811238"/>
    <w:rsid w:val="00812930"/>
    <w:rsid w:val="008134E5"/>
    <w:rsid w:val="008201A6"/>
    <w:rsid w:val="00824012"/>
    <w:rsid w:val="008275D1"/>
    <w:rsid w:val="00833893"/>
    <w:rsid w:val="0083750C"/>
    <w:rsid w:val="00854F8E"/>
    <w:rsid w:val="00860114"/>
    <w:rsid w:val="0086255A"/>
    <w:rsid w:val="008631B0"/>
    <w:rsid w:val="00876D9D"/>
    <w:rsid w:val="00880D77"/>
    <w:rsid w:val="00881AA5"/>
    <w:rsid w:val="00882AF9"/>
    <w:rsid w:val="00885AA7"/>
    <w:rsid w:val="00897496"/>
    <w:rsid w:val="008B1738"/>
    <w:rsid w:val="008B209A"/>
    <w:rsid w:val="008B2662"/>
    <w:rsid w:val="008B302C"/>
    <w:rsid w:val="008C07DC"/>
    <w:rsid w:val="008C49A3"/>
    <w:rsid w:val="008E0B99"/>
    <w:rsid w:val="00901158"/>
    <w:rsid w:val="00904B9A"/>
    <w:rsid w:val="00910238"/>
    <w:rsid w:val="009105AE"/>
    <w:rsid w:val="0091478C"/>
    <w:rsid w:val="009159B4"/>
    <w:rsid w:val="009514D8"/>
    <w:rsid w:val="00976782"/>
    <w:rsid w:val="0098589C"/>
    <w:rsid w:val="0099285F"/>
    <w:rsid w:val="00996C56"/>
    <w:rsid w:val="009A3AF3"/>
    <w:rsid w:val="009C77B9"/>
    <w:rsid w:val="009D7012"/>
    <w:rsid w:val="00A10B7A"/>
    <w:rsid w:val="00A16381"/>
    <w:rsid w:val="00A2040E"/>
    <w:rsid w:val="00A21F14"/>
    <w:rsid w:val="00A41ED0"/>
    <w:rsid w:val="00A57CCF"/>
    <w:rsid w:val="00A61FBC"/>
    <w:rsid w:val="00A64BBB"/>
    <w:rsid w:val="00A73295"/>
    <w:rsid w:val="00A86E92"/>
    <w:rsid w:val="00A877EA"/>
    <w:rsid w:val="00AA0B72"/>
    <w:rsid w:val="00AA3D75"/>
    <w:rsid w:val="00AB1286"/>
    <w:rsid w:val="00AB1841"/>
    <w:rsid w:val="00AB5F9D"/>
    <w:rsid w:val="00AB74CC"/>
    <w:rsid w:val="00AE2484"/>
    <w:rsid w:val="00AF3C6B"/>
    <w:rsid w:val="00B14F1F"/>
    <w:rsid w:val="00B41548"/>
    <w:rsid w:val="00B77E01"/>
    <w:rsid w:val="00B77E48"/>
    <w:rsid w:val="00B931E3"/>
    <w:rsid w:val="00BA67E7"/>
    <w:rsid w:val="00BA72EB"/>
    <w:rsid w:val="00BA7F59"/>
    <w:rsid w:val="00BC7CE6"/>
    <w:rsid w:val="00BD1B0F"/>
    <w:rsid w:val="00BE31C8"/>
    <w:rsid w:val="00BF3B46"/>
    <w:rsid w:val="00BF4EC2"/>
    <w:rsid w:val="00C04DA3"/>
    <w:rsid w:val="00C22DC7"/>
    <w:rsid w:val="00C31E43"/>
    <w:rsid w:val="00C3582A"/>
    <w:rsid w:val="00C4655C"/>
    <w:rsid w:val="00C6090E"/>
    <w:rsid w:val="00C61CE7"/>
    <w:rsid w:val="00C73720"/>
    <w:rsid w:val="00C80D9A"/>
    <w:rsid w:val="00CA4540"/>
    <w:rsid w:val="00CB2D47"/>
    <w:rsid w:val="00CB6A94"/>
    <w:rsid w:val="00CC604A"/>
    <w:rsid w:val="00CC6B5C"/>
    <w:rsid w:val="00CF2D70"/>
    <w:rsid w:val="00CF62E6"/>
    <w:rsid w:val="00CF7337"/>
    <w:rsid w:val="00D1515A"/>
    <w:rsid w:val="00D27CC5"/>
    <w:rsid w:val="00D37E6D"/>
    <w:rsid w:val="00D47EAB"/>
    <w:rsid w:val="00D879D6"/>
    <w:rsid w:val="00D94831"/>
    <w:rsid w:val="00DC3F1D"/>
    <w:rsid w:val="00E0341B"/>
    <w:rsid w:val="00E04C39"/>
    <w:rsid w:val="00E108A1"/>
    <w:rsid w:val="00E14175"/>
    <w:rsid w:val="00E25E75"/>
    <w:rsid w:val="00E26302"/>
    <w:rsid w:val="00E37459"/>
    <w:rsid w:val="00E43E49"/>
    <w:rsid w:val="00E51FD2"/>
    <w:rsid w:val="00E53573"/>
    <w:rsid w:val="00E71C5E"/>
    <w:rsid w:val="00E75741"/>
    <w:rsid w:val="00E77365"/>
    <w:rsid w:val="00E85841"/>
    <w:rsid w:val="00EA5C13"/>
    <w:rsid w:val="00EC18D6"/>
    <w:rsid w:val="00EC35AB"/>
    <w:rsid w:val="00ED2C1E"/>
    <w:rsid w:val="00EF1056"/>
    <w:rsid w:val="00EF2BDB"/>
    <w:rsid w:val="00F01A09"/>
    <w:rsid w:val="00F2039B"/>
    <w:rsid w:val="00F34385"/>
    <w:rsid w:val="00F52842"/>
    <w:rsid w:val="00F547C8"/>
    <w:rsid w:val="00F66CE5"/>
    <w:rsid w:val="00F7234D"/>
    <w:rsid w:val="00F74236"/>
    <w:rsid w:val="00F76405"/>
    <w:rsid w:val="00FB4884"/>
    <w:rsid w:val="00FC1D51"/>
    <w:rsid w:val="00FC294D"/>
    <w:rsid w:val="00FC2A67"/>
    <w:rsid w:val="00FC39DD"/>
    <w:rsid w:val="00FE2434"/>
    <w:rsid w:val="00FE5698"/>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A57CCF"/>
    <w:pPr>
      <w:keepNext/>
      <w:numPr>
        <w:ilvl w:val="3"/>
        <w:numId w:val="9"/>
      </w:numPr>
      <w:outlineLvl w:val="3"/>
    </w:pPr>
    <w:rPr>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ERMES\02_projektmanagement\01_initialisierung\PG_HERMES_SE_projektan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5ADF8-2C46-4763-A531-8DC746178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PG_HERMES_SE_projektantrag.dot</Template>
  <TotalTime>0</TotalTime>
  <Pages>1</Pages>
  <Words>128</Words>
  <Characters>807</Characters>
  <Application>Microsoft Office Word</Application>
  <DocSecurity>0</DocSecurity>
  <Lines>6</Lines>
  <Paragraphs>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Ramon</cp:lastModifiedBy>
  <cp:revision>48</cp:revision>
  <cp:lastPrinted>2007-03-30T15:13:00Z</cp:lastPrinted>
  <dcterms:created xsi:type="dcterms:W3CDTF">2007-03-30T15:43:00Z</dcterms:created>
  <dcterms:modified xsi:type="dcterms:W3CDTF">2007-03-30T16:06:00Z</dcterms:modified>
</cp:coreProperties>
</file>