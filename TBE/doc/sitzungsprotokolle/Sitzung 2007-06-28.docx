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94" w:rsidRDefault="00CB6A94">
      <w:pPr>
        <w:spacing w:before="0" w:after="0"/>
        <w:rPr>
          <w:rFonts w:cs="Arial"/>
          <w:b/>
          <w:bCs/>
          <w:kern w:val="32"/>
          <w:sz w:val="24"/>
          <w:szCs w:val="32"/>
          <w:lang w:eastAsia="fr-FR"/>
        </w:rPr>
      </w:pPr>
      <w:bookmarkStart w:id="0" w:name="_Toc118779350"/>
    </w:p>
    <w:bookmarkEnd w:id="0"/>
    <w:p w:rsidR="00FE2434" w:rsidRPr="002B242D" w:rsidRDefault="001644DD" w:rsidP="00FE2434">
      <w:pPr>
        <w:pStyle w:val="berschrift1"/>
        <w:numPr>
          <w:ilvl w:val="0"/>
          <w:numId w:val="1"/>
        </w:numPr>
        <w:ind w:left="431" w:hanging="431"/>
      </w:pPr>
      <w:r>
        <w:t xml:space="preserve">Sitzungsprotokoll vom </w:t>
      </w:r>
      <w:r w:rsidR="006F72FC">
        <w:t>28</w:t>
      </w:r>
      <w:r w:rsidR="003F7093">
        <w:t>.06</w:t>
      </w:r>
      <w:r>
        <w:t>.2007</w:t>
      </w:r>
    </w:p>
    <w:tbl>
      <w:tblPr>
        <w:tblStyle w:val="Tabelle-Horizontale"/>
        <w:tblW w:w="0" w:type="auto"/>
        <w:tblLook w:val="04A0"/>
      </w:tblPr>
      <w:tblGrid>
        <w:gridCol w:w="3085"/>
        <w:gridCol w:w="2055"/>
        <w:gridCol w:w="2056"/>
        <w:gridCol w:w="2658"/>
      </w:tblGrid>
      <w:tr w:rsidR="003D5B39" w:rsidTr="003D5B39">
        <w:trPr>
          <w:cnfStyle w:val="100000000000"/>
        </w:trPr>
        <w:tc>
          <w:tcPr>
            <w:tcW w:w="308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Datum und Zeit</w:t>
            </w:r>
          </w:p>
        </w:tc>
        <w:tc>
          <w:tcPr>
            <w:tcW w:w="4111" w:type="dxa"/>
            <w:gridSpan w:val="2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Verteiler</w:t>
            </w:r>
          </w:p>
        </w:tc>
      </w:tr>
      <w:tr w:rsidR="003D5B39" w:rsidTr="003D5B39">
        <w:tc>
          <w:tcPr>
            <w:tcW w:w="3085" w:type="dxa"/>
          </w:tcPr>
          <w:p w:rsidR="003D5B39" w:rsidRDefault="006F72FC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28</w:t>
            </w:r>
            <w:r w:rsidR="00515531">
              <w:rPr>
                <w:lang w:eastAsia="fr-FR"/>
              </w:rPr>
              <w:t>.</w:t>
            </w:r>
            <w:r w:rsidR="003F7093">
              <w:rPr>
                <w:lang w:eastAsia="fr-FR"/>
              </w:rPr>
              <w:t>06</w:t>
            </w:r>
            <w:r w:rsidR="0078171B">
              <w:rPr>
                <w:lang w:eastAsia="fr-FR"/>
              </w:rPr>
              <w:t>.2007 [08:30 – 09:0</w:t>
            </w:r>
            <w:r w:rsidR="003D5B39">
              <w:rPr>
                <w:lang w:eastAsia="fr-FR"/>
              </w:rPr>
              <w:t>0 Uhr]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 xml:space="preserve">Verfasser: </w:t>
            </w:r>
            <w:r w:rsidR="00515531">
              <w:rPr>
                <w:lang w:eastAsia="fr-FR"/>
              </w:rPr>
              <w:t>L. Schnyder</w:t>
            </w:r>
          </w:p>
          <w:p w:rsidR="003D5B39" w:rsidRDefault="003D5B39" w:rsidP="00601511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Nächstes Meeting</w:t>
            </w:r>
            <w:r w:rsidR="003F7093">
              <w:rPr>
                <w:lang w:eastAsia="fr-FR"/>
              </w:rPr>
              <w:t xml:space="preserve">: </w:t>
            </w:r>
            <w:r w:rsidR="00601511">
              <w:rPr>
                <w:lang w:eastAsia="fr-FR"/>
              </w:rPr>
              <w:t>12.07</w:t>
            </w:r>
            <w:r>
              <w:rPr>
                <w:lang w:eastAsia="fr-FR"/>
              </w:rPr>
              <w:t>.2007</w:t>
            </w:r>
          </w:p>
        </w:tc>
        <w:tc>
          <w:tcPr>
            <w:tcW w:w="2055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 Wysseier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D. Meier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L. Schnyder</w:t>
            </w:r>
          </w:p>
        </w:tc>
        <w:tc>
          <w:tcPr>
            <w:tcW w:w="2056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R.</w:t>
            </w:r>
            <w:r w:rsidR="00382F27"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t>Zumstein</w:t>
            </w:r>
          </w:p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  <w:tc>
          <w:tcPr>
            <w:tcW w:w="2658" w:type="dxa"/>
          </w:tcPr>
          <w:p w:rsidR="003D5B39" w:rsidRDefault="003D5B39" w:rsidP="00B77E48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P. Lange</w:t>
            </w:r>
          </w:p>
        </w:tc>
      </w:tr>
    </w:tbl>
    <w:p w:rsidR="00C21B31" w:rsidRPr="007432B0" w:rsidRDefault="00C21B31" w:rsidP="007432B0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8275D1" w:rsidTr="007432B0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8275D1" w:rsidRDefault="007432B0" w:rsidP="007432B0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Ziel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FD3C75" w:rsidRDefault="006F72FC" w:rsidP="00FD3C75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Applikation zeigen</w:t>
            </w:r>
          </w:p>
          <w:p w:rsidR="006F72FC" w:rsidRDefault="006F72FC" w:rsidP="00FD3C75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Nächste Sitzung festlegen</w:t>
            </w:r>
          </w:p>
          <w:p w:rsidR="006F72FC" w:rsidRPr="00F1542D" w:rsidRDefault="006F72FC" w:rsidP="00FD3C75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Schritte für die nächste(n) Woche(n) festlegen</w:t>
            </w:r>
          </w:p>
        </w:tc>
      </w:tr>
    </w:tbl>
    <w:p w:rsidR="00976782" w:rsidRDefault="00976782" w:rsidP="00E37459">
      <w:pPr>
        <w:pStyle w:val="berschrift2"/>
        <w:numPr>
          <w:ilvl w:val="0"/>
          <w:numId w:val="0"/>
        </w:numPr>
        <w:spacing w:before="0" w:after="0"/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RPr="00C96C28" w:rsidTr="00F95A12">
        <w:trPr>
          <w:cnfStyle w:val="100000000000"/>
          <w:cantSplit/>
          <w:trHeight w:val="1134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Protokoll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2D7501" w:rsidRDefault="00F565D2" w:rsidP="00F565D2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Applikation zeigen</w:t>
            </w:r>
          </w:p>
          <w:p w:rsidR="00F565D2" w:rsidRDefault="00415A7E" w:rsidP="00F565D2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Demo</w:t>
            </w:r>
          </w:p>
          <w:p w:rsidR="00415A7E" w:rsidRDefault="00415A7E" w:rsidP="00F565D2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Test</w:t>
            </w:r>
          </w:p>
          <w:p w:rsidR="00415A7E" w:rsidRDefault="00415A7E" w:rsidP="00F565D2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>
              <w:rPr>
                <w:b w:val="0"/>
                <w:color w:val="auto"/>
                <w:lang w:eastAsia="fr-FR"/>
              </w:rPr>
              <w:t>Konfigurationsdateien</w:t>
            </w:r>
          </w:p>
          <w:p w:rsidR="00415A7E" w:rsidRPr="002D7501" w:rsidRDefault="00415A7E" w:rsidP="00415A7E">
            <w:pPr>
              <w:pStyle w:val="KeinLeerraum"/>
              <w:spacing w:before="120" w:after="120"/>
              <w:rPr>
                <w:b w:val="0"/>
                <w:color w:val="auto"/>
                <w:lang w:eastAsia="fr-FR"/>
              </w:rPr>
            </w:pPr>
          </w:p>
        </w:tc>
      </w:tr>
    </w:tbl>
    <w:p w:rsidR="006C5D65" w:rsidRPr="00C96C28" w:rsidRDefault="006C5D65" w:rsidP="00E37459">
      <w:pPr>
        <w:spacing w:before="0" w:after="0"/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1384"/>
        <w:gridCol w:w="8394"/>
      </w:tblGrid>
      <w:tr w:rsidR="00E37459" w:rsidRPr="00601511" w:rsidTr="003B2B13">
        <w:trPr>
          <w:cnfStyle w:val="100000000000"/>
          <w:cantSplit/>
          <w:trHeight w:val="726"/>
        </w:trPr>
        <w:tc>
          <w:tcPr>
            <w:tcW w:w="1384" w:type="dxa"/>
            <w:textDirection w:val="btLr"/>
            <w:vAlign w:val="center"/>
          </w:tcPr>
          <w:p w:rsidR="00E37459" w:rsidRDefault="00E37459" w:rsidP="00F95A12">
            <w:pPr>
              <w:pStyle w:val="KeinLeerraum"/>
              <w:ind w:left="113" w:right="113"/>
              <w:jc w:val="center"/>
              <w:rPr>
                <w:lang w:eastAsia="fr-FR"/>
              </w:rPr>
            </w:pPr>
            <w:r>
              <w:rPr>
                <w:lang w:eastAsia="fr-FR"/>
              </w:rPr>
              <w:t>Info</w:t>
            </w:r>
          </w:p>
        </w:tc>
        <w:tc>
          <w:tcPr>
            <w:tcW w:w="8394" w:type="dxa"/>
            <w:shd w:val="clear" w:color="auto" w:fill="D9D9D9" w:themeFill="background1" w:themeFillShade="D9"/>
          </w:tcPr>
          <w:p w:rsidR="00415A7E" w:rsidRDefault="00415A7E" w:rsidP="00415A7E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 w:val="0"/>
                <w:color w:val="auto"/>
                <w:lang w:val="en-US" w:eastAsia="fr-FR"/>
              </w:rPr>
            </w:pPr>
            <w:r>
              <w:rPr>
                <w:b w:val="0"/>
                <w:color w:val="auto"/>
                <w:lang w:val="en-US" w:eastAsia="fr-FR"/>
              </w:rPr>
              <w:t>Nächste Woche kein Meeting</w:t>
            </w:r>
          </w:p>
          <w:p w:rsidR="00415A7E" w:rsidRPr="00601511" w:rsidRDefault="00415A7E" w:rsidP="00415A7E">
            <w:pPr>
              <w:pStyle w:val="KeinLeerraum"/>
              <w:numPr>
                <w:ilvl w:val="2"/>
                <w:numId w:val="39"/>
              </w:numPr>
              <w:spacing w:before="120" w:after="120"/>
              <w:rPr>
                <w:b w:val="0"/>
                <w:color w:val="auto"/>
                <w:lang w:eastAsia="fr-FR"/>
              </w:rPr>
            </w:pPr>
            <w:r w:rsidRPr="00601511">
              <w:rPr>
                <w:b w:val="0"/>
                <w:color w:val="auto"/>
                <w:lang w:eastAsia="fr-FR"/>
              </w:rPr>
              <w:t>Falls erwünscht bis Mittwoch anfordern (Email)</w:t>
            </w:r>
          </w:p>
        </w:tc>
      </w:tr>
    </w:tbl>
    <w:p w:rsidR="00C21B31" w:rsidRPr="00601511" w:rsidRDefault="00C21B31" w:rsidP="006C5D65">
      <w:pPr>
        <w:rPr>
          <w:lang w:eastAsia="fr-FR"/>
        </w:rPr>
      </w:pPr>
    </w:p>
    <w:tbl>
      <w:tblPr>
        <w:tblStyle w:val="Tabelle-Horizontale"/>
        <w:tblW w:w="0" w:type="auto"/>
        <w:tblLook w:val="04A0"/>
      </w:tblPr>
      <w:tblGrid>
        <w:gridCol w:w="675"/>
        <w:gridCol w:w="6237"/>
        <w:gridCol w:w="1418"/>
        <w:gridCol w:w="1524"/>
      </w:tblGrid>
      <w:tr w:rsidR="00A86E92" w:rsidTr="006140AF">
        <w:trPr>
          <w:cnfStyle w:val="100000000000"/>
        </w:trPr>
        <w:tc>
          <w:tcPr>
            <w:tcW w:w="675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Nr.</w:t>
            </w:r>
          </w:p>
        </w:tc>
        <w:tc>
          <w:tcPr>
            <w:tcW w:w="6237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Pendenzen</w:t>
            </w:r>
          </w:p>
        </w:tc>
        <w:tc>
          <w:tcPr>
            <w:tcW w:w="1418" w:type="dxa"/>
          </w:tcPr>
          <w:p w:rsidR="00A86E92" w:rsidRPr="006140AF" w:rsidRDefault="00A86E92" w:rsidP="00F95A12">
            <w:pPr>
              <w:pStyle w:val="KeinLeerraum"/>
              <w:rPr>
                <w:lang w:eastAsia="fr-FR"/>
              </w:rPr>
            </w:pPr>
            <w:r w:rsidRPr="006140AF">
              <w:rPr>
                <w:lang w:eastAsia="fr-FR"/>
              </w:rPr>
              <w:t>Wer</w:t>
            </w:r>
          </w:p>
        </w:tc>
        <w:tc>
          <w:tcPr>
            <w:tcW w:w="1524" w:type="dxa"/>
          </w:tcPr>
          <w:p w:rsidR="00A86E92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Termin</w:t>
            </w:r>
          </w:p>
        </w:tc>
      </w:tr>
      <w:tr w:rsidR="00A86E92" w:rsidTr="00C82EAF">
        <w:trPr>
          <w:trHeight w:val="287"/>
        </w:trPr>
        <w:tc>
          <w:tcPr>
            <w:tcW w:w="675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001</w:t>
            </w:r>
          </w:p>
        </w:tc>
        <w:tc>
          <w:tcPr>
            <w:tcW w:w="6237" w:type="dxa"/>
          </w:tcPr>
          <w:p w:rsidR="009B332B" w:rsidRDefault="00C644EB" w:rsidP="00142522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Exception Handling</w:t>
            </w:r>
          </w:p>
        </w:tc>
        <w:tc>
          <w:tcPr>
            <w:tcW w:w="1418" w:type="dxa"/>
          </w:tcPr>
          <w:p w:rsidR="0099285F" w:rsidRDefault="00A86E92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99285F" w:rsidRDefault="009322B0" w:rsidP="009322B0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12</w:t>
            </w:r>
            <w:r w:rsidR="007537BD">
              <w:rPr>
                <w:lang w:eastAsia="fr-FR"/>
              </w:rPr>
              <w:t>.0</w:t>
            </w:r>
            <w:r>
              <w:rPr>
                <w:lang w:eastAsia="fr-FR"/>
              </w:rPr>
              <w:t>7</w:t>
            </w:r>
            <w:r w:rsidR="007537BD">
              <w:rPr>
                <w:lang w:eastAsia="fr-FR"/>
              </w:rPr>
              <w:t>.</w:t>
            </w:r>
            <w:r w:rsidR="009B332B">
              <w:rPr>
                <w:lang w:eastAsia="fr-FR"/>
              </w:rPr>
              <w:t>2007</w:t>
            </w:r>
          </w:p>
        </w:tc>
      </w:tr>
      <w:tr w:rsidR="002D7501" w:rsidTr="00C82EAF">
        <w:trPr>
          <w:trHeight w:val="287"/>
        </w:trPr>
        <w:tc>
          <w:tcPr>
            <w:tcW w:w="675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</w:t>
            </w:r>
            <w:r w:rsidR="00C644EB">
              <w:rPr>
                <w:lang w:eastAsia="fr-FR"/>
              </w:rPr>
              <w:t>2</w:t>
            </w:r>
          </w:p>
        </w:tc>
        <w:tc>
          <w:tcPr>
            <w:tcW w:w="6237" w:type="dxa"/>
          </w:tcPr>
          <w:p w:rsidR="002D7501" w:rsidRDefault="002D7501" w:rsidP="002D7501">
            <w:pPr>
              <w:pStyle w:val="KeinLeerraum"/>
              <w:numPr>
                <w:ilvl w:val="0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Testszenarios erstellen</w:t>
            </w:r>
          </w:p>
        </w:tc>
        <w:tc>
          <w:tcPr>
            <w:tcW w:w="1418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2D7501" w:rsidRDefault="009322B0" w:rsidP="009322B0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12</w:t>
            </w:r>
            <w:r w:rsidR="002D7501">
              <w:rPr>
                <w:lang w:eastAsia="fr-FR"/>
              </w:rPr>
              <w:t>.0</w:t>
            </w:r>
            <w:r>
              <w:rPr>
                <w:lang w:eastAsia="fr-FR"/>
              </w:rPr>
              <w:t>7</w:t>
            </w:r>
            <w:r w:rsidR="002D7501">
              <w:rPr>
                <w:lang w:eastAsia="fr-FR"/>
              </w:rPr>
              <w:t>.2007</w:t>
            </w:r>
          </w:p>
        </w:tc>
      </w:tr>
      <w:tr w:rsidR="002D7501" w:rsidTr="00C82EAF">
        <w:trPr>
          <w:trHeight w:val="287"/>
        </w:trPr>
        <w:tc>
          <w:tcPr>
            <w:tcW w:w="675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00</w:t>
            </w:r>
            <w:r w:rsidR="00C644EB">
              <w:rPr>
                <w:lang w:eastAsia="fr-FR"/>
              </w:rPr>
              <w:t>3</w:t>
            </w:r>
          </w:p>
        </w:tc>
        <w:tc>
          <w:tcPr>
            <w:tcW w:w="6237" w:type="dxa"/>
          </w:tcPr>
          <w:p w:rsidR="00C644EB" w:rsidRDefault="00C644EB" w:rsidP="00C644EB">
            <w:pPr>
              <w:pStyle w:val="KeinLeerraum"/>
              <w:numPr>
                <w:ilvl w:val="0"/>
                <w:numId w:val="39"/>
              </w:numPr>
              <w:spacing w:before="120" w:after="120"/>
              <w:rPr>
                <w:b/>
                <w:lang w:eastAsia="fr-FR"/>
              </w:rPr>
            </w:pPr>
            <w:r>
              <w:rPr>
                <w:lang w:eastAsia="fr-FR"/>
              </w:rPr>
              <w:t>Sportarten zu machen bis zur Präsentation</w:t>
            </w:r>
          </w:p>
          <w:p w:rsidR="00C644EB" w:rsidRDefault="00C644EB" w:rsidP="00C644EB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/>
                <w:lang w:eastAsia="fr-FR"/>
              </w:rPr>
            </w:pPr>
            <w:r>
              <w:rPr>
                <w:lang w:eastAsia="fr-FR"/>
              </w:rPr>
              <w:t>Soccer</w:t>
            </w:r>
          </w:p>
          <w:p w:rsidR="00C644EB" w:rsidRDefault="00C644EB" w:rsidP="00C644EB">
            <w:pPr>
              <w:pStyle w:val="KeinLeerraum"/>
              <w:numPr>
                <w:ilvl w:val="1"/>
                <w:numId w:val="39"/>
              </w:numPr>
              <w:spacing w:before="120" w:after="120"/>
              <w:rPr>
                <w:b/>
                <w:lang w:eastAsia="fr-FR"/>
              </w:rPr>
            </w:pPr>
            <w:r>
              <w:rPr>
                <w:lang w:eastAsia="fr-FR"/>
              </w:rPr>
              <w:t>Football</w:t>
            </w:r>
          </w:p>
          <w:p w:rsidR="002D7501" w:rsidRDefault="00C644EB" w:rsidP="00C644EB">
            <w:pPr>
              <w:pStyle w:val="KeinLeerraum"/>
              <w:numPr>
                <w:ilvl w:val="1"/>
                <w:numId w:val="40"/>
              </w:numPr>
              <w:rPr>
                <w:lang w:eastAsia="fr-FR"/>
              </w:rPr>
            </w:pPr>
            <w:r>
              <w:rPr>
                <w:lang w:eastAsia="fr-FR"/>
              </w:rPr>
              <w:t>Unihockey</w:t>
            </w:r>
          </w:p>
        </w:tc>
        <w:tc>
          <w:tcPr>
            <w:tcW w:w="1418" w:type="dxa"/>
          </w:tcPr>
          <w:p w:rsidR="002D7501" w:rsidRDefault="002D7501" w:rsidP="00F95A12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Projektteam</w:t>
            </w:r>
          </w:p>
        </w:tc>
        <w:tc>
          <w:tcPr>
            <w:tcW w:w="1524" w:type="dxa"/>
          </w:tcPr>
          <w:p w:rsidR="002D7501" w:rsidRDefault="009322B0" w:rsidP="009322B0">
            <w:pPr>
              <w:pStyle w:val="KeinLeerraum"/>
              <w:rPr>
                <w:lang w:eastAsia="fr-FR"/>
              </w:rPr>
            </w:pPr>
            <w:r>
              <w:rPr>
                <w:lang w:eastAsia="fr-FR"/>
              </w:rPr>
              <w:t>12</w:t>
            </w:r>
            <w:r w:rsidR="002D7501">
              <w:rPr>
                <w:lang w:eastAsia="fr-FR"/>
              </w:rPr>
              <w:t>.0</w:t>
            </w:r>
            <w:r>
              <w:rPr>
                <w:lang w:eastAsia="fr-FR"/>
              </w:rPr>
              <w:t>7</w:t>
            </w:r>
            <w:r w:rsidR="002D7501">
              <w:rPr>
                <w:lang w:eastAsia="fr-FR"/>
              </w:rPr>
              <w:t>.2007</w:t>
            </w:r>
          </w:p>
        </w:tc>
      </w:tr>
    </w:tbl>
    <w:p w:rsidR="0099285F" w:rsidRPr="006C5D65" w:rsidRDefault="0099285F" w:rsidP="003B2B13">
      <w:pPr>
        <w:rPr>
          <w:lang w:eastAsia="fr-FR"/>
        </w:rPr>
      </w:pPr>
    </w:p>
    <w:sectPr w:rsidR="0099285F" w:rsidRPr="006C5D65" w:rsidSect="0050441E">
      <w:headerReference w:type="default" r:id="rId8"/>
      <w:footerReference w:type="default" r:id="rId9"/>
      <w:pgSz w:w="11906" w:h="16838" w:code="9"/>
      <w:pgMar w:top="1134" w:right="1134" w:bottom="1134" w:left="1134" w:header="851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8D4" w:rsidRDefault="00D138D4">
      <w:r>
        <w:separator/>
      </w:r>
    </w:p>
  </w:endnote>
  <w:endnote w:type="continuationSeparator" w:id="1">
    <w:p w:rsidR="00D138D4" w:rsidRDefault="00D138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45 Light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/>
    </w:tblPr>
    <w:tblGrid>
      <w:gridCol w:w="1242"/>
      <w:gridCol w:w="5276"/>
      <w:gridCol w:w="3260"/>
    </w:tblGrid>
    <w:tr w:rsidR="0077343C" w:rsidRPr="0077343C" w:rsidTr="002410AD">
      <w:trPr>
        <w:cnfStyle w:val="100000000000"/>
      </w:trPr>
      <w:tc>
        <w:tcPr>
          <w:tcW w:w="1242" w:type="dxa"/>
          <w:shd w:val="clear" w:color="auto" w:fill="FFFFFF" w:themeFill="background1"/>
        </w:tcPr>
        <w:p w:rsid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Version:</w:t>
          </w:r>
          <w:r w:rsidRPr="0077343C">
            <w:rPr>
              <w:color w:val="auto"/>
            </w:rPr>
            <w:t xml:space="preserve"> Filename</w:t>
          </w:r>
          <w:r>
            <w:rPr>
              <w:color w:val="auto"/>
            </w:rPr>
            <w:t>:</w:t>
          </w:r>
        </w:p>
        <w:p w:rsidR="0077343C" w:rsidRPr="0077343C" w:rsidRDefault="0077343C" w:rsidP="0077343C">
          <w:pPr>
            <w:pStyle w:val="Fuzeile"/>
            <w:spacing w:before="0" w:after="0"/>
            <w:jc w:val="right"/>
            <w:rPr>
              <w:color w:val="auto"/>
            </w:rPr>
          </w:pPr>
          <w:r>
            <w:rPr>
              <w:color w:val="auto"/>
            </w:rPr>
            <w:t>Datum:</w:t>
          </w:r>
        </w:p>
      </w:tc>
      <w:tc>
        <w:tcPr>
          <w:tcW w:w="5276" w:type="dxa"/>
          <w:shd w:val="clear" w:color="auto" w:fill="FFFFFF" w:themeFill="background1"/>
        </w:tcPr>
        <w:p w:rsidR="0077343C" w:rsidRPr="0057205D" w:rsidRDefault="0077343C" w:rsidP="0077343C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rPr>
              <w:b w:val="0"/>
              <w:color w:val="auto"/>
            </w:rPr>
            <w:t>1.0</w:t>
          </w:r>
        </w:p>
        <w:p w:rsidR="0057205D" w:rsidRPr="0057205D" w:rsidRDefault="008A67BD" w:rsidP="0057205D">
          <w:pPr>
            <w:pStyle w:val="Fuzeile"/>
            <w:spacing w:before="0" w:after="0"/>
            <w:rPr>
              <w:b w:val="0"/>
              <w:color w:val="auto"/>
            </w:rPr>
          </w:pPr>
          <w:fldSimple w:instr=" FILENAME   \* MERGEFORMAT ">
            <w:r w:rsidR="00F01A09" w:rsidRPr="00F01A09">
              <w:rPr>
                <w:b w:val="0"/>
                <w:noProof/>
                <w:color w:val="auto"/>
              </w:rPr>
              <w:t>Sitzung 2007-03-29.docx</w:t>
            </w:r>
          </w:fldSimple>
        </w:p>
        <w:p w:rsidR="008B209A" w:rsidRPr="0057205D" w:rsidRDefault="008A67BD" w:rsidP="0057205D">
          <w:pPr>
            <w:pStyle w:val="Fuzeile"/>
            <w:spacing w:before="0" w:after="0"/>
            <w:rPr>
              <w:b w:val="0"/>
              <w:color w:val="auto"/>
            </w:rPr>
          </w:pPr>
          <w:r w:rsidRPr="0057205D">
            <w:fldChar w:fldCharType="begin"/>
          </w:r>
          <w:r w:rsidR="0057205D" w:rsidRPr="0057205D">
            <w:rPr>
              <w:b w:val="0"/>
              <w:color w:val="auto"/>
            </w:rPr>
            <w:instrText xml:space="preserve"> PRINTDATE  \@ "dd.MM.yyyy"  \* MERGEFORMAT </w:instrText>
          </w:r>
          <w:r w:rsidRPr="0057205D">
            <w:fldChar w:fldCharType="separate"/>
          </w:r>
          <w:r w:rsidR="00885AA7" w:rsidRPr="00885AA7">
            <w:rPr>
              <w:b w:val="0"/>
              <w:noProof/>
              <w:color w:val="auto"/>
            </w:rPr>
            <w:t>30.03.2007</w:t>
          </w:r>
          <w:r w:rsidRPr="0057205D">
            <w:fldChar w:fldCharType="end"/>
          </w:r>
          <w:r w:rsidR="0057205D" w:rsidRPr="0057205D">
            <w:rPr>
              <w:b w:val="0"/>
              <w:color w:val="auto"/>
            </w:rPr>
            <w:t xml:space="preserve"> </w:t>
          </w:r>
        </w:p>
      </w:tc>
      <w:tc>
        <w:tcPr>
          <w:tcW w:w="3260" w:type="dxa"/>
          <w:shd w:val="clear" w:color="auto" w:fill="FFFFFF" w:themeFill="background1"/>
        </w:tcPr>
        <w:p w:rsidR="0077343C" w:rsidRPr="0057205D" w:rsidRDefault="008A67BD" w:rsidP="0057205D">
          <w:pPr>
            <w:pStyle w:val="Fuzeile"/>
            <w:spacing w:before="0" w:after="0"/>
            <w:jc w:val="right"/>
            <w:rPr>
              <w:b w:val="0"/>
              <w:color w:val="auto"/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 w:rsidR="0057205D">
            <w:rPr>
              <w:b w:val="0"/>
              <w:color w:val="auto"/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601511">
            <w:rPr>
              <w:b w:val="0"/>
              <w:noProof/>
              <w:color w:val="auto"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 w:rsidR="0057205D">
            <w:rPr>
              <w:b w:val="0"/>
              <w:color w:val="auto"/>
              <w:sz w:val="20"/>
              <w:szCs w:val="20"/>
            </w:rPr>
            <w:t xml:space="preserve"> / </w:t>
          </w:r>
          <w:fldSimple w:instr=" NUMPAGES   \* MERGEFORMAT ">
            <w:r w:rsidR="00601511" w:rsidRPr="00601511">
              <w:rPr>
                <w:b w:val="0"/>
                <w:noProof/>
                <w:color w:val="auto"/>
                <w:sz w:val="20"/>
                <w:szCs w:val="20"/>
              </w:rPr>
              <w:t>1</w:t>
            </w:r>
          </w:fldSimple>
        </w:p>
      </w:tc>
    </w:tr>
  </w:tbl>
  <w:p w:rsidR="00CB6A94" w:rsidRPr="0077343C" w:rsidRDefault="00CB6A94" w:rsidP="0077343C">
    <w:pPr>
      <w:pStyle w:val="Fuzeile"/>
      <w:spacing w:before="0" w:after="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8D4" w:rsidRDefault="00D138D4">
      <w:r>
        <w:separator/>
      </w:r>
    </w:p>
  </w:footnote>
  <w:footnote w:type="continuationSeparator" w:id="1">
    <w:p w:rsidR="00D138D4" w:rsidRDefault="00D138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-Horizonta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259"/>
      <w:gridCol w:w="3259"/>
      <w:gridCol w:w="3260"/>
    </w:tblGrid>
    <w:tr w:rsidR="00444DC7" w:rsidRPr="00444DC7" w:rsidTr="00256F47">
      <w:trPr>
        <w:cnfStyle w:val="100000000000"/>
      </w:trPr>
      <w:tc>
        <w:tcPr>
          <w:tcW w:w="3259" w:type="dxa"/>
          <w:shd w:val="clear" w:color="auto" w:fill="auto"/>
        </w:tcPr>
        <w:p w:rsidR="00444DC7" w:rsidRPr="00444DC7" w:rsidRDefault="00444DC7" w:rsidP="00444DC7">
          <w:pPr>
            <w:pStyle w:val="Kopfzeile"/>
            <w:spacing w:after="0"/>
            <w:rPr>
              <w:color w:val="auto"/>
              <w:lang w:val="en-US"/>
            </w:rPr>
          </w:pPr>
          <w:r w:rsidRPr="00444DC7">
            <w:rPr>
              <w:noProof/>
              <w:lang w:eastAsia="de-CH"/>
            </w:rPr>
            <w:drawing>
              <wp:inline distT="0" distB="0" distL="0" distR="0">
                <wp:extent cx="1152525" cy="703647"/>
                <wp:effectExtent l="19050" t="0" r="9525" b="0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03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59" w:type="dxa"/>
          <w:shd w:val="clear" w:color="auto" w:fill="auto"/>
        </w:tcPr>
        <w:p w:rsidR="00444DC7" w:rsidRDefault="00444DC7" w:rsidP="00444DC7">
          <w:pPr>
            <w:pStyle w:val="Kopfzeile"/>
            <w:spacing w:after="0"/>
            <w:jc w:val="center"/>
            <w:rPr>
              <w:color w:val="auto"/>
              <w:sz w:val="20"/>
              <w:szCs w:val="20"/>
              <w:lang w:val="en-US"/>
            </w:rPr>
          </w:pPr>
          <w:r w:rsidRPr="00444DC7">
            <w:rPr>
              <w:color w:val="auto"/>
              <w:sz w:val="20"/>
              <w:szCs w:val="20"/>
              <w:lang w:val="en-US"/>
            </w:rPr>
            <w:t>Ta</w:t>
          </w:r>
          <w:r>
            <w:rPr>
              <w:color w:val="auto"/>
              <w:sz w:val="20"/>
              <w:szCs w:val="20"/>
              <w:lang w:val="en-US"/>
            </w:rPr>
            <w:t>ctic Board Editor</w:t>
          </w:r>
        </w:p>
        <w:p w:rsidR="00444DC7" w:rsidRPr="00444DC7" w:rsidRDefault="00444DC7" w:rsidP="00444DC7">
          <w:pPr>
            <w:pStyle w:val="Kopfzeile"/>
            <w:spacing w:before="0" w:after="0"/>
            <w:jc w:val="center"/>
            <w:rPr>
              <w:color w:val="auto"/>
              <w:sz w:val="20"/>
              <w:szCs w:val="20"/>
              <w:lang w:val="en-US"/>
            </w:rPr>
          </w:pPr>
          <w:r>
            <w:rPr>
              <w:color w:val="auto"/>
              <w:sz w:val="20"/>
              <w:szCs w:val="20"/>
              <w:lang w:val="en-US"/>
            </w:rPr>
            <w:t>TBE</w:t>
          </w:r>
        </w:p>
      </w:tc>
      <w:tc>
        <w:tcPr>
          <w:tcW w:w="3260" w:type="dxa"/>
          <w:shd w:val="clear" w:color="auto" w:fill="auto"/>
        </w:tcPr>
        <w:p w:rsidR="00444DC7" w:rsidRPr="00256F47" w:rsidRDefault="00D37E6D" w:rsidP="00256F47">
          <w:pPr>
            <w:pStyle w:val="Kopfzeile"/>
            <w:spacing w:after="0"/>
            <w:jc w:val="right"/>
            <w:rPr>
              <w:b w:val="0"/>
              <w:color w:val="auto"/>
              <w:sz w:val="20"/>
              <w:szCs w:val="20"/>
              <w:lang w:val="en-US"/>
            </w:rPr>
          </w:pPr>
          <w:r>
            <w:rPr>
              <w:b w:val="0"/>
              <w:color w:val="auto"/>
              <w:sz w:val="20"/>
              <w:szCs w:val="20"/>
              <w:lang w:val="en-US"/>
            </w:rPr>
            <w:t>Sitzungsprotokoll</w:t>
          </w:r>
        </w:p>
        <w:p w:rsidR="00256F47" w:rsidRPr="00256F47" w:rsidRDefault="00256F47" w:rsidP="00256F47">
          <w:pPr>
            <w:pStyle w:val="Kopfzeile"/>
            <w:spacing w:before="0" w:after="0"/>
            <w:jc w:val="right"/>
            <w:rPr>
              <w:i/>
              <w:color w:val="auto"/>
              <w:lang w:val="en-US"/>
            </w:rPr>
          </w:pPr>
          <w:r w:rsidRPr="00256F47">
            <w:rPr>
              <w:b w:val="0"/>
              <w:i/>
              <w:color w:val="auto"/>
              <w:sz w:val="20"/>
              <w:szCs w:val="20"/>
              <w:lang w:val="en-US"/>
            </w:rPr>
            <w:t>Nicht klassifiziert</w:t>
          </w:r>
        </w:p>
      </w:tc>
    </w:tr>
  </w:tbl>
  <w:p w:rsidR="00444DC7" w:rsidRPr="00444DC7" w:rsidRDefault="00444DC7" w:rsidP="00444DC7">
    <w:pPr>
      <w:pStyle w:val="Kopfzeile"/>
      <w:spacing w:after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9ED70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2A52972"/>
    <w:multiLevelType w:val="hybridMultilevel"/>
    <w:tmpl w:val="7182FE5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D5539"/>
    <w:multiLevelType w:val="hybridMultilevel"/>
    <w:tmpl w:val="783C3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D80358"/>
    <w:multiLevelType w:val="hybridMultilevel"/>
    <w:tmpl w:val="A2E6B994"/>
    <w:lvl w:ilvl="0" w:tplc="1520E55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B16A5D"/>
    <w:multiLevelType w:val="hybridMultilevel"/>
    <w:tmpl w:val="87F43B2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811D74"/>
    <w:multiLevelType w:val="hybridMultilevel"/>
    <w:tmpl w:val="5684574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7669EE"/>
    <w:multiLevelType w:val="hybridMultilevel"/>
    <w:tmpl w:val="405EAD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0D0C37"/>
    <w:multiLevelType w:val="hybridMultilevel"/>
    <w:tmpl w:val="788C27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BA71DF"/>
    <w:multiLevelType w:val="hybridMultilevel"/>
    <w:tmpl w:val="A82C3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8C0CD2"/>
    <w:multiLevelType w:val="hybridMultilevel"/>
    <w:tmpl w:val="11C64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B11B12"/>
    <w:multiLevelType w:val="hybridMultilevel"/>
    <w:tmpl w:val="6DC0F1E0"/>
    <w:lvl w:ilvl="0" w:tplc="A8066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B373C0F"/>
    <w:multiLevelType w:val="hybridMultilevel"/>
    <w:tmpl w:val="BA327E2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D0D257D"/>
    <w:multiLevelType w:val="hybridMultilevel"/>
    <w:tmpl w:val="CF36D4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FF3A73"/>
    <w:multiLevelType w:val="hybridMultilevel"/>
    <w:tmpl w:val="1C1817AE"/>
    <w:lvl w:ilvl="0" w:tplc="92264DE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PMingLiU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0536DD"/>
    <w:multiLevelType w:val="multilevel"/>
    <w:tmpl w:val="040C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6C00F60"/>
    <w:multiLevelType w:val="hybridMultilevel"/>
    <w:tmpl w:val="F2C2A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21D84"/>
    <w:multiLevelType w:val="hybridMultilevel"/>
    <w:tmpl w:val="121E7B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A71306"/>
    <w:multiLevelType w:val="hybridMultilevel"/>
    <w:tmpl w:val="FC1E8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A369B"/>
    <w:multiLevelType w:val="hybridMultilevel"/>
    <w:tmpl w:val="3BEE9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E568F"/>
    <w:multiLevelType w:val="hybridMultilevel"/>
    <w:tmpl w:val="CCBE26EE"/>
    <w:lvl w:ilvl="0" w:tplc="F1169EDC"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42436C"/>
    <w:multiLevelType w:val="hybridMultilevel"/>
    <w:tmpl w:val="9AFC4A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51721D"/>
    <w:multiLevelType w:val="hybridMultilevel"/>
    <w:tmpl w:val="146E4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D40B6C"/>
    <w:multiLevelType w:val="hybridMultilevel"/>
    <w:tmpl w:val="CE2041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032835"/>
    <w:multiLevelType w:val="hybridMultilevel"/>
    <w:tmpl w:val="FE2EB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9E4646"/>
    <w:multiLevelType w:val="hybridMultilevel"/>
    <w:tmpl w:val="566620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1C7A7C"/>
    <w:multiLevelType w:val="hybridMultilevel"/>
    <w:tmpl w:val="83F0F0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8E411C"/>
    <w:multiLevelType w:val="hybridMultilevel"/>
    <w:tmpl w:val="FEEC54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A3307"/>
    <w:multiLevelType w:val="hybridMultilevel"/>
    <w:tmpl w:val="AE30DD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D1106"/>
    <w:multiLevelType w:val="hybridMultilevel"/>
    <w:tmpl w:val="AC0E34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16464BC"/>
    <w:multiLevelType w:val="hybridMultilevel"/>
    <w:tmpl w:val="7D3A80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ED40F1"/>
    <w:multiLevelType w:val="hybridMultilevel"/>
    <w:tmpl w:val="56E273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5122E0"/>
    <w:multiLevelType w:val="hybridMultilevel"/>
    <w:tmpl w:val="6D0277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0"/>
  </w:num>
  <w:num w:numId="11">
    <w:abstractNumId w:val="25"/>
  </w:num>
  <w:num w:numId="12">
    <w:abstractNumId w:val="5"/>
  </w:num>
  <w:num w:numId="13">
    <w:abstractNumId w:val="7"/>
  </w:num>
  <w:num w:numId="14">
    <w:abstractNumId w:val="16"/>
  </w:num>
  <w:num w:numId="15">
    <w:abstractNumId w:val="28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17"/>
  </w:num>
  <w:num w:numId="21">
    <w:abstractNumId w:val="15"/>
  </w:num>
  <w:num w:numId="22">
    <w:abstractNumId w:val="10"/>
  </w:num>
  <w:num w:numId="23">
    <w:abstractNumId w:val="13"/>
  </w:num>
  <w:num w:numId="24">
    <w:abstractNumId w:val="21"/>
  </w:num>
  <w:num w:numId="25">
    <w:abstractNumId w:val="26"/>
  </w:num>
  <w:num w:numId="26">
    <w:abstractNumId w:val="31"/>
  </w:num>
  <w:num w:numId="27">
    <w:abstractNumId w:val="11"/>
  </w:num>
  <w:num w:numId="28">
    <w:abstractNumId w:val="22"/>
  </w:num>
  <w:num w:numId="29">
    <w:abstractNumId w:val="4"/>
  </w:num>
  <w:num w:numId="30">
    <w:abstractNumId w:val="12"/>
  </w:num>
  <w:num w:numId="31">
    <w:abstractNumId w:val="20"/>
  </w:num>
  <w:num w:numId="32">
    <w:abstractNumId w:val="9"/>
  </w:num>
  <w:num w:numId="33">
    <w:abstractNumId w:val="27"/>
  </w:num>
  <w:num w:numId="34">
    <w:abstractNumId w:val="3"/>
  </w:num>
  <w:num w:numId="35">
    <w:abstractNumId w:val="19"/>
  </w:num>
  <w:num w:numId="36">
    <w:abstractNumId w:val="1"/>
  </w:num>
  <w:num w:numId="37">
    <w:abstractNumId w:val="8"/>
  </w:num>
  <w:num w:numId="38">
    <w:abstractNumId w:val="6"/>
  </w:num>
  <w:num w:numId="39">
    <w:abstractNumId w:val="23"/>
  </w:num>
  <w:num w:numId="4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001001propItemCaption" w:val="Name"/>
    <w:docVar w:name="001001propItemDefaultValue" w:val="Informatikstrategieorgan Bund"/>
    <w:docVar w:name="001001propItemTag" w:val="orgName"/>
    <w:docVar w:name="001002propItemCaption" w:val="Abkürzung"/>
    <w:docVar w:name="001002propItemDefaultValue" w:val="ISB"/>
    <w:docVar w:name="001002propItemTag" w:val="orgAbk"/>
    <w:docVar w:name="001propSetCaption" w:val="Organisation"/>
    <w:docVar w:name="002005propItemCaption" w:val="Name"/>
    <w:docVar w:name="002005propItemDefaultValue" w:val="Projektantrag"/>
    <w:docVar w:name="002005propItemTag" w:val="ergName"/>
    <w:docVar w:name="002006propItemCaption" w:val="Abkürzung"/>
    <w:docVar w:name="002006propItemDefaultValue" w:val="PG"/>
    <w:docVar w:name="002006propItemTag" w:val="ergAbk"/>
    <w:docVar w:name="002007propItemCaption" w:val="Klassifizierung"/>
    <w:docVar w:name="002007propItemDefaultValue" w:val="Nicht klassifiziert / Intern / Vertraulich"/>
    <w:docVar w:name="002007propItemTag" w:val="ergKlassifizierung"/>
    <w:docVar w:name="002008propItemCaption" w:val="Status"/>
    <w:docVar w:name="002008propItemDefaultValue" w:val="In Arbeit / In Prüfung / Abgeschlossen"/>
    <w:docVar w:name="002008propItemTag" w:val="ergStatus"/>
    <w:docVar w:name="002009propItemCaption" w:val="Version"/>
    <w:docVar w:name="002009propItemDefaultValue" w:val="0.01"/>
    <w:docVar w:name="002009propItemTag" w:val="ergVersion"/>
    <w:docVar w:name="002010propItemCaption" w:val="Erstellungsdatum"/>
    <w:docVar w:name="002010propItemDefaultValue" w:val="&lt;date&gt;"/>
    <w:docVar w:name="002010propItemTag" w:val="ergErstellungsDatum"/>
    <w:docVar w:name="002propSetCaption" w:val="Ergebnis"/>
    <w:docVar w:name="003014propItemCaption" w:val="Name"/>
    <w:docVar w:name="003014propItemTag" w:val="projName"/>
    <w:docVar w:name="003015propItemCaption" w:val="Abkürzung"/>
    <w:docVar w:name="003015propItemTag" w:val="projAbk"/>
    <w:docVar w:name="003016propItemCaption" w:val="Nummer"/>
    <w:docVar w:name="003016propItemTag" w:val="projNr"/>
    <w:docVar w:name="003017propItemCaption" w:val="Projektleiter"/>
    <w:docVar w:name="003017propItemTag" w:val="projLeiter"/>
    <w:docVar w:name="003020propItemCaption" w:val="Auftraggeber"/>
    <w:docVar w:name="003020propItemTag" w:val="projAuftraggeber"/>
    <w:docVar w:name="003propSetCaption" w:val="Projekt"/>
    <w:docVar w:name="004022propItemCaption" w:val="Autor"/>
    <w:docVar w:name="004022propItemDefaultValue" w:val="&lt;userName&gt;"/>
    <w:docVar w:name="004022propItemTag" w:val="autor"/>
    <w:docVar w:name="004023propItemCaption" w:val="Initiale"/>
    <w:docVar w:name="004023propItemDefaultValue" w:val="&lt;userInitials&gt;"/>
    <w:docVar w:name="004023propItemTag" w:val="initiale"/>
    <w:docVar w:name="004024propItemCaption" w:val="Bearbeitende"/>
    <w:docVar w:name="004024propItemTag" w:val="bearbeitende"/>
    <w:docVar w:name="004025propItemCaption" w:val="Prüfende"/>
    <w:docVar w:name="004025propItemTag" w:val="pruefende"/>
    <w:docVar w:name="004026propItemCaption" w:val="Genehmigende"/>
    <w:docVar w:name="004026propItemTag" w:val="genehmigende"/>
    <w:docVar w:name="004027propItemCaption" w:val="Verteiler"/>
    <w:docVar w:name="004027propItemTag" w:val="verteiler"/>
    <w:docVar w:name="004propSetCaption" w:val="Inhalt"/>
    <w:docVar w:name="defaultFileName" w:val="&lt;ergAbk&gt;_&lt;projAbk&gt;_&lt;initiale&gt;_&lt;ergVersion&gt;"/>
    <w:docVar w:name="stringAlpha" w:val="-1"/>
    <w:docVar w:name="stringSymbol" w:val="-1"/>
  </w:docVars>
  <w:rsids>
    <w:rsidRoot w:val="000F20A1"/>
    <w:rsid w:val="0000340E"/>
    <w:rsid w:val="00004D0C"/>
    <w:rsid w:val="000152F6"/>
    <w:rsid w:val="00021A3E"/>
    <w:rsid w:val="000221EF"/>
    <w:rsid w:val="00025605"/>
    <w:rsid w:val="0002592F"/>
    <w:rsid w:val="00027B1C"/>
    <w:rsid w:val="00030D0D"/>
    <w:rsid w:val="000545C5"/>
    <w:rsid w:val="0006501D"/>
    <w:rsid w:val="00067483"/>
    <w:rsid w:val="00076177"/>
    <w:rsid w:val="00076ABB"/>
    <w:rsid w:val="000977C4"/>
    <w:rsid w:val="000A2246"/>
    <w:rsid w:val="000A3D7C"/>
    <w:rsid w:val="000B0D6F"/>
    <w:rsid w:val="000D0654"/>
    <w:rsid w:val="000E1015"/>
    <w:rsid w:val="000F20A1"/>
    <w:rsid w:val="000F2317"/>
    <w:rsid w:val="00111F1C"/>
    <w:rsid w:val="0012125C"/>
    <w:rsid w:val="00142522"/>
    <w:rsid w:val="00150361"/>
    <w:rsid w:val="00150F2F"/>
    <w:rsid w:val="001606F4"/>
    <w:rsid w:val="001644DD"/>
    <w:rsid w:val="00174717"/>
    <w:rsid w:val="00180C87"/>
    <w:rsid w:val="00183626"/>
    <w:rsid w:val="001952C4"/>
    <w:rsid w:val="00195F1E"/>
    <w:rsid w:val="001A3BF9"/>
    <w:rsid w:val="001B148B"/>
    <w:rsid w:val="001C4671"/>
    <w:rsid w:val="001C5B5B"/>
    <w:rsid w:val="001D50DF"/>
    <w:rsid w:val="001F462F"/>
    <w:rsid w:val="002136C3"/>
    <w:rsid w:val="002153A0"/>
    <w:rsid w:val="00215758"/>
    <w:rsid w:val="00233336"/>
    <w:rsid w:val="00237B7C"/>
    <w:rsid w:val="002410AD"/>
    <w:rsid w:val="002420FD"/>
    <w:rsid w:val="00242245"/>
    <w:rsid w:val="0025100B"/>
    <w:rsid w:val="00256F47"/>
    <w:rsid w:val="002659A8"/>
    <w:rsid w:val="0026708C"/>
    <w:rsid w:val="00294F86"/>
    <w:rsid w:val="00297905"/>
    <w:rsid w:val="002A574F"/>
    <w:rsid w:val="002B242D"/>
    <w:rsid w:val="002C1556"/>
    <w:rsid w:val="002C1EFB"/>
    <w:rsid w:val="002D657F"/>
    <w:rsid w:val="002D7501"/>
    <w:rsid w:val="002E0948"/>
    <w:rsid w:val="002E20BA"/>
    <w:rsid w:val="002F0D3B"/>
    <w:rsid w:val="002F79DD"/>
    <w:rsid w:val="00304F9A"/>
    <w:rsid w:val="003075C0"/>
    <w:rsid w:val="00307D62"/>
    <w:rsid w:val="003329F9"/>
    <w:rsid w:val="00332C78"/>
    <w:rsid w:val="003361BF"/>
    <w:rsid w:val="00347194"/>
    <w:rsid w:val="00371FF4"/>
    <w:rsid w:val="00374399"/>
    <w:rsid w:val="00382049"/>
    <w:rsid w:val="00382F27"/>
    <w:rsid w:val="0039063C"/>
    <w:rsid w:val="00391B0F"/>
    <w:rsid w:val="003A102F"/>
    <w:rsid w:val="003A1497"/>
    <w:rsid w:val="003B17AF"/>
    <w:rsid w:val="003B2B13"/>
    <w:rsid w:val="003B607A"/>
    <w:rsid w:val="003B7068"/>
    <w:rsid w:val="003C4B0A"/>
    <w:rsid w:val="003D5B39"/>
    <w:rsid w:val="003E393C"/>
    <w:rsid w:val="003F7093"/>
    <w:rsid w:val="004046BC"/>
    <w:rsid w:val="00404B75"/>
    <w:rsid w:val="00415A7E"/>
    <w:rsid w:val="0043517D"/>
    <w:rsid w:val="00436920"/>
    <w:rsid w:val="00436D17"/>
    <w:rsid w:val="004374EB"/>
    <w:rsid w:val="00444DC7"/>
    <w:rsid w:val="004665B8"/>
    <w:rsid w:val="0046681F"/>
    <w:rsid w:val="004734FE"/>
    <w:rsid w:val="004870EC"/>
    <w:rsid w:val="004C15C3"/>
    <w:rsid w:val="004C2F9A"/>
    <w:rsid w:val="004C7F06"/>
    <w:rsid w:val="004D36CE"/>
    <w:rsid w:val="004E039E"/>
    <w:rsid w:val="004E0995"/>
    <w:rsid w:val="004E64D4"/>
    <w:rsid w:val="004E735C"/>
    <w:rsid w:val="00502B3A"/>
    <w:rsid w:val="0050441E"/>
    <w:rsid w:val="00515531"/>
    <w:rsid w:val="00523111"/>
    <w:rsid w:val="00530761"/>
    <w:rsid w:val="00533A5A"/>
    <w:rsid w:val="00545D25"/>
    <w:rsid w:val="00555678"/>
    <w:rsid w:val="00564718"/>
    <w:rsid w:val="005651A9"/>
    <w:rsid w:val="00566E3B"/>
    <w:rsid w:val="0057205D"/>
    <w:rsid w:val="00572D88"/>
    <w:rsid w:val="005731C4"/>
    <w:rsid w:val="00582DBE"/>
    <w:rsid w:val="00586273"/>
    <w:rsid w:val="00596961"/>
    <w:rsid w:val="005A136D"/>
    <w:rsid w:val="005A6710"/>
    <w:rsid w:val="005C1BA2"/>
    <w:rsid w:val="005D735F"/>
    <w:rsid w:val="005F2209"/>
    <w:rsid w:val="00600533"/>
    <w:rsid w:val="00601511"/>
    <w:rsid w:val="00602F3B"/>
    <w:rsid w:val="00606181"/>
    <w:rsid w:val="0061130E"/>
    <w:rsid w:val="00613F72"/>
    <w:rsid w:val="006140AF"/>
    <w:rsid w:val="00624370"/>
    <w:rsid w:val="00627DF9"/>
    <w:rsid w:val="00645467"/>
    <w:rsid w:val="006514B5"/>
    <w:rsid w:val="006744FF"/>
    <w:rsid w:val="00676AE2"/>
    <w:rsid w:val="006777A0"/>
    <w:rsid w:val="006818A1"/>
    <w:rsid w:val="00681E6F"/>
    <w:rsid w:val="006876EF"/>
    <w:rsid w:val="00691499"/>
    <w:rsid w:val="006923EC"/>
    <w:rsid w:val="00692B63"/>
    <w:rsid w:val="00695886"/>
    <w:rsid w:val="006C0522"/>
    <w:rsid w:val="006C5D65"/>
    <w:rsid w:val="006C7B4B"/>
    <w:rsid w:val="006D3101"/>
    <w:rsid w:val="006E79C6"/>
    <w:rsid w:val="006F3F8A"/>
    <w:rsid w:val="006F72FC"/>
    <w:rsid w:val="00733214"/>
    <w:rsid w:val="00734149"/>
    <w:rsid w:val="007352AF"/>
    <w:rsid w:val="00736DA0"/>
    <w:rsid w:val="007432B0"/>
    <w:rsid w:val="00744F3F"/>
    <w:rsid w:val="00752E1A"/>
    <w:rsid w:val="007537BD"/>
    <w:rsid w:val="00754A61"/>
    <w:rsid w:val="00754DAA"/>
    <w:rsid w:val="0077343C"/>
    <w:rsid w:val="0078171B"/>
    <w:rsid w:val="0079270F"/>
    <w:rsid w:val="007A6094"/>
    <w:rsid w:val="007B4793"/>
    <w:rsid w:val="007C7E4C"/>
    <w:rsid w:val="007F1074"/>
    <w:rsid w:val="008004EB"/>
    <w:rsid w:val="00811238"/>
    <w:rsid w:val="00812930"/>
    <w:rsid w:val="008134E5"/>
    <w:rsid w:val="008201A6"/>
    <w:rsid w:val="00824012"/>
    <w:rsid w:val="008275D1"/>
    <w:rsid w:val="00833893"/>
    <w:rsid w:val="0083750C"/>
    <w:rsid w:val="00854F8E"/>
    <w:rsid w:val="00860114"/>
    <w:rsid w:val="0086255A"/>
    <w:rsid w:val="008631B0"/>
    <w:rsid w:val="00876D9D"/>
    <w:rsid w:val="00880D77"/>
    <w:rsid w:val="00881AA5"/>
    <w:rsid w:val="00882AF9"/>
    <w:rsid w:val="00885AA7"/>
    <w:rsid w:val="00897496"/>
    <w:rsid w:val="008A5EDB"/>
    <w:rsid w:val="008A67BD"/>
    <w:rsid w:val="008B1738"/>
    <w:rsid w:val="008B209A"/>
    <w:rsid w:val="008B2662"/>
    <w:rsid w:val="008B302C"/>
    <w:rsid w:val="008C07DC"/>
    <w:rsid w:val="008C49A3"/>
    <w:rsid w:val="008E0B99"/>
    <w:rsid w:val="00901158"/>
    <w:rsid w:val="00904B9A"/>
    <w:rsid w:val="00910238"/>
    <w:rsid w:val="009105AE"/>
    <w:rsid w:val="0091478C"/>
    <w:rsid w:val="009159B4"/>
    <w:rsid w:val="009322B0"/>
    <w:rsid w:val="0093295D"/>
    <w:rsid w:val="00950C72"/>
    <w:rsid w:val="009514D8"/>
    <w:rsid w:val="00976782"/>
    <w:rsid w:val="00983047"/>
    <w:rsid w:val="00984245"/>
    <w:rsid w:val="0098589C"/>
    <w:rsid w:val="0099285F"/>
    <w:rsid w:val="00996C56"/>
    <w:rsid w:val="009A3AF3"/>
    <w:rsid w:val="009B332B"/>
    <w:rsid w:val="009C77B9"/>
    <w:rsid w:val="009D7012"/>
    <w:rsid w:val="00A10B7A"/>
    <w:rsid w:val="00A16381"/>
    <w:rsid w:val="00A17CD6"/>
    <w:rsid w:val="00A2040E"/>
    <w:rsid w:val="00A21F14"/>
    <w:rsid w:val="00A2695C"/>
    <w:rsid w:val="00A41ED0"/>
    <w:rsid w:val="00A477F4"/>
    <w:rsid w:val="00A57CCF"/>
    <w:rsid w:val="00A61FBC"/>
    <w:rsid w:val="00A64BBB"/>
    <w:rsid w:val="00A73295"/>
    <w:rsid w:val="00A86E92"/>
    <w:rsid w:val="00A877EA"/>
    <w:rsid w:val="00AA0B72"/>
    <w:rsid w:val="00AA3D75"/>
    <w:rsid w:val="00AB1286"/>
    <w:rsid w:val="00AB1841"/>
    <w:rsid w:val="00AB5F9D"/>
    <w:rsid w:val="00AB74CC"/>
    <w:rsid w:val="00AC5043"/>
    <w:rsid w:val="00AD0443"/>
    <w:rsid w:val="00AE2484"/>
    <w:rsid w:val="00AF3C6B"/>
    <w:rsid w:val="00B0032D"/>
    <w:rsid w:val="00B035CB"/>
    <w:rsid w:val="00B14F1F"/>
    <w:rsid w:val="00B41548"/>
    <w:rsid w:val="00B77E01"/>
    <w:rsid w:val="00B77E48"/>
    <w:rsid w:val="00B931E3"/>
    <w:rsid w:val="00BA67E7"/>
    <w:rsid w:val="00BA72EB"/>
    <w:rsid w:val="00BA7F59"/>
    <w:rsid w:val="00BC7CE6"/>
    <w:rsid w:val="00BD1B0F"/>
    <w:rsid w:val="00BE31C8"/>
    <w:rsid w:val="00BF3B46"/>
    <w:rsid w:val="00BF446C"/>
    <w:rsid w:val="00BF4EC2"/>
    <w:rsid w:val="00C04DA3"/>
    <w:rsid w:val="00C21B31"/>
    <w:rsid w:val="00C22DC7"/>
    <w:rsid w:val="00C31E43"/>
    <w:rsid w:val="00C3582A"/>
    <w:rsid w:val="00C4655C"/>
    <w:rsid w:val="00C6090E"/>
    <w:rsid w:val="00C61CE7"/>
    <w:rsid w:val="00C644EB"/>
    <w:rsid w:val="00C73720"/>
    <w:rsid w:val="00C80D9A"/>
    <w:rsid w:val="00C82EAF"/>
    <w:rsid w:val="00C96303"/>
    <w:rsid w:val="00C96C28"/>
    <w:rsid w:val="00CA4540"/>
    <w:rsid w:val="00CB2D47"/>
    <w:rsid w:val="00CB6A94"/>
    <w:rsid w:val="00CC604A"/>
    <w:rsid w:val="00CC67B1"/>
    <w:rsid w:val="00CC6B5C"/>
    <w:rsid w:val="00CF2D70"/>
    <w:rsid w:val="00CF62E6"/>
    <w:rsid w:val="00CF7337"/>
    <w:rsid w:val="00D138D4"/>
    <w:rsid w:val="00D1515A"/>
    <w:rsid w:val="00D25E83"/>
    <w:rsid w:val="00D27CC5"/>
    <w:rsid w:val="00D37E6D"/>
    <w:rsid w:val="00D47EAB"/>
    <w:rsid w:val="00D879D6"/>
    <w:rsid w:val="00D91226"/>
    <w:rsid w:val="00D94831"/>
    <w:rsid w:val="00DA78B5"/>
    <w:rsid w:val="00DC3F1D"/>
    <w:rsid w:val="00E0341B"/>
    <w:rsid w:val="00E04C39"/>
    <w:rsid w:val="00E108A1"/>
    <w:rsid w:val="00E14175"/>
    <w:rsid w:val="00E22E0B"/>
    <w:rsid w:val="00E25E75"/>
    <w:rsid w:val="00E26302"/>
    <w:rsid w:val="00E37459"/>
    <w:rsid w:val="00E43E49"/>
    <w:rsid w:val="00E51FD2"/>
    <w:rsid w:val="00E53573"/>
    <w:rsid w:val="00E71C5E"/>
    <w:rsid w:val="00E75741"/>
    <w:rsid w:val="00E77365"/>
    <w:rsid w:val="00E77D46"/>
    <w:rsid w:val="00E85841"/>
    <w:rsid w:val="00EA5C13"/>
    <w:rsid w:val="00EC18D6"/>
    <w:rsid w:val="00EC35AB"/>
    <w:rsid w:val="00EC5798"/>
    <w:rsid w:val="00ED2C1E"/>
    <w:rsid w:val="00EF1056"/>
    <w:rsid w:val="00EF2BDB"/>
    <w:rsid w:val="00F01A09"/>
    <w:rsid w:val="00F1542D"/>
    <w:rsid w:val="00F2039B"/>
    <w:rsid w:val="00F34385"/>
    <w:rsid w:val="00F4436A"/>
    <w:rsid w:val="00F52842"/>
    <w:rsid w:val="00F547C8"/>
    <w:rsid w:val="00F565D2"/>
    <w:rsid w:val="00F56A2F"/>
    <w:rsid w:val="00F6313D"/>
    <w:rsid w:val="00F66CE5"/>
    <w:rsid w:val="00F7234D"/>
    <w:rsid w:val="00F74236"/>
    <w:rsid w:val="00F76405"/>
    <w:rsid w:val="00FB1D99"/>
    <w:rsid w:val="00FB4884"/>
    <w:rsid w:val="00FC1D51"/>
    <w:rsid w:val="00FC294D"/>
    <w:rsid w:val="00FC2A67"/>
    <w:rsid w:val="00FC39DD"/>
    <w:rsid w:val="00FD3C75"/>
    <w:rsid w:val="00FE2434"/>
    <w:rsid w:val="00FE5698"/>
    <w:rsid w:val="00FF0533"/>
    <w:rsid w:val="00FF3F3E"/>
    <w:rsid w:val="00FF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5B5B"/>
    <w:pPr>
      <w:spacing w:before="120" w:after="240"/>
      <w:jc w:val="both"/>
    </w:pPr>
    <w:rPr>
      <w:rFonts w:ascii="Arial" w:hAnsi="Arial"/>
      <w:lang w:eastAsia="zh-TW"/>
    </w:rPr>
  </w:style>
  <w:style w:type="paragraph" w:styleId="berschrift1">
    <w:name w:val="heading 1"/>
    <w:basedOn w:val="Standard"/>
    <w:next w:val="Standard"/>
    <w:link w:val="berschrift1Zchn"/>
    <w:qFormat/>
    <w:rsid w:val="00A57CCF"/>
    <w:pPr>
      <w:keepNext/>
      <w:numPr>
        <w:numId w:val="9"/>
      </w:numPr>
      <w:outlineLvl w:val="0"/>
    </w:pPr>
    <w:rPr>
      <w:rFonts w:cs="Arial"/>
      <w:b/>
      <w:bCs/>
      <w:kern w:val="32"/>
      <w:sz w:val="24"/>
      <w:szCs w:val="32"/>
      <w:lang w:eastAsia="fr-FR"/>
    </w:rPr>
  </w:style>
  <w:style w:type="paragraph" w:styleId="berschrift2">
    <w:name w:val="heading 2"/>
    <w:basedOn w:val="Standard"/>
    <w:next w:val="Standard"/>
    <w:qFormat/>
    <w:rsid w:val="00A57CCF"/>
    <w:pPr>
      <w:keepNext/>
      <w:numPr>
        <w:ilvl w:val="1"/>
        <w:numId w:val="9"/>
      </w:numPr>
      <w:outlineLvl w:val="1"/>
    </w:pPr>
    <w:rPr>
      <w:rFonts w:cs="Arial"/>
      <w:b/>
      <w:bCs/>
      <w:iCs/>
      <w:kern w:val="28"/>
      <w:szCs w:val="28"/>
      <w:lang w:eastAsia="fr-FR"/>
    </w:rPr>
  </w:style>
  <w:style w:type="paragraph" w:styleId="berschrift3">
    <w:name w:val="heading 3"/>
    <w:basedOn w:val="Standard"/>
    <w:next w:val="Standard"/>
    <w:qFormat/>
    <w:rsid w:val="00A57CCF"/>
    <w:pPr>
      <w:keepNext/>
      <w:numPr>
        <w:ilvl w:val="2"/>
        <w:numId w:val="9"/>
      </w:numPr>
      <w:outlineLvl w:val="2"/>
    </w:pPr>
    <w:rPr>
      <w:rFonts w:cs="Arial"/>
      <w:bCs/>
      <w:kern w:val="24"/>
      <w:szCs w:val="26"/>
      <w:lang w:eastAsia="fr-FR"/>
    </w:rPr>
  </w:style>
  <w:style w:type="paragraph" w:styleId="berschrift4">
    <w:name w:val="heading 4"/>
    <w:basedOn w:val="Standard"/>
    <w:next w:val="Standard"/>
    <w:qFormat/>
    <w:rsid w:val="00A57CCF"/>
    <w:pPr>
      <w:keepNext/>
      <w:numPr>
        <w:ilvl w:val="3"/>
        <w:numId w:val="9"/>
      </w:numPr>
      <w:outlineLvl w:val="3"/>
    </w:pPr>
    <w:rPr>
      <w:bCs/>
      <w:kern w:val="20"/>
      <w:szCs w:val="28"/>
      <w:lang w:eastAsia="fr-FR"/>
    </w:rPr>
  </w:style>
  <w:style w:type="paragraph" w:styleId="berschrift5">
    <w:name w:val="heading 5"/>
    <w:basedOn w:val="Standard"/>
    <w:next w:val="Standard"/>
    <w:qFormat/>
    <w:rsid w:val="00A57CCF"/>
    <w:pPr>
      <w:keepNext/>
      <w:numPr>
        <w:ilvl w:val="4"/>
        <w:numId w:val="9"/>
      </w:numPr>
      <w:outlineLvl w:val="4"/>
    </w:pPr>
    <w:rPr>
      <w:bCs/>
      <w:iCs/>
      <w:kern w:val="20"/>
      <w:szCs w:val="26"/>
      <w:lang w:eastAsia="fr-FR"/>
    </w:rPr>
  </w:style>
  <w:style w:type="paragraph" w:styleId="berschrift6">
    <w:name w:val="heading 6"/>
    <w:basedOn w:val="Standard"/>
    <w:next w:val="Standard"/>
    <w:qFormat/>
    <w:rsid w:val="00A57CCF"/>
    <w:pPr>
      <w:keepNext/>
      <w:numPr>
        <w:ilvl w:val="5"/>
        <w:numId w:val="9"/>
      </w:numPr>
      <w:outlineLvl w:val="5"/>
    </w:pPr>
    <w:rPr>
      <w:bCs/>
      <w:kern w:val="20"/>
      <w:szCs w:val="22"/>
      <w:lang w:eastAsia="fr-FR"/>
    </w:rPr>
  </w:style>
  <w:style w:type="paragraph" w:styleId="berschrift7">
    <w:name w:val="heading 7"/>
    <w:basedOn w:val="Standard"/>
    <w:next w:val="Standard"/>
    <w:qFormat/>
    <w:rsid w:val="00A57CCF"/>
    <w:pPr>
      <w:keepNext/>
      <w:numPr>
        <w:ilvl w:val="6"/>
        <w:numId w:val="9"/>
      </w:numPr>
      <w:outlineLvl w:val="6"/>
    </w:pPr>
    <w:rPr>
      <w:kern w:val="20"/>
      <w:lang w:eastAsia="fr-FR"/>
    </w:rPr>
  </w:style>
  <w:style w:type="paragraph" w:styleId="berschrift8">
    <w:name w:val="heading 8"/>
    <w:basedOn w:val="Standard"/>
    <w:next w:val="Standard"/>
    <w:qFormat/>
    <w:rsid w:val="00A57CCF"/>
    <w:pPr>
      <w:keepNext/>
      <w:numPr>
        <w:ilvl w:val="7"/>
        <w:numId w:val="9"/>
      </w:numPr>
      <w:outlineLvl w:val="7"/>
    </w:pPr>
    <w:rPr>
      <w:iCs/>
      <w:kern w:val="20"/>
      <w:lang w:eastAsia="fr-FR"/>
    </w:rPr>
  </w:style>
  <w:style w:type="paragraph" w:styleId="berschrift9">
    <w:name w:val="heading 9"/>
    <w:basedOn w:val="Standard"/>
    <w:next w:val="Standard"/>
    <w:qFormat/>
    <w:rsid w:val="00A57CCF"/>
    <w:pPr>
      <w:keepNext/>
      <w:numPr>
        <w:ilvl w:val="8"/>
        <w:numId w:val="9"/>
      </w:numPr>
      <w:outlineLvl w:val="8"/>
    </w:pPr>
    <w:rPr>
      <w:rFonts w:cs="Arial"/>
      <w:kern w:val="20"/>
      <w:szCs w:val="22"/>
      <w:lang w:eastAsia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next w:val="Standard"/>
    <w:rsid w:val="00A57CCF"/>
    <w:rPr>
      <w:color w:val="000080"/>
      <w:u w:val="dotted"/>
      <w:lang w:eastAsia="fr-FR"/>
    </w:rPr>
  </w:style>
  <w:style w:type="paragraph" w:styleId="Kopfzeile">
    <w:name w:val="header"/>
    <w:basedOn w:val="Standard"/>
    <w:rsid w:val="00A57CCF"/>
    <w:rPr>
      <w:sz w:val="16"/>
      <w:lang w:eastAsia="fr-FR"/>
    </w:rPr>
  </w:style>
  <w:style w:type="table" w:customStyle="1" w:styleId="Tabelle-Horizontale">
    <w:name w:val="Tabelle - Horizont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Matrizen">
    <w:name w:val="Tabelle - Matrizen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cPr>
      <w:shd w:val="clear" w:color="auto" w:fill="D9D9D9"/>
    </w:tcPr>
    <w:tblStylePr w:type="firstRow">
      <w:pPr>
        <w:wordWrap/>
        <w:spacing w:beforeLines="0" w:beforeAutospacing="0"/>
      </w:pPr>
      <w:rPr>
        <w:rFonts w:ascii="Arial" w:eastAsia="PMingLiU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  <w:tblStylePr w:type="firstCol">
      <w:pPr>
        <w:wordWrap/>
        <w:spacing w:beforeLines="0" w:beforeAutospacing="0"/>
      </w:pPr>
      <w:rPr>
        <w:rFonts w:ascii="Arial" w:hAnsi="Arial"/>
        <w:b/>
        <w:i w:val="0"/>
        <w:color w:val="FFFFFF"/>
        <w:sz w:val="20"/>
        <w:szCs w:val="18"/>
      </w:rPr>
      <w:tblPr/>
      <w:tcPr>
        <w:shd w:val="clear" w:color="auto" w:fill="333399"/>
      </w:tcPr>
    </w:tblStylePr>
  </w:style>
  <w:style w:type="table" w:customStyle="1" w:styleId="Tabelle-Vertikale">
    <w:name w:val="Tabelle - Vertikale"/>
    <w:basedOn w:val="NormaleTabelle"/>
    <w:rsid w:val="009C77B9"/>
    <w:rPr>
      <w:rFonts w:ascii="Arial" w:hAnsi="Arial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7" w:type="dxa"/>
        <w:left w:w="108" w:type="dxa"/>
        <w:bottom w:w="17" w:type="dxa"/>
        <w:right w:w="108" w:type="dxa"/>
      </w:tblCellMar>
    </w:tblPr>
    <w:trPr>
      <w:tblHeader/>
    </w:trPr>
    <w:tcPr>
      <w:shd w:val="clear" w:color="auto" w:fill="D9D9D9"/>
    </w:tcPr>
    <w:tblStylePr w:type="firstCol">
      <w:pPr>
        <w:wordWrap/>
        <w:spacing w:beforeLines="0"/>
      </w:pPr>
      <w:rPr>
        <w:rFonts w:ascii="Arial" w:hAnsi="Arial"/>
        <w:b/>
        <w:i w:val="0"/>
        <w:color w:val="FFFFFF"/>
        <w:sz w:val="20"/>
        <w:szCs w:val="18"/>
      </w:rPr>
      <w:tblPr/>
      <w:trPr>
        <w:tblHeader w:val="off"/>
      </w:trPr>
      <w:tcPr>
        <w:shd w:val="clear" w:color="auto" w:fill="333399"/>
      </w:tcPr>
    </w:tblStylePr>
  </w:style>
  <w:style w:type="paragraph" w:styleId="Fuzeile">
    <w:name w:val="footer"/>
    <w:basedOn w:val="Standard"/>
    <w:rsid w:val="00A57CCF"/>
    <w:rPr>
      <w:sz w:val="16"/>
      <w:szCs w:val="16"/>
      <w:lang w:eastAsia="fr-FR"/>
    </w:rPr>
  </w:style>
  <w:style w:type="paragraph" w:styleId="Titel">
    <w:name w:val="Title"/>
    <w:basedOn w:val="Standard"/>
    <w:next w:val="Standard"/>
    <w:qFormat/>
    <w:rsid w:val="00A57CCF"/>
    <w:pPr>
      <w:keepNext/>
    </w:pPr>
    <w:rPr>
      <w:rFonts w:cs="Arial"/>
      <w:b/>
      <w:bCs/>
      <w:kern w:val="40"/>
      <w:sz w:val="40"/>
      <w:szCs w:val="32"/>
      <w:lang w:eastAsia="fr-FR"/>
    </w:rPr>
  </w:style>
  <w:style w:type="paragraph" w:styleId="Verzeichnis1">
    <w:name w:val="toc 1"/>
    <w:basedOn w:val="Standard"/>
    <w:next w:val="Standard"/>
    <w:uiPriority w:val="39"/>
    <w:rsid w:val="00CB6A94"/>
    <w:pPr>
      <w:spacing w:before="60" w:after="60"/>
      <w:ind w:left="352" w:hanging="352"/>
    </w:pPr>
    <w:rPr>
      <w:b/>
      <w:kern w:val="20"/>
      <w:lang w:eastAsia="fr-FR"/>
    </w:rPr>
  </w:style>
  <w:style w:type="paragraph" w:styleId="Verzeichnis2">
    <w:name w:val="toc 2"/>
    <w:basedOn w:val="Standard"/>
    <w:next w:val="Standard"/>
    <w:uiPriority w:val="39"/>
    <w:rsid w:val="00CB6A94"/>
    <w:pPr>
      <w:spacing w:before="0" w:after="0"/>
      <w:ind w:left="516" w:hanging="516"/>
    </w:pPr>
    <w:rPr>
      <w:kern w:val="20"/>
      <w:lang w:eastAsia="fr-FR"/>
    </w:rPr>
  </w:style>
  <w:style w:type="paragraph" w:styleId="Verzeichnis3">
    <w:name w:val="toc 3"/>
    <w:basedOn w:val="Standard"/>
    <w:next w:val="Standard"/>
    <w:uiPriority w:val="39"/>
    <w:rsid w:val="00CB6A94"/>
    <w:pPr>
      <w:spacing w:before="0" w:after="0"/>
      <w:ind w:left="686" w:hanging="686"/>
    </w:pPr>
    <w:rPr>
      <w:i/>
      <w:kern w:val="20"/>
      <w:sz w:val="18"/>
      <w:lang w:eastAsia="fr-FR"/>
    </w:rPr>
  </w:style>
  <w:style w:type="paragraph" w:styleId="Verzeichnis4">
    <w:name w:val="toc 4"/>
    <w:basedOn w:val="Standard"/>
    <w:next w:val="Standard"/>
    <w:semiHidden/>
    <w:rsid w:val="00A57CCF"/>
    <w:pPr>
      <w:ind w:left="851" w:hanging="851"/>
    </w:pPr>
    <w:rPr>
      <w:kern w:val="20"/>
      <w:lang w:eastAsia="fr-FR"/>
    </w:rPr>
  </w:style>
  <w:style w:type="paragraph" w:styleId="Verzeichnis5">
    <w:name w:val="toc 5"/>
    <w:basedOn w:val="Standard"/>
    <w:next w:val="Standard"/>
    <w:semiHidden/>
    <w:rsid w:val="00A57CCF"/>
    <w:pPr>
      <w:ind w:left="1021" w:hanging="1021"/>
    </w:pPr>
    <w:rPr>
      <w:kern w:val="20"/>
      <w:lang w:eastAsia="fr-FR"/>
    </w:rPr>
  </w:style>
  <w:style w:type="paragraph" w:styleId="Verzeichnis6">
    <w:name w:val="toc 6"/>
    <w:basedOn w:val="Standard"/>
    <w:next w:val="Standard"/>
    <w:semiHidden/>
    <w:rsid w:val="00A57CCF"/>
    <w:pPr>
      <w:ind w:left="1185" w:hanging="1185"/>
    </w:pPr>
    <w:rPr>
      <w:kern w:val="20"/>
      <w:lang w:eastAsia="fr-FR"/>
    </w:rPr>
  </w:style>
  <w:style w:type="paragraph" w:styleId="Verzeichnis7">
    <w:name w:val="toc 7"/>
    <w:basedOn w:val="Standard"/>
    <w:next w:val="Standard"/>
    <w:semiHidden/>
    <w:rsid w:val="00A57CCF"/>
    <w:pPr>
      <w:ind w:left="1349" w:hanging="1349"/>
    </w:pPr>
    <w:rPr>
      <w:kern w:val="20"/>
      <w:lang w:eastAsia="fr-FR"/>
    </w:rPr>
  </w:style>
  <w:style w:type="paragraph" w:styleId="Verzeichnis8">
    <w:name w:val="toc 8"/>
    <w:basedOn w:val="Standard"/>
    <w:next w:val="Standard"/>
    <w:semiHidden/>
    <w:rsid w:val="00A57CCF"/>
    <w:pPr>
      <w:ind w:left="1520" w:hanging="1520"/>
    </w:pPr>
    <w:rPr>
      <w:kern w:val="20"/>
      <w:lang w:eastAsia="fr-FR"/>
    </w:rPr>
  </w:style>
  <w:style w:type="paragraph" w:styleId="Verzeichnis9">
    <w:name w:val="toc 9"/>
    <w:basedOn w:val="Standard"/>
    <w:next w:val="Standard"/>
    <w:semiHidden/>
    <w:rsid w:val="00A57CCF"/>
    <w:pPr>
      <w:ind w:left="1684" w:hanging="1684"/>
    </w:pPr>
    <w:rPr>
      <w:kern w:val="20"/>
      <w:lang w:eastAsia="fr-FR"/>
    </w:rPr>
  </w:style>
  <w:style w:type="character" w:styleId="Seitenzahl">
    <w:name w:val="page number"/>
    <w:basedOn w:val="Absatz-Standardschriftart"/>
    <w:rsid w:val="00A57CCF"/>
  </w:style>
  <w:style w:type="character" w:styleId="Kommentarzeichen">
    <w:name w:val="annotation reference"/>
    <w:basedOn w:val="Absatz-Standardschriftart"/>
    <w:semiHidden/>
    <w:rsid w:val="00A57CCF"/>
    <w:rPr>
      <w:sz w:val="16"/>
      <w:szCs w:val="16"/>
    </w:rPr>
  </w:style>
  <w:style w:type="paragraph" w:styleId="Sprechblasentext">
    <w:name w:val="Balloon Text"/>
    <w:basedOn w:val="Standard"/>
    <w:semiHidden/>
    <w:rsid w:val="00A57CC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C04DA3"/>
    <w:rPr>
      <w:rFonts w:ascii="Arial" w:eastAsia="PMingLiU" w:hAnsi="Arial" w:cs="Arial"/>
      <w:b/>
      <w:bCs/>
      <w:kern w:val="32"/>
      <w:sz w:val="24"/>
      <w:szCs w:val="32"/>
      <w:lang w:val="fr-CH" w:eastAsia="fr-FR" w:bidi="ar-SA"/>
    </w:rPr>
  </w:style>
  <w:style w:type="table" w:styleId="Tabellengitternetz">
    <w:name w:val="Table Grid"/>
    <w:basedOn w:val="NormaleTabelle"/>
    <w:rsid w:val="009C7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nummer5">
    <w:name w:val="List Number 5"/>
    <w:basedOn w:val="Standard"/>
    <w:semiHidden/>
    <w:rsid w:val="002B242D"/>
    <w:pPr>
      <w:numPr>
        <w:numId w:val="10"/>
      </w:numPr>
    </w:pPr>
    <w:rPr>
      <w:rFonts w:ascii="Frutiger 45 Light" w:eastAsia="Times New Roman" w:hAnsi="Frutiger 45 Light"/>
      <w:szCs w:val="24"/>
      <w:lang w:val="fr-CH" w:eastAsia="fr-FR"/>
    </w:rPr>
  </w:style>
  <w:style w:type="paragraph" w:styleId="Listenabsatz">
    <w:name w:val="List Paragraph"/>
    <w:basedOn w:val="Standard"/>
    <w:uiPriority w:val="34"/>
    <w:qFormat/>
    <w:rsid w:val="00CF733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275D1"/>
    <w:rPr>
      <w:color w:val="0000FF" w:themeColor="hyperlink"/>
      <w:u w:val="single"/>
    </w:rPr>
  </w:style>
  <w:style w:type="paragraph" w:styleId="KeinLeerraum">
    <w:name w:val="No Spacing"/>
    <w:uiPriority w:val="1"/>
    <w:qFormat/>
    <w:rsid w:val="00B77E48"/>
    <w:rPr>
      <w:rFonts w:ascii="Arial" w:hAnsi="Arial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MES\02_projektmanagement\01_initialisierung\PG_HERMES_SE_projektantrag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5ADF8-2C46-4763-A531-8DC74617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PG_HERMES_SE_projektantrag.dot</Template>
  <TotalTime>0</TotalTime>
  <Pages>1</Pages>
  <Words>93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Lars</cp:lastModifiedBy>
  <cp:revision>7</cp:revision>
  <cp:lastPrinted>2007-03-30T15:13:00Z</cp:lastPrinted>
  <dcterms:created xsi:type="dcterms:W3CDTF">2007-06-28T07:26:00Z</dcterms:created>
  <dcterms:modified xsi:type="dcterms:W3CDTF">2007-06-28T07:33:00Z</dcterms:modified>
</cp:coreProperties>
</file>