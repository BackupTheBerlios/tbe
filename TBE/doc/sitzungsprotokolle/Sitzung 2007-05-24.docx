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A94" w:rsidRDefault="00CB6A94">
      <w:pPr>
        <w:spacing w:before="0" w:after="0"/>
        <w:rPr>
          <w:rFonts w:cs="Arial"/>
          <w:b/>
          <w:bCs/>
          <w:kern w:val="32"/>
          <w:sz w:val="24"/>
          <w:szCs w:val="32"/>
          <w:lang w:eastAsia="fr-FR"/>
        </w:rPr>
      </w:pPr>
      <w:bookmarkStart w:id="0" w:name="_Toc118779350"/>
    </w:p>
    <w:bookmarkEnd w:id="0"/>
    <w:p w:rsidR="00FE2434" w:rsidRPr="002B242D" w:rsidRDefault="001644DD" w:rsidP="00FE2434">
      <w:pPr>
        <w:pStyle w:val="berschrift1"/>
        <w:numPr>
          <w:ilvl w:val="0"/>
          <w:numId w:val="1"/>
        </w:numPr>
        <w:ind w:left="431" w:hanging="431"/>
      </w:pPr>
      <w:r>
        <w:t xml:space="preserve">Sitzungsprotokoll vom </w:t>
      </w:r>
      <w:r w:rsidR="007537BD">
        <w:t>24</w:t>
      </w:r>
      <w:r w:rsidR="008A5EDB">
        <w:t>.05</w:t>
      </w:r>
      <w:r>
        <w:t>.2007</w:t>
      </w:r>
    </w:p>
    <w:tbl>
      <w:tblPr>
        <w:tblStyle w:val="Tabelle-Horizontale"/>
        <w:tblW w:w="0" w:type="auto"/>
        <w:tblLook w:val="04A0"/>
      </w:tblPr>
      <w:tblGrid>
        <w:gridCol w:w="3085"/>
        <w:gridCol w:w="2055"/>
        <w:gridCol w:w="2056"/>
        <w:gridCol w:w="2658"/>
      </w:tblGrid>
      <w:tr w:rsidR="003D5B39" w:rsidTr="003D5B39">
        <w:trPr>
          <w:cnfStyle w:val="100000000000"/>
        </w:trPr>
        <w:tc>
          <w:tcPr>
            <w:tcW w:w="3085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Datum und Zeit</w:t>
            </w:r>
          </w:p>
        </w:tc>
        <w:tc>
          <w:tcPr>
            <w:tcW w:w="4111" w:type="dxa"/>
            <w:gridSpan w:val="2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Verteiler</w:t>
            </w:r>
          </w:p>
        </w:tc>
        <w:tc>
          <w:tcPr>
            <w:tcW w:w="2658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Verteiler</w:t>
            </w:r>
          </w:p>
        </w:tc>
      </w:tr>
      <w:tr w:rsidR="003D5B39" w:rsidTr="003D5B39">
        <w:tc>
          <w:tcPr>
            <w:tcW w:w="3085" w:type="dxa"/>
          </w:tcPr>
          <w:p w:rsidR="003D5B39" w:rsidRDefault="00FF4D8B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10</w:t>
            </w:r>
            <w:r w:rsidR="00515531">
              <w:rPr>
                <w:lang w:eastAsia="fr-FR"/>
              </w:rPr>
              <w:t>.</w:t>
            </w:r>
            <w:r w:rsidR="008A5EDB">
              <w:rPr>
                <w:lang w:eastAsia="fr-FR"/>
              </w:rPr>
              <w:t>05</w:t>
            </w:r>
            <w:r w:rsidR="0078171B">
              <w:rPr>
                <w:lang w:eastAsia="fr-FR"/>
              </w:rPr>
              <w:t>.2007 [08:30 – 09:0</w:t>
            </w:r>
            <w:r w:rsidR="003D5B39">
              <w:rPr>
                <w:lang w:eastAsia="fr-FR"/>
              </w:rPr>
              <w:t>0 Uhr]</w:t>
            </w:r>
          </w:p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 xml:space="preserve">Verfasser: </w:t>
            </w:r>
            <w:r w:rsidR="00515531">
              <w:rPr>
                <w:lang w:eastAsia="fr-FR"/>
              </w:rPr>
              <w:t>L. Schnyder</w:t>
            </w:r>
          </w:p>
          <w:p w:rsidR="003D5B39" w:rsidRDefault="003D5B39" w:rsidP="007537BD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Nächstes Meeting</w:t>
            </w:r>
            <w:r w:rsidR="007537BD">
              <w:rPr>
                <w:lang w:eastAsia="fr-FR"/>
              </w:rPr>
              <w:t>: 07.06</w:t>
            </w:r>
            <w:r>
              <w:rPr>
                <w:lang w:eastAsia="fr-FR"/>
              </w:rPr>
              <w:t>.2007</w:t>
            </w:r>
          </w:p>
        </w:tc>
        <w:tc>
          <w:tcPr>
            <w:tcW w:w="2055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R. Wysseier</w:t>
            </w:r>
          </w:p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D. Meier</w:t>
            </w:r>
          </w:p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L. Schnyder</w:t>
            </w:r>
          </w:p>
        </w:tc>
        <w:tc>
          <w:tcPr>
            <w:tcW w:w="2056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R.</w:t>
            </w:r>
            <w:r w:rsidR="00382F27">
              <w:rPr>
                <w:lang w:eastAsia="fr-FR"/>
              </w:rPr>
              <w:t xml:space="preserve"> </w:t>
            </w:r>
            <w:r>
              <w:rPr>
                <w:lang w:eastAsia="fr-FR"/>
              </w:rPr>
              <w:t>Zumstein</w:t>
            </w:r>
          </w:p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P. Lange</w:t>
            </w:r>
          </w:p>
        </w:tc>
        <w:tc>
          <w:tcPr>
            <w:tcW w:w="2658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P. Lange</w:t>
            </w:r>
          </w:p>
        </w:tc>
      </w:tr>
    </w:tbl>
    <w:p w:rsidR="00C21B31" w:rsidRPr="007432B0" w:rsidRDefault="00C21B31" w:rsidP="007432B0">
      <w:pPr>
        <w:rPr>
          <w:lang w:eastAsia="fr-FR"/>
        </w:rPr>
      </w:pPr>
    </w:p>
    <w:tbl>
      <w:tblPr>
        <w:tblStyle w:val="Tabelle-Horizontale"/>
        <w:tblW w:w="0" w:type="auto"/>
        <w:tblLook w:val="04A0"/>
      </w:tblPr>
      <w:tblGrid>
        <w:gridCol w:w="1384"/>
        <w:gridCol w:w="8394"/>
      </w:tblGrid>
      <w:tr w:rsidR="008275D1" w:rsidTr="007432B0">
        <w:trPr>
          <w:cnfStyle w:val="100000000000"/>
          <w:cantSplit/>
          <w:trHeight w:val="1134"/>
        </w:trPr>
        <w:tc>
          <w:tcPr>
            <w:tcW w:w="1384" w:type="dxa"/>
            <w:textDirection w:val="btLr"/>
            <w:vAlign w:val="center"/>
          </w:tcPr>
          <w:p w:rsidR="008275D1" w:rsidRDefault="007432B0" w:rsidP="007432B0">
            <w:pPr>
              <w:pStyle w:val="KeinLeerraum"/>
              <w:ind w:left="113" w:right="113"/>
              <w:jc w:val="center"/>
              <w:rPr>
                <w:lang w:eastAsia="fr-FR"/>
              </w:rPr>
            </w:pPr>
            <w:r>
              <w:rPr>
                <w:lang w:eastAsia="fr-FR"/>
              </w:rPr>
              <w:t>Ziel</w:t>
            </w:r>
          </w:p>
        </w:tc>
        <w:tc>
          <w:tcPr>
            <w:tcW w:w="8394" w:type="dxa"/>
            <w:shd w:val="clear" w:color="auto" w:fill="D9D9D9" w:themeFill="background1" w:themeFillShade="D9"/>
          </w:tcPr>
          <w:p w:rsidR="00984245" w:rsidRDefault="007537BD" w:rsidP="00984245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Arbeit der letzten zwei Wochen zeigen und besprechen</w:t>
            </w:r>
          </w:p>
          <w:p w:rsidR="007537BD" w:rsidRDefault="007537BD" w:rsidP="00984245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Prototyp anschauen</w:t>
            </w:r>
          </w:p>
          <w:p w:rsidR="007537BD" w:rsidRDefault="007537BD" w:rsidP="00984245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Dokumentationsphase abschliessen</w:t>
            </w:r>
          </w:p>
          <w:p w:rsidR="007537BD" w:rsidRPr="00F1542D" w:rsidRDefault="007537BD" w:rsidP="00984245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Weiteres Vorgehen besprechen</w:t>
            </w:r>
          </w:p>
        </w:tc>
      </w:tr>
    </w:tbl>
    <w:p w:rsidR="00976782" w:rsidRDefault="00976782" w:rsidP="00E37459">
      <w:pPr>
        <w:pStyle w:val="berschrift2"/>
        <w:numPr>
          <w:ilvl w:val="0"/>
          <w:numId w:val="0"/>
        </w:numPr>
        <w:spacing w:before="0" w:after="0"/>
      </w:pPr>
    </w:p>
    <w:tbl>
      <w:tblPr>
        <w:tblStyle w:val="Tabelle-Horizontale"/>
        <w:tblW w:w="0" w:type="auto"/>
        <w:tblLook w:val="04A0"/>
      </w:tblPr>
      <w:tblGrid>
        <w:gridCol w:w="1384"/>
        <w:gridCol w:w="8394"/>
      </w:tblGrid>
      <w:tr w:rsidR="00E37459" w:rsidRPr="00C96C28" w:rsidTr="00F95A12">
        <w:trPr>
          <w:cnfStyle w:val="100000000000"/>
          <w:cantSplit/>
          <w:trHeight w:val="1134"/>
        </w:trPr>
        <w:tc>
          <w:tcPr>
            <w:tcW w:w="1384" w:type="dxa"/>
            <w:textDirection w:val="btLr"/>
            <w:vAlign w:val="center"/>
          </w:tcPr>
          <w:p w:rsidR="00E37459" w:rsidRDefault="00E37459" w:rsidP="00F95A12">
            <w:pPr>
              <w:pStyle w:val="KeinLeerraum"/>
              <w:ind w:left="113" w:right="113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Protokoll</w:t>
            </w:r>
          </w:p>
        </w:tc>
        <w:tc>
          <w:tcPr>
            <w:tcW w:w="8394" w:type="dxa"/>
            <w:shd w:val="clear" w:color="auto" w:fill="D9D9D9" w:themeFill="background1" w:themeFillShade="D9"/>
          </w:tcPr>
          <w:p w:rsidR="00EC5798" w:rsidRDefault="0093295D" w:rsidP="00950C72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Punkte des letzten Sitzungsprotokolls anschauen</w:t>
            </w:r>
          </w:p>
          <w:p w:rsidR="0093295D" w:rsidRDefault="0093295D" w:rsidP="00950C72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Prototyp anschauen</w:t>
            </w:r>
          </w:p>
          <w:p w:rsidR="0093295D" w:rsidRDefault="0093295D" w:rsidP="00950C72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Dokument anschauen</w:t>
            </w:r>
          </w:p>
          <w:p w:rsidR="0093295D" w:rsidRDefault="0093295D" w:rsidP="00950C72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Planung der nächsten zwei Wochen</w:t>
            </w:r>
          </w:p>
          <w:p w:rsidR="0093295D" w:rsidRDefault="0093295D" w:rsidP="00950C72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FTP Teil (Handler) hat nun zweite Priorität und wird in diesem Teil des Projekt voraussichtlich nicht abgeschlossen.</w:t>
            </w:r>
          </w:p>
          <w:p w:rsidR="0093295D" w:rsidRDefault="0093295D" w:rsidP="0093295D">
            <w:pPr>
              <w:pStyle w:val="KeinLeerraum"/>
              <w:spacing w:before="120" w:after="120"/>
              <w:rPr>
                <w:b w:val="0"/>
                <w:color w:val="auto"/>
                <w:lang w:eastAsia="fr-FR"/>
              </w:rPr>
            </w:pPr>
          </w:p>
          <w:p w:rsidR="0093295D" w:rsidRDefault="0093295D" w:rsidP="0093295D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Ergebnisse für die Abschlusspräsentation</w:t>
            </w:r>
          </w:p>
          <w:p w:rsidR="0093295D" w:rsidRPr="0093295D" w:rsidRDefault="0093295D" w:rsidP="0093295D">
            <w:pPr>
              <w:pStyle w:val="KeinLeerraum"/>
              <w:numPr>
                <w:ilvl w:val="1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Bei uns „Systemanforderungen“</w:t>
            </w:r>
          </w:p>
          <w:p w:rsidR="0093295D" w:rsidRDefault="0093295D" w:rsidP="0093295D">
            <w:pPr>
              <w:pStyle w:val="KeinLeerraum"/>
              <w:numPr>
                <w:ilvl w:val="2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Anforderungspapier</w:t>
            </w:r>
          </w:p>
          <w:p w:rsidR="0093295D" w:rsidRPr="00950C72" w:rsidRDefault="0093295D" w:rsidP="0093295D">
            <w:pPr>
              <w:pStyle w:val="KeinLeerraum"/>
              <w:numPr>
                <w:ilvl w:val="2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Systemdesdign</w:t>
            </w:r>
          </w:p>
        </w:tc>
      </w:tr>
    </w:tbl>
    <w:p w:rsidR="006C5D65" w:rsidRPr="00C96C28" w:rsidRDefault="006C5D65" w:rsidP="00E37459">
      <w:pPr>
        <w:spacing w:before="0" w:after="0"/>
        <w:rPr>
          <w:lang w:eastAsia="fr-FR"/>
        </w:rPr>
      </w:pPr>
    </w:p>
    <w:tbl>
      <w:tblPr>
        <w:tblStyle w:val="Tabelle-Horizontale"/>
        <w:tblW w:w="0" w:type="auto"/>
        <w:tblLook w:val="04A0"/>
      </w:tblPr>
      <w:tblGrid>
        <w:gridCol w:w="1384"/>
        <w:gridCol w:w="8394"/>
      </w:tblGrid>
      <w:tr w:rsidR="00E37459" w:rsidTr="003B2B13">
        <w:trPr>
          <w:cnfStyle w:val="100000000000"/>
          <w:cantSplit/>
          <w:trHeight w:val="726"/>
        </w:trPr>
        <w:tc>
          <w:tcPr>
            <w:tcW w:w="1384" w:type="dxa"/>
            <w:textDirection w:val="btLr"/>
            <w:vAlign w:val="center"/>
          </w:tcPr>
          <w:p w:rsidR="00E37459" w:rsidRDefault="00E37459" w:rsidP="00F95A12">
            <w:pPr>
              <w:pStyle w:val="KeinLeerraum"/>
              <w:ind w:left="113" w:right="113"/>
              <w:jc w:val="center"/>
              <w:rPr>
                <w:lang w:eastAsia="fr-FR"/>
              </w:rPr>
            </w:pPr>
            <w:r>
              <w:rPr>
                <w:lang w:eastAsia="fr-FR"/>
              </w:rPr>
              <w:t>Info</w:t>
            </w:r>
          </w:p>
        </w:tc>
        <w:tc>
          <w:tcPr>
            <w:tcW w:w="8394" w:type="dxa"/>
            <w:shd w:val="clear" w:color="auto" w:fill="D9D9D9" w:themeFill="background1" w:themeFillShade="D9"/>
          </w:tcPr>
          <w:p w:rsidR="00984245" w:rsidRDefault="0093295D" w:rsidP="0078171B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Nächste Woche keine Sitzung</w:t>
            </w:r>
          </w:p>
          <w:p w:rsidR="0093295D" w:rsidRDefault="0093295D" w:rsidP="0093295D">
            <w:pPr>
              <w:pStyle w:val="KeinLeerraum"/>
              <w:numPr>
                <w:ilvl w:val="1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Kann noch bis Dienstag zu einem anderen Termin angefordert werden</w:t>
            </w:r>
          </w:p>
          <w:p w:rsidR="0093295D" w:rsidRPr="007432B0" w:rsidRDefault="0093295D" w:rsidP="0093295D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Abschlusspräsentation in der letzten Woche (Donnerstag)</w:t>
            </w:r>
          </w:p>
        </w:tc>
      </w:tr>
    </w:tbl>
    <w:p w:rsidR="00C21B31" w:rsidRDefault="00C21B31" w:rsidP="006C5D65">
      <w:pPr>
        <w:rPr>
          <w:lang w:eastAsia="fr-FR"/>
        </w:rPr>
      </w:pPr>
    </w:p>
    <w:tbl>
      <w:tblPr>
        <w:tblStyle w:val="Tabelle-Horizontale"/>
        <w:tblW w:w="0" w:type="auto"/>
        <w:tblLook w:val="04A0"/>
      </w:tblPr>
      <w:tblGrid>
        <w:gridCol w:w="675"/>
        <w:gridCol w:w="6237"/>
        <w:gridCol w:w="1418"/>
        <w:gridCol w:w="1524"/>
      </w:tblGrid>
      <w:tr w:rsidR="00A86E92" w:rsidTr="006140AF">
        <w:trPr>
          <w:cnfStyle w:val="100000000000"/>
        </w:trPr>
        <w:tc>
          <w:tcPr>
            <w:tcW w:w="675" w:type="dxa"/>
          </w:tcPr>
          <w:p w:rsidR="00A86E92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Nr.</w:t>
            </w:r>
          </w:p>
        </w:tc>
        <w:tc>
          <w:tcPr>
            <w:tcW w:w="6237" w:type="dxa"/>
          </w:tcPr>
          <w:p w:rsidR="00A86E92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Pendenzen</w:t>
            </w:r>
          </w:p>
        </w:tc>
        <w:tc>
          <w:tcPr>
            <w:tcW w:w="1418" w:type="dxa"/>
          </w:tcPr>
          <w:p w:rsidR="00A86E92" w:rsidRPr="006140AF" w:rsidRDefault="00A86E92" w:rsidP="00F95A12">
            <w:pPr>
              <w:pStyle w:val="KeinLeerraum"/>
              <w:rPr>
                <w:lang w:eastAsia="fr-FR"/>
              </w:rPr>
            </w:pPr>
            <w:r w:rsidRPr="006140AF">
              <w:rPr>
                <w:lang w:eastAsia="fr-FR"/>
              </w:rPr>
              <w:t>Wer</w:t>
            </w:r>
          </w:p>
        </w:tc>
        <w:tc>
          <w:tcPr>
            <w:tcW w:w="1524" w:type="dxa"/>
          </w:tcPr>
          <w:p w:rsidR="00A86E92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Termin</w:t>
            </w:r>
          </w:p>
        </w:tc>
      </w:tr>
      <w:tr w:rsidR="00A86E92" w:rsidTr="00C82EAF">
        <w:trPr>
          <w:trHeight w:val="287"/>
        </w:trPr>
        <w:tc>
          <w:tcPr>
            <w:tcW w:w="675" w:type="dxa"/>
          </w:tcPr>
          <w:p w:rsidR="0099285F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001</w:t>
            </w:r>
          </w:p>
        </w:tc>
        <w:tc>
          <w:tcPr>
            <w:tcW w:w="6237" w:type="dxa"/>
          </w:tcPr>
          <w:p w:rsidR="009B332B" w:rsidRDefault="0093295D" w:rsidP="00142522">
            <w:pPr>
              <w:pStyle w:val="KeinLeerraum"/>
              <w:numPr>
                <w:ilvl w:val="0"/>
                <w:numId w:val="40"/>
              </w:numPr>
              <w:rPr>
                <w:lang w:eastAsia="fr-FR"/>
              </w:rPr>
            </w:pPr>
            <w:r>
              <w:rPr>
                <w:lang w:eastAsia="fr-FR"/>
              </w:rPr>
              <w:t>Tools für die Generierung der grafischen Objekte</w:t>
            </w:r>
          </w:p>
        </w:tc>
        <w:tc>
          <w:tcPr>
            <w:tcW w:w="1418" w:type="dxa"/>
          </w:tcPr>
          <w:p w:rsidR="0099285F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Projektteam</w:t>
            </w:r>
          </w:p>
        </w:tc>
        <w:tc>
          <w:tcPr>
            <w:tcW w:w="1524" w:type="dxa"/>
          </w:tcPr>
          <w:p w:rsidR="0099285F" w:rsidRDefault="007537BD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07.06.</w:t>
            </w:r>
            <w:r w:rsidR="009B332B">
              <w:rPr>
                <w:lang w:eastAsia="fr-FR"/>
              </w:rPr>
              <w:t>2007</w:t>
            </w:r>
          </w:p>
        </w:tc>
      </w:tr>
      <w:tr w:rsidR="007537BD" w:rsidTr="00C82EAF">
        <w:trPr>
          <w:trHeight w:val="287"/>
        </w:trPr>
        <w:tc>
          <w:tcPr>
            <w:tcW w:w="675" w:type="dxa"/>
          </w:tcPr>
          <w:p w:rsidR="007537BD" w:rsidRDefault="007537BD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002</w:t>
            </w:r>
          </w:p>
        </w:tc>
        <w:tc>
          <w:tcPr>
            <w:tcW w:w="6237" w:type="dxa"/>
          </w:tcPr>
          <w:p w:rsidR="007537BD" w:rsidRDefault="0093295D" w:rsidP="00950C72">
            <w:pPr>
              <w:pStyle w:val="KeinLeerraum"/>
              <w:numPr>
                <w:ilvl w:val="0"/>
                <w:numId w:val="40"/>
              </w:numPr>
              <w:rPr>
                <w:lang w:eastAsia="fr-FR"/>
              </w:rPr>
            </w:pPr>
            <w:r>
              <w:rPr>
                <w:lang w:eastAsia="fr-FR"/>
              </w:rPr>
              <w:t>XML Handler</w:t>
            </w:r>
            <w:r w:rsidR="00F4436A">
              <w:rPr>
                <w:lang w:eastAsia="fr-FR"/>
              </w:rPr>
              <w:t xml:space="preserve"> (Schreiben und lesen von XML Dateien)</w:t>
            </w:r>
          </w:p>
        </w:tc>
        <w:tc>
          <w:tcPr>
            <w:tcW w:w="1418" w:type="dxa"/>
          </w:tcPr>
          <w:p w:rsidR="007537BD" w:rsidRDefault="007537BD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Projektteam</w:t>
            </w:r>
          </w:p>
        </w:tc>
        <w:tc>
          <w:tcPr>
            <w:tcW w:w="1524" w:type="dxa"/>
          </w:tcPr>
          <w:p w:rsidR="007537BD" w:rsidRDefault="007537BD" w:rsidP="009B76BB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07.06.2007</w:t>
            </w:r>
          </w:p>
        </w:tc>
      </w:tr>
      <w:tr w:rsidR="007537BD" w:rsidTr="00C82EAF">
        <w:trPr>
          <w:trHeight w:val="287"/>
        </w:trPr>
        <w:tc>
          <w:tcPr>
            <w:tcW w:w="675" w:type="dxa"/>
          </w:tcPr>
          <w:p w:rsidR="007537BD" w:rsidRDefault="007537BD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003</w:t>
            </w:r>
          </w:p>
        </w:tc>
        <w:tc>
          <w:tcPr>
            <w:tcW w:w="6237" w:type="dxa"/>
          </w:tcPr>
          <w:p w:rsidR="007537BD" w:rsidRDefault="00F4436A" w:rsidP="007537BD">
            <w:pPr>
              <w:pStyle w:val="KeinLeerraum"/>
              <w:numPr>
                <w:ilvl w:val="0"/>
                <w:numId w:val="40"/>
              </w:numPr>
              <w:rPr>
                <w:lang w:eastAsia="fr-FR"/>
              </w:rPr>
            </w:pPr>
            <w:r>
              <w:rPr>
                <w:lang w:eastAsia="fr-FR"/>
              </w:rPr>
              <w:t>View Frames (GUI)</w:t>
            </w:r>
          </w:p>
        </w:tc>
        <w:tc>
          <w:tcPr>
            <w:tcW w:w="1418" w:type="dxa"/>
          </w:tcPr>
          <w:p w:rsidR="007537BD" w:rsidRDefault="007537BD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Projektteam</w:t>
            </w:r>
          </w:p>
        </w:tc>
        <w:tc>
          <w:tcPr>
            <w:tcW w:w="1524" w:type="dxa"/>
          </w:tcPr>
          <w:p w:rsidR="007537BD" w:rsidRDefault="007537BD" w:rsidP="009B76BB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07.06.2007</w:t>
            </w:r>
          </w:p>
        </w:tc>
      </w:tr>
    </w:tbl>
    <w:p w:rsidR="0099285F" w:rsidRPr="006C5D65" w:rsidRDefault="0099285F" w:rsidP="003B2B13">
      <w:pPr>
        <w:rPr>
          <w:lang w:eastAsia="fr-FR"/>
        </w:rPr>
      </w:pPr>
    </w:p>
    <w:sectPr w:rsidR="0099285F" w:rsidRPr="006C5D65" w:rsidSect="0050441E">
      <w:headerReference w:type="default" r:id="rId8"/>
      <w:footerReference w:type="default" r:id="rId9"/>
      <w:pgSz w:w="11906" w:h="16838" w:code="9"/>
      <w:pgMar w:top="1134" w:right="1134" w:bottom="1134" w:left="1134" w:header="851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793" w:rsidRDefault="007B4793">
      <w:r>
        <w:separator/>
      </w:r>
    </w:p>
  </w:endnote>
  <w:endnote w:type="continuationSeparator" w:id="1">
    <w:p w:rsidR="007B4793" w:rsidRDefault="007B47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utiger 45 Light"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-Horizontal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A0"/>
    </w:tblPr>
    <w:tblGrid>
      <w:gridCol w:w="1242"/>
      <w:gridCol w:w="5276"/>
      <w:gridCol w:w="3260"/>
    </w:tblGrid>
    <w:tr w:rsidR="0077343C" w:rsidRPr="0077343C" w:rsidTr="002410AD">
      <w:trPr>
        <w:cnfStyle w:val="100000000000"/>
      </w:trPr>
      <w:tc>
        <w:tcPr>
          <w:tcW w:w="1242" w:type="dxa"/>
          <w:shd w:val="clear" w:color="auto" w:fill="FFFFFF" w:themeFill="background1"/>
        </w:tcPr>
        <w:p w:rsidR="0077343C" w:rsidRDefault="0077343C" w:rsidP="0077343C">
          <w:pPr>
            <w:pStyle w:val="Fuzeile"/>
            <w:spacing w:before="0" w:after="0"/>
            <w:jc w:val="right"/>
            <w:rPr>
              <w:color w:val="auto"/>
            </w:rPr>
          </w:pPr>
          <w:r>
            <w:rPr>
              <w:color w:val="auto"/>
            </w:rPr>
            <w:t>Version:</w:t>
          </w:r>
          <w:r w:rsidRPr="0077343C">
            <w:rPr>
              <w:color w:val="auto"/>
            </w:rPr>
            <w:t xml:space="preserve"> Filename</w:t>
          </w:r>
          <w:r>
            <w:rPr>
              <w:color w:val="auto"/>
            </w:rPr>
            <w:t>:</w:t>
          </w:r>
        </w:p>
        <w:p w:rsidR="0077343C" w:rsidRPr="0077343C" w:rsidRDefault="0077343C" w:rsidP="0077343C">
          <w:pPr>
            <w:pStyle w:val="Fuzeile"/>
            <w:spacing w:before="0" w:after="0"/>
            <w:jc w:val="right"/>
            <w:rPr>
              <w:color w:val="auto"/>
            </w:rPr>
          </w:pPr>
          <w:r>
            <w:rPr>
              <w:color w:val="auto"/>
            </w:rPr>
            <w:t>Datum:</w:t>
          </w:r>
        </w:p>
      </w:tc>
      <w:tc>
        <w:tcPr>
          <w:tcW w:w="5276" w:type="dxa"/>
          <w:shd w:val="clear" w:color="auto" w:fill="FFFFFF" w:themeFill="background1"/>
        </w:tcPr>
        <w:p w:rsidR="0077343C" w:rsidRPr="0057205D" w:rsidRDefault="0077343C" w:rsidP="0077343C">
          <w:pPr>
            <w:pStyle w:val="Fuzeile"/>
            <w:spacing w:before="0" w:after="0"/>
            <w:rPr>
              <w:b w:val="0"/>
              <w:color w:val="auto"/>
            </w:rPr>
          </w:pPr>
          <w:r w:rsidRPr="0057205D">
            <w:rPr>
              <w:b w:val="0"/>
              <w:color w:val="auto"/>
            </w:rPr>
            <w:t>1.0</w:t>
          </w:r>
        </w:p>
        <w:p w:rsidR="0057205D" w:rsidRPr="0057205D" w:rsidRDefault="005731C4" w:rsidP="0057205D">
          <w:pPr>
            <w:pStyle w:val="Fuzeile"/>
            <w:spacing w:before="0" w:after="0"/>
            <w:rPr>
              <w:b w:val="0"/>
              <w:color w:val="auto"/>
            </w:rPr>
          </w:pPr>
          <w:fldSimple w:instr=" FILENAME   \* MERGEFORMAT ">
            <w:r w:rsidR="00F01A09" w:rsidRPr="00F01A09">
              <w:rPr>
                <w:b w:val="0"/>
                <w:noProof/>
                <w:color w:val="auto"/>
              </w:rPr>
              <w:t>Sitzung 2007-03-29.docx</w:t>
            </w:r>
          </w:fldSimple>
        </w:p>
        <w:p w:rsidR="008B209A" w:rsidRPr="0057205D" w:rsidRDefault="005731C4" w:rsidP="0057205D">
          <w:pPr>
            <w:pStyle w:val="Fuzeile"/>
            <w:spacing w:before="0" w:after="0"/>
            <w:rPr>
              <w:b w:val="0"/>
              <w:color w:val="auto"/>
            </w:rPr>
          </w:pPr>
          <w:r w:rsidRPr="0057205D">
            <w:fldChar w:fldCharType="begin"/>
          </w:r>
          <w:r w:rsidR="0057205D" w:rsidRPr="0057205D">
            <w:rPr>
              <w:b w:val="0"/>
              <w:color w:val="auto"/>
            </w:rPr>
            <w:instrText xml:space="preserve"> PRINTDATE  \@ "dd.MM.yyyy"  \* MERGEFORMAT </w:instrText>
          </w:r>
          <w:r w:rsidRPr="0057205D">
            <w:fldChar w:fldCharType="separate"/>
          </w:r>
          <w:r w:rsidR="00885AA7" w:rsidRPr="00885AA7">
            <w:rPr>
              <w:b w:val="0"/>
              <w:noProof/>
              <w:color w:val="auto"/>
            </w:rPr>
            <w:t>30.03.2007</w:t>
          </w:r>
          <w:r w:rsidRPr="0057205D">
            <w:fldChar w:fldCharType="end"/>
          </w:r>
          <w:r w:rsidR="0057205D" w:rsidRPr="0057205D">
            <w:rPr>
              <w:b w:val="0"/>
              <w:color w:val="auto"/>
            </w:rPr>
            <w:t xml:space="preserve"> </w:t>
          </w:r>
        </w:p>
      </w:tc>
      <w:tc>
        <w:tcPr>
          <w:tcW w:w="3260" w:type="dxa"/>
          <w:shd w:val="clear" w:color="auto" w:fill="FFFFFF" w:themeFill="background1"/>
        </w:tcPr>
        <w:p w:rsidR="0077343C" w:rsidRPr="0057205D" w:rsidRDefault="005731C4" w:rsidP="0057205D">
          <w:pPr>
            <w:pStyle w:val="Fuzeile"/>
            <w:spacing w:before="0" w:after="0"/>
            <w:jc w:val="right"/>
            <w:rPr>
              <w:b w:val="0"/>
              <w:color w:val="auto"/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 w:rsidR="0057205D">
            <w:rPr>
              <w:b w:val="0"/>
              <w:color w:val="auto"/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F4436A">
            <w:rPr>
              <w:b w:val="0"/>
              <w:noProof/>
              <w:color w:val="auto"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 w:rsidR="0057205D">
            <w:rPr>
              <w:b w:val="0"/>
              <w:color w:val="auto"/>
              <w:sz w:val="20"/>
              <w:szCs w:val="20"/>
            </w:rPr>
            <w:t xml:space="preserve"> / </w:t>
          </w:r>
          <w:fldSimple w:instr=" NUMPAGES   \* MERGEFORMAT ">
            <w:r w:rsidR="00F4436A" w:rsidRPr="00F4436A">
              <w:rPr>
                <w:b w:val="0"/>
                <w:noProof/>
                <w:color w:val="auto"/>
                <w:sz w:val="20"/>
                <w:szCs w:val="20"/>
              </w:rPr>
              <w:t>1</w:t>
            </w:r>
          </w:fldSimple>
        </w:p>
      </w:tc>
    </w:tr>
  </w:tbl>
  <w:p w:rsidR="00CB6A94" w:rsidRPr="0077343C" w:rsidRDefault="00CB6A94" w:rsidP="0077343C">
    <w:pPr>
      <w:pStyle w:val="Fuzeile"/>
      <w:spacing w:before="0" w:after="0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793" w:rsidRDefault="007B4793">
      <w:r>
        <w:separator/>
      </w:r>
    </w:p>
  </w:footnote>
  <w:footnote w:type="continuationSeparator" w:id="1">
    <w:p w:rsidR="007B4793" w:rsidRDefault="007B47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-Horizontal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259"/>
      <w:gridCol w:w="3259"/>
      <w:gridCol w:w="3260"/>
    </w:tblGrid>
    <w:tr w:rsidR="00444DC7" w:rsidRPr="00444DC7" w:rsidTr="00256F47">
      <w:trPr>
        <w:cnfStyle w:val="100000000000"/>
      </w:trPr>
      <w:tc>
        <w:tcPr>
          <w:tcW w:w="3259" w:type="dxa"/>
          <w:shd w:val="clear" w:color="auto" w:fill="auto"/>
        </w:tcPr>
        <w:p w:rsidR="00444DC7" w:rsidRPr="00444DC7" w:rsidRDefault="00444DC7" w:rsidP="00444DC7">
          <w:pPr>
            <w:pStyle w:val="Kopfzeile"/>
            <w:spacing w:after="0"/>
            <w:rPr>
              <w:color w:val="auto"/>
              <w:lang w:val="en-US"/>
            </w:rPr>
          </w:pPr>
          <w:r w:rsidRPr="00444DC7">
            <w:rPr>
              <w:noProof/>
              <w:lang w:eastAsia="de-CH"/>
            </w:rPr>
            <w:drawing>
              <wp:inline distT="0" distB="0" distL="0" distR="0">
                <wp:extent cx="1152525" cy="703647"/>
                <wp:effectExtent l="19050" t="0" r="9525" b="0"/>
                <wp:docPr id="4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703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59" w:type="dxa"/>
          <w:shd w:val="clear" w:color="auto" w:fill="auto"/>
        </w:tcPr>
        <w:p w:rsidR="00444DC7" w:rsidRDefault="00444DC7" w:rsidP="00444DC7">
          <w:pPr>
            <w:pStyle w:val="Kopfzeile"/>
            <w:spacing w:after="0"/>
            <w:jc w:val="center"/>
            <w:rPr>
              <w:color w:val="auto"/>
              <w:sz w:val="20"/>
              <w:szCs w:val="20"/>
              <w:lang w:val="en-US"/>
            </w:rPr>
          </w:pPr>
          <w:r w:rsidRPr="00444DC7">
            <w:rPr>
              <w:color w:val="auto"/>
              <w:sz w:val="20"/>
              <w:szCs w:val="20"/>
              <w:lang w:val="en-US"/>
            </w:rPr>
            <w:t>Ta</w:t>
          </w:r>
          <w:r>
            <w:rPr>
              <w:color w:val="auto"/>
              <w:sz w:val="20"/>
              <w:szCs w:val="20"/>
              <w:lang w:val="en-US"/>
            </w:rPr>
            <w:t>ctic Board Editor</w:t>
          </w:r>
        </w:p>
        <w:p w:rsidR="00444DC7" w:rsidRPr="00444DC7" w:rsidRDefault="00444DC7" w:rsidP="00444DC7">
          <w:pPr>
            <w:pStyle w:val="Kopfzeile"/>
            <w:spacing w:before="0" w:after="0"/>
            <w:jc w:val="center"/>
            <w:rPr>
              <w:color w:val="auto"/>
              <w:sz w:val="20"/>
              <w:szCs w:val="20"/>
              <w:lang w:val="en-US"/>
            </w:rPr>
          </w:pPr>
          <w:r>
            <w:rPr>
              <w:color w:val="auto"/>
              <w:sz w:val="20"/>
              <w:szCs w:val="20"/>
              <w:lang w:val="en-US"/>
            </w:rPr>
            <w:t>TBE</w:t>
          </w:r>
        </w:p>
      </w:tc>
      <w:tc>
        <w:tcPr>
          <w:tcW w:w="3260" w:type="dxa"/>
          <w:shd w:val="clear" w:color="auto" w:fill="auto"/>
        </w:tcPr>
        <w:p w:rsidR="00444DC7" w:rsidRPr="00256F47" w:rsidRDefault="00D37E6D" w:rsidP="00256F47">
          <w:pPr>
            <w:pStyle w:val="Kopfzeile"/>
            <w:spacing w:after="0"/>
            <w:jc w:val="right"/>
            <w:rPr>
              <w:b w:val="0"/>
              <w:color w:val="auto"/>
              <w:sz w:val="20"/>
              <w:szCs w:val="20"/>
              <w:lang w:val="en-US"/>
            </w:rPr>
          </w:pPr>
          <w:r>
            <w:rPr>
              <w:b w:val="0"/>
              <w:color w:val="auto"/>
              <w:sz w:val="20"/>
              <w:szCs w:val="20"/>
              <w:lang w:val="en-US"/>
            </w:rPr>
            <w:t>Sitzungsprotokoll</w:t>
          </w:r>
        </w:p>
        <w:p w:rsidR="00256F47" w:rsidRPr="00256F47" w:rsidRDefault="00256F47" w:rsidP="00256F47">
          <w:pPr>
            <w:pStyle w:val="Kopfzeile"/>
            <w:spacing w:before="0" w:after="0"/>
            <w:jc w:val="right"/>
            <w:rPr>
              <w:i/>
              <w:color w:val="auto"/>
              <w:lang w:val="en-US"/>
            </w:rPr>
          </w:pPr>
          <w:r w:rsidRPr="00256F47">
            <w:rPr>
              <w:b w:val="0"/>
              <w:i/>
              <w:color w:val="auto"/>
              <w:sz w:val="20"/>
              <w:szCs w:val="20"/>
              <w:lang w:val="en-US"/>
            </w:rPr>
            <w:t>Nicht klassifiziert</w:t>
          </w:r>
        </w:p>
      </w:tc>
    </w:tr>
  </w:tbl>
  <w:p w:rsidR="00444DC7" w:rsidRPr="00444DC7" w:rsidRDefault="00444DC7" w:rsidP="00444DC7">
    <w:pPr>
      <w:pStyle w:val="Kopfzeile"/>
      <w:spacing w:after="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79ED70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02A52972"/>
    <w:multiLevelType w:val="hybridMultilevel"/>
    <w:tmpl w:val="7182FE5E"/>
    <w:lvl w:ilvl="0" w:tplc="F1169EDC"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D5539"/>
    <w:multiLevelType w:val="hybridMultilevel"/>
    <w:tmpl w:val="783C34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D80358"/>
    <w:multiLevelType w:val="hybridMultilevel"/>
    <w:tmpl w:val="A2E6B994"/>
    <w:lvl w:ilvl="0" w:tplc="1520E55C"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B16A5D"/>
    <w:multiLevelType w:val="hybridMultilevel"/>
    <w:tmpl w:val="87F43B2C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A811D74"/>
    <w:multiLevelType w:val="hybridMultilevel"/>
    <w:tmpl w:val="5684574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B7669EE"/>
    <w:multiLevelType w:val="hybridMultilevel"/>
    <w:tmpl w:val="405EAD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0D0C37"/>
    <w:multiLevelType w:val="hybridMultilevel"/>
    <w:tmpl w:val="788C276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0BA71DF"/>
    <w:multiLevelType w:val="hybridMultilevel"/>
    <w:tmpl w:val="A82C3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8C0CD2"/>
    <w:multiLevelType w:val="hybridMultilevel"/>
    <w:tmpl w:val="11C647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B11B12"/>
    <w:multiLevelType w:val="hybridMultilevel"/>
    <w:tmpl w:val="6DC0F1E0"/>
    <w:lvl w:ilvl="0" w:tplc="A8066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B373C0F"/>
    <w:multiLevelType w:val="hybridMultilevel"/>
    <w:tmpl w:val="BA327E2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D0D257D"/>
    <w:multiLevelType w:val="hybridMultilevel"/>
    <w:tmpl w:val="CF36D4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FF3A73"/>
    <w:multiLevelType w:val="hybridMultilevel"/>
    <w:tmpl w:val="1C1817AE"/>
    <w:lvl w:ilvl="0" w:tplc="92264DE8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PMingLiU" w:hAnsi="Arial" w:cs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30536DD"/>
    <w:multiLevelType w:val="multilevel"/>
    <w:tmpl w:val="040C0025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36C00F60"/>
    <w:multiLevelType w:val="hybridMultilevel"/>
    <w:tmpl w:val="F2C2AC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321D84"/>
    <w:multiLevelType w:val="hybridMultilevel"/>
    <w:tmpl w:val="121E7B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CA71306"/>
    <w:multiLevelType w:val="hybridMultilevel"/>
    <w:tmpl w:val="FC1E8D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7A369B"/>
    <w:multiLevelType w:val="hybridMultilevel"/>
    <w:tmpl w:val="3BEE91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7E568F"/>
    <w:multiLevelType w:val="hybridMultilevel"/>
    <w:tmpl w:val="CCBE26EE"/>
    <w:lvl w:ilvl="0" w:tplc="F1169EDC"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42436C"/>
    <w:multiLevelType w:val="hybridMultilevel"/>
    <w:tmpl w:val="9AFC4A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51721D"/>
    <w:multiLevelType w:val="hybridMultilevel"/>
    <w:tmpl w:val="146E41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D40B6C"/>
    <w:multiLevelType w:val="hybridMultilevel"/>
    <w:tmpl w:val="CE2041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032835"/>
    <w:multiLevelType w:val="hybridMultilevel"/>
    <w:tmpl w:val="FE2EB9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9E4646"/>
    <w:multiLevelType w:val="hybridMultilevel"/>
    <w:tmpl w:val="566620C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1C7A7C"/>
    <w:multiLevelType w:val="hybridMultilevel"/>
    <w:tmpl w:val="83F0F0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58E411C"/>
    <w:multiLevelType w:val="hybridMultilevel"/>
    <w:tmpl w:val="FEEC54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FA3307"/>
    <w:multiLevelType w:val="hybridMultilevel"/>
    <w:tmpl w:val="AE30DD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8D1106"/>
    <w:multiLevelType w:val="hybridMultilevel"/>
    <w:tmpl w:val="AC0E34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16464BC"/>
    <w:multiLevelType w:val="hybridMultilevel"/>
    <w:tmpl w:val="7D3A80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ED40F1"/>
    <w:multiLevelType w:val="hybridMultilevel"/>
    <w:tmpl w:val="56E273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5122E0"/>
    <w:multiLevelType w:val="hybridMultilevel"/>
    <w:tmpl w:val="6D0277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0"/>
  </w:num>
  <w:num w:numId="11">
    <w:abstractNumId w:val="25"/>
  </w:num>
  <w:num w:numId="12">
    <w:abstractNumId w:val="5"/>
  </w:num>
  <w:num w:numId="13">
    <w:abstractNumId w:val="7"/>
  </w:num>
  <w:num w:numId="14">
    <w:abstractNumId w:val="16"/>
  </w:num>
  <w:num w:numId="15">
    <w:abstractNumId w:val="28"/>
  </w:num>
  <w:num w:numId="16">
    <w:abstractNumId w:val="24"/>
  </w:num>
  <w:num w:numId="17">
    <w:abstractNumId w:val="2"/>
  </w:num>
  <w:num w:numId="18">
    <w:abstractNumId w:val="30"/>
  </w:num>
  <w:num w:numId="19">
    <w:abstractNumId w:val="29"/>
  </w:num>
  <w:num w:numId="20">
    <w:abstractNumId w:val="17"/>
  </w:num>
  <w:num w:numId="21">
    <w:abstractNumId w:val="15"/>
  </w:num>
  <w:num w:numId="22">
    <w:abstractNumId w:val="10"/>
  </w:num>
  <w:num w:numId="23">
    <w:abstractNumId w:val="13"/>
  </w:num>
  <w:num w:numId="24">
    <w:abstractNumId w:val="21"/>
  </w:num>
  <w:num w:numId="25">
    <w:abstractNumId w:val="26"/>
  </w:num>
  <w:num w:numId="26">
    <w:abstractNumId w:val="31"/>
  </w:num>
  <w:num w:numId="27">
    <w:abstractNumId w:val="11"/>
  </w:num>
  <w:num w:numId="28">
    <w:abstractNumId w:val="22"/>
  </w:num>
  <w:num w:numId="29">
    <w:abstractNumId w:val="4"/>
  </w:num>
  <w:num w:numId="30">
    <w:abstractNumId w:val="12"/>
  </w:num>
  <w:num w:numId="31">
    <w:abstractNumId w:val="20"/>
  </w:num>
  <w:num w:numId="32">
    <w:abstractNumId w:val="9"/>
  </w:num>
  <w:num w:numId="33">
    <w:abstractNumId w:val="27"/>
  </w:num>
  <w:num w:numId="34">
    <w:abstractNumId w:val="3"/>
  </w:num>
  <w:num w:numId="35">
    <w:abstractNumId w:val="19"/>
  </w:num>
  <w:num w:numId="36">
    <w:abstractNumId w:val="1"/>
  </w:num>
  <w:num w:numId="37">
    <w:abstractNumId w:val="8"/>
  </w:num>
  <w:num w:numId="38">
    <w:abstractNumId w:val="6"/>
  </w:num>
  <w:num w:numId="39">
    <w:abstractNumId w:val="23"/>
  </w:num>
  <w:num w:numId="4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001001propItemCaption" w:val="Name"/>
    <w:docVar w:name="001001propItemDefaultValue" w:val="Informatikstrategieorgan Bund"/>
    <w:docVar w:name="001001propItemTag" w:val="orgName"/>
    <w:docVar w:name="001002propItemCaption" w:val="Abkürzung"/>
    <w:docVar w:name="001002propItemDefaultValue" w:val="ISB"/>
    <w:docVar w:name="001002propItemTag" w:val="orgAbk"/>
    <w:docVar w:name="001propSetCaption" w:val="Organisation"/>
    <w:docVar w:name="002005propItemCaption" w:val="Name"/>
    <w:docVar w:name="002005propItemDefaultValue" w:val="Projektantrag"/>
    <w:docVar w:name="002005propItemTag" w:val="ergName"/>
    <w:docVar w:name="002006propItemCaption" w:val="Abkürzung"/>
    <w:docVar w:name="002006propItemDefaultValue" w:val="PG"/>
    <w:docVar w:name="002006propItemTag" w:val="ergAbk"/>
    <w:docVar w:name="002007propItemCaption" w:val="Klassifizierung"/>
    <w:docVar w:name="002007propItemDefaultValue" w:val="Nicht klassifiziert / Intern / Vertraulich"/>
    <w:docVar w:name="002007propItemTag" w:val="ergKlassifizierung"/>
    <w:docVar w:name="002008propItemCaption" w:val="Status"/>
    <w:docVar w:name="002008propItemDefaultValue" w:val="In Arbeit / In Prüfung / Abgeschlossen"/>
    <w:docVar w:name="002008propItemTag" w:val="ergStatus"/>
    <w:docVar w:name="002009propItemCaption" w:val="Version"/>
    <w:docVar w:name="002009propItemDefaultValue" w:val="0.01"/>
    <w:docVar w:name="002009propItemTag" w:val="ergVersion"/>
    <w:docVar w:name="002010propItemCaption" w:val="Erstellungsdatum"/>
    <w:docVar w:name="002010propItemDefaultValue" w:val="&lt;date&gt;"/>
    <w:docVar w:name="002010propItemTag" w:val="ergErstellungsDatum"/>
    <w:docVar w:name="002propSetCaption" w:val="Ergebnis"/>
    <w:docVar w:name="003014propItemCaption" w:val="Name"/>
    <w:docVar w:name="003014propItemTag" w:val="projName"/>
    <w:docVar w:name="003015propItemCaption" w:val="Abkürzung"/>
    <w:docVar w:name="003015propItemTag" w:val="projAbk"/>
    <w:docVar w:name="003016propItemCaption" w:val="Nummer"/>
    <w:docVar w:name="003016propItemTag" w:val="projNr"/>
    <w:docVar w:name="003017propItemCaption" w:val="Projektleiter"/>
    <w:docVar w:name="003017propItemTag" w:val="projLeiter"/>
    <w:docVar w:name="003020propItemCaption" w:val="Auftraggeber"/>
    <w:docVar w:name="003020propItemTag" w:val="projAuftraggeber"/>
    <w:docVar w:name="003propSetCaption" w:val="Projekt"/>
    <w:docVar w:name="004022propItemCaption" w:val="Autor"/>
    <w:docVar w:name="004022propItemDefaultValue" w:val="&lt;userName&gt;"/>
    <w:docVar w:name="004022propItemTag" w:val="autor"/>
    <w:docVar w:name="004023propItemCaption" w:val="Initiale"/>
    <w:docVar w:name="004023propItemDefaultValue" w:val="&lt;userInitials&gt;"/>
    <w:docVar w:name="004023propItemTag" w:val="initiale"/>
    <w:docVar w:name="004024propItemCaption" w:val="Bearbeitende"/>
    <w:docVar w:name="004024propItemTag" w:val="bearbeitende"/>
    <w:docVar w:name="004025propItemCaption" w:val="Prüfende"/>
    <w:docVar w:name="004025propItemTag" w:val="pruefende"/>
    <w:docVar w:name="004026propItemCaption" w:val="Genehmigende"/>
    <w:docVar w:name="004026propItemTag" w:val="genehmigende"/>
    <w:docVar w:name="004027propItemCaption" w:val="Verteiler"/>
    <w:docVar w:name="004027propItemTag" w:val="verteiler"/>
    <w:docVar w:name="004propSetCaption" w:val="Inhalt"/>
    <w:docVar w:name="defaultFileName" w:val="&lt;ergAbk&gt;_&lt;projAbk&gt;_&lt;initiale&gt;_&lt;ergVersion&gt;"/>
    <w:docVar w:name="stringAlpha" w:val="-1"/>
    <w:docVar w:name="stringSymbol" w:val="-1"/>
  </w:docVars>
  <w:rsids>
    <w:rsidRoot w:val="000F20A1"/>
    <w:rsid w:val="0000340E"/>
    <w:rsid w:val="00004D0C"/>
    <w:rsid w:val="000152F6"/>
    <w:rsid w:val="00021A3E"/>
    <w:rsid w:val="000221EF"/>
    <w:rsid w:val="00025605"/>
    <w:rsid w:val="0002592F"/>
    <w:rsid w:val="00030D0D"/>
    <w:rsid w:val="000545C5"/>
    <w:rsid w:val="0006501D"/>
    <w:rsid w:val="00067483"/>
    <w:rsid w:val="00076177"/>
    <w:rsid w:val="00076ABB"/>
    <w:rsid w:val="000977C4"/>
    <w:rsid w:val="000A2246"/>
    <w:rsid w:val="000A3D7C"/>
    <w:rsid w:val="000B0D6F"/>
    <w:rsid w:val="000D0654"/>
    <w:rsid w:val="000E1015"/>
    <w:rsid w:val="000F20A1"/>
    <w:rsid w:val="000F2317"/>
    <w:rsid w:val="00111F1C"/>
    <w:rsid w:val="0012125C"/>
    <w:rsid w:val="00142522"/>
    <w:rsid w:val="00150361"/>
    <w:rsid w:val="00150F2F"/>
    <w:rsid w:val="001606F4"/>
    <w:rsid w:val="001644DD"/>
    <w:rsid w:val="00174717"/>
    <w:rsid w:val="00180C87"/>
    <w:rsid w:val="001952C4"/>
    <w:rsid w:val="00195F1E"/>
    <w:rsid w:val="001A3BF9"/>
    <w:rsid w:val="001B148B"/>
    <w:rsid w:val="001C4671"/>
    <w:rsid w:val="001C5B5B"/>
    <w:rsid w:val="001D50DF"/>
    <w:rsid w:val="001F462F"/>
    <w:rsid w:val="002136C3"/>
    <w:rsid w:val="002153A0"/>
    <w:rsid w:val="00215758"/>
    <w:rsid w:val="00233336"/>
    <w:rsid w:val="00237B7C"/>
    <w:rsid w:val="002410AD"/>
    <w:rsid w:val="002420FD"/>
    <w:rsid w:val="00242245"/>
    <w:rsid w:val="0025100B"/>
    <w:rsid w:val="00256F47"/>
    <w:rsid w:val="002659A8"/>
    <w:rsid w:val="0026708C"/>
    <w:rsid w:val="00294F86"/>
    <w:rsid w:val="00297905"/>
    <w:rsid w:val="002A574F"/>
    <w:rsid w:val="002B242D"/>
    <w:rsid w:val="002C1556"/>
    <w:rsid w:val="002C1EFB"/>
    <w:rsid w:val="002D657F"/>
    <w:rsid w:val="002E0948"/>
    <w:rsid w:val="002E20BA"/>
    <w:rsid w:val="002F0D3B"/>
    <w:rsid w:val="002F79DD"/>
    <w:rsid w:val="00304F9A"/>
    <w:rsid w:val="003075C0"/>
    <w:rsid w:val="00307D62"/>
    <w:rsid w:val="003329F9"/>
    <w:rsid w:val="00332C78"/>
    <w:rsid w:val="003361BF"/>
    <w:rsid w:val="00347194"/>
    <w:rsid w:val="00371FF4"/>
    <w:rsid w:val="00374399"/>
    <w:rsid w:val="00382049"/>
    <w:rsid w:val="00382F27"/>
    <w:rsid w:val="0039063C"/>
    <w:rsid w:val="00391B0F"/>
    <w:rsid w:val="003A102F"/>
    <w:rsid w:val="003A1497"/>
    <w:rsid w:val="003B17AF"/>
    <w:rsid w:val="003B2B13"/>
    <w:rsid w:val="003B607A"/>
    <w:rsid w:val="003B7068"/>
    <w:rsid w:val="003C4B0A"/>
    <w:rsid w:val="003D5B39"/>
    <w:rsid w:val="003E393C"/>
    <w:rsid w:val="004046BC"/>
    <w:rsid w:val="00404B75"/>
    <w:rsid w:val="0043517D"/>
    <w:rsid w:val="00436920"/>
    <w:rsid w:val="00436D17"/>
    <w:rsid w:val="004374EB"/>
    <w:rsid w:val="00444DC7"/>
    <w:rsid w:val="004665B8"/>
    <w:rsid w:val="0046681F"/>
    <w:rsid w:val="004870EC"/>
    <w:rsid w:val="004C15C3"/>
    <w:rsid w:val="004C2F9A"/>
    <w:rsid w:val="004C7F06"/>
    <w:rsid w:val="004D36CE"/>
    <w:rsid w:val="004E039E"/>
    <w:rsid w:val="004E0995"/>
    <w:rsid w:val="004E735C"/>
    <w:rsid w:val="0050441E"/>
    <w:rsid w:val="00515531"/>
    <w:rsid w:val="00523111"/>
    <w:rsid w:val="00530761"/>
    <w:rsid w:val="00533A5A"/>
    <w:rsid w:val="00545D25"/>
    <w:rsid w:val="00555678"/>
    <w:rsid w:val="00564718"/>
    <w:rsid w:val="005651A9"/>
    <w:rsid w:val="00566E3B"/>
    <w:rsid w:val="0057205D"/>
    <w:rsid w:val="00572D88"/>
    <w:rsid w:val="005731C4"/>
    <w:rsid w:val="00582DBE"/>
    <w:rsid w:val="00586273"/>
    <w:rsid w:val="00596961"/>
    <w:rsid w:val="005A136D"/>
    <w:rsid w:val="005A6710"/>
    <w:rsid w:val="005C1BA2"/>
    <w:rsid w:val="005D735F"/>
    <w:rsid w:val="005F2209"/>
    <w:rsid w:val="00600533"/>
    <w:rsid w:val="00602F3B"/>
    <w:rsid w:val="00606181"/>
    <w:rsid w:val="0061130E"/>
    <w:rsid w:val="00613F72"/>
    <w:rsid w:val="006140AF"/>
    <w:rsid w:val="00624370"/>
    <w:rsid w:val="00627DF9"/>
    <w:rsid w:val="00645467"/>
    <w:rsid w:val="006514B5"/>
    <w:rsid w:val="006744FF"/>
    <w:rsid w:val="00676AE2"/>
    <w:rsid w:val="006777A0"/>
    <w:rsid w:val="006818A1"/>
    <w:rsid w:val="00681E6F"/>
    <w:rsid w:val="006876EF"/>
    <w:rsid w:val="00691499"/>
    <w:rsid w:val="006923EC"/>
    <w:rsid w:val="00692B63"/>
    <w:rsid w:val="00695886"/>
    <w:rsid w:val="006C0522"/>
    <w:rsid w:val="006C5D65"/>
    <w:rsid w:val="006C7B4B"/>
    <w:rsid w:val="006D3101"/>
    <w:rsid w:val="006E79C6"/>
    <w:rsid w:val="006F3F8A"/>
    <w:rsid w:val="00733214"/>
    <w:rsid w:val="00734149"/>
    <w:rsid w:val="007352AF"/>
    <w:rsid w:val="00736DA0"/>
    <w:rsid w:val="007432B0"/>
    <w:rsid w:val="00744F3F"/>
    <w:rsid w:val="00752E1A"/>
    <w:rsid w:val="007537BD"/>
    <w:rsid w:val="00754A61"/>
    <w:rsid w:val="00754DAA"/>
    <w:rsid w:val="0077343C"/>
    <w:rsid w:val="0078171B"/>
    <w:rsid w:val="0079270F"/>
    <w:rsid w:val="007A6094"/>
    <w:rsid w:val="007B4793"/>
    <w:rsid w:val="007C7E4C"/>
    <w:rsid w:val="007F1074"/>
    <w:rsid w:val="00811238"/>
    <w:rsid w:val="00812930"/>
    <w:rsid w:val="008134E5"/>
    <w:rsid w:val="008201A6"/>
    <w:rsid w:val="00824012"/>
    <w:rsid w:val="008275D1"/>
    <w:rsid w:val="00833893"/>
    <w:rsid w:val="0083750C"/>
    <w:rsid w:val="00854F8E"/>
    <w:rsid w:val="00860114"/>
    <w:rsid w:val="0086255A"/>
    <w:rsid w:val="008631B0"/>
    <w:rsid w:val="00876D9D"/>
    <w:rsid w:val="00880D77"/>
    <w:rsid w:val="00881AA5"/>
    <w:rsid w:val="00882AF9"/>
    <w:rsid w:val="00885AA7"/>
    <w:rsid w:val="00897496"/>
    <w:rsid w:val="008A5EDB"/>
    <w:rsid w:val="008B1738"/>
    <w:rsid w:val="008B209A"/>
    <w:rsid w:val="008B2662"/>
    <w:rsid w:val="008B302C"/>
    <w:rsid w:val="008C07DC"/>
    <w:rsid w:val="008C49A3"/>
    <w:rsid w:val="008E0B99"/>
    <w:rsid w:val="00901158"/>
    <w:rsid w:val="00904B9A"/>
    <w:rsid w:val="00910238"/>
    <w:rsid w:val="009105AE"/>
    <w:rsid w:val="0091478C"/>
    <w:rsid w:val="009159B4"/>
    <w:rsid w:val="0093295D"/>
    <w:rsid w:val="00950C72"/>
    <w:rsid w:val="009514D8"/>
    <w:rsid w:val="00976782"/>
    <w:rsid w:val="00983047"/>
    <w:rsid w:val="00984245"/>
    <w:rsid w:val="0098589C"/>
    <w:rsid w:val="0099285F"/>
    <w:rsid w:val="00996C56"/>
    <w:rsid w:val="009A3AF3"/>
    <w:rsid w:val="009B332B"/>
    <w:rsid w:val="009C77B9"/>
    <w:rsid w:val="009D7012"/>
    <w:rsid w:val="00A10B7A"/>
    <w:rsid w:val="00A16381"/>
    <w:rsid w:val="00A17CD6"/>
    <w:rsid w:val="00A2040E"/>
    <w:rsid w:val="00A21F14"/>
    <w:rsid w:val="00A2695C"/>
    <w:rsid w:val="00A41ED0"/>
    <w:rsid w:val="00A477F4"/>
    <w:rsid w:val="00A57CCF"/>
    <w:rsid w:val="00A61FBC"/>
    <w:rsid w:val="00A64BBB"/>
    <w:rsid w:val="00A73295"/>
    <w:rsid w:val="00A86E92"/>
    <w:rsid w:val="00A877EA"/>
    <w:rsid w:val="00AA0B72"/>
    <w:rsid w:val="00AA3D75"/>
    <w:rsid w:val="00AB1286"/>
    <w:rsid w:val="00AB1841"/>
    <w:rsid w:val="00AB5F9D"/>
    <w:rsid w:val="00AB74CC"/>
    <w:rsid w:val="00AC5043"/>
    <w:rsid w:val="00AD0443"/>
    <w:rsid w:val="00AE2484"/>
    <w:rsid w:val="00AF3C6B"/>
    <w:rsid w:val="00B0032D"/>
    <w:rsid w:val="00B14F1F"/>
    <w:rsid w:val="00B41548"/>
    <w:rsid w:val="00B77E01"/>
    <w:rsid w:val="00B77E48"/>
    <w:rsid w:val="00B931E3"/>
    <w:rsid w:val="00BA67E7"/>
    <w:rsid w:val="00BA72EB"/>
    <w:rsid w:val="00BA7F59"/>
    <w:rsid w:val="00BC7CE6"/>
    <w:rsid w:val="00BD1B0F"/>
    <w:rsid w:val="00BE31C8"/>
    <w:rsid w:val="00BF3B46"/>
    <w:rsid w:val="00BF446C"/>
    <w:rsid w:val="00BF4EC2"/>
    <w:rsid w:val="00C04DA3"/>
    <w:rsid w:val="00C21B31"/>
    <w:rsid w:val="00C22DC7"/>
    <w:rsid w:val="00C31E43"/>
    <w:rsid w:val="00C3582A"/>
    <w:rsid w:val="00C4655C"/>
    <w:rsid w:val="00C6090E"/>
    <w:rsid w:val="00C61CE7"/>
    <w:rsid w:val="00C73720"/>
    <w:rsid w:val="00C80D9A"/>
    <w:rsid w:val="00C82EAF"/>
    <w:rsid w:val="00C96303"/>
    <w:rsid w:val="00C96C28"/>
    <w:rsid w:val="00CA4540"/>
    <w:rsid w:val="00CB2D47"/>
    <w:rsid w:val="00CB6A94"/>
    <w:rsid w:val="00CC604A"/>
    <w:rsid w:val="00CC67B1"/>
    <w:rsid w:val="00CC6B5C"/>
    <w:rsid w:val="00CF2D70"/>
    <w:rsid w:val="00CF62E6"/>
    <w:rsid w:val="00CF7337"/>
    <w:rsid w:val="00D1515A"/>
    <w:rsid w:val="00D25E83"/>
    <w:rsid w:val="00D27CC5"/>
    <w:rsid w:val="00D37E6D"/>
    <w:rsid w:val="00D47EAB"/>
    <w:rsid w:val="00D879D6"/>
    <w:rsid w:val="00D91226"/>
    <w:rsid w:val="00D94831"/>
    <w:rsid w:val="00DA78B5"/>
    <w:rsid w:val="00DC3F1D"/>
    <w:rsid w:val="00E0341B"/>
    <w:rsid w:val="00E04C39"/>
    <w:rsid w:val="00E108A1"/>
    <w:rsid w:val="00E14175"/>
    <w:rsid w:val="00E22E0B"/>
    <w:rsid w:val="00E25E75"/>
    <w:rsid w:val="00E26302"/>
    <w:rsid w:val="00E37459"/>
    <w:rsid w:val="00E43E49"/>
    <w:rsid w:val="00E51FD2"/>
    <w:rsid w:val="00E53573"/>
    <w:rsid w:val="00E71C5E"/>
    <w:rsid w:val="00E75741"/>
    <w:rsid w:val="00E77365"/>
    <w:rsid w:val="00E77D46"/>
    <w:rsid w:val="00E85841"/>
    <w:rsid w:val="00EA5C13"/>
    <w:rsid w:val="00EC18D6"/>
    <w:rsid w:val="00EC35AB"/>
    <w:rsid w:val="00EC5798"/>
    <w:rsid w:val="00ED2C1E"/>
    <w:rsid w:val="00EF1056"/>
    <w:rsid w:val="00EF2BDB"/>
    <w:rsid w:val="00F01A09"/>
    <w:rsid w:val="00F1542D"/>
    <w:rsid w:val="00F2039B"/>
    <w:rsid w:val="00F34385"/>
    <w:rsid w:val="00F4436A"/>
    <w:rsid w:val="00F52842"/>
    <w:rsid w:val="00F547C8"/>
    <w:rsid w:val="00F6313D"/>
    <w:rsid w:val="00F66CE5"/>
    <w:rsid w:val="00F7234D"/>
    <w:rsid w:val="00F74236"/>
    <w:rsid w:val="00F76405"/>
    <w:rsid w:val="00FB1D99"/>
    <w:rsid w:val="00FB4884"/>
    <w:rsid w:val="00FC1D51"/>
    <w:rsid w:val="00FC294D"/>
    <w:rsid w:val="00FC2A67"/>
    <w:rsid w:val="00FC39DD"/>
    <w:rsid w:val="00FE2434"/>
    <w:rsid w:val="00FE5698"/>
    <w:rsid w:val="00FF0533"/>
    <w:rsid w:val="00FF3F3E"/>
    <w:rsid w:val="00FF4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5B5B"/>
    <w:pPr>
      <w:spacing w:before="120" w:after="240"/>
      <w:jc w:val="both"/>
    </w:pPr>
    <w:rPr>
      <w:rFonts w:ascii="Arial" w:hAnsi="Arial"/>
      <w:lang w:eastAsia="zh-TW"/>
    </w:rPr>
  </w:style>
  <w:style w:type="paragraph" w:styleId="berschrift1">
    <w:name w:val="heading 1"/>
    <w:basedOn w:val="Standard"/>
    <w:next w:val="Standard"/>
    <w:link w:val="berschrift1Zchn"/>
    <w:qFormat/>
    <w:rsid w:val="00A57CCF"/>
    <w:pPr>
      <w:keepNext/>
      <w:numPr>
        <w:numId w:val="9"/>
      </w:numPr>
      <w:outlineLvl w:val="0"/>
    </w:pPr>
    <w:rPr>
      <w:rFonts w:cs="Arial"/>
      <w:b/>
      <w:bCs/>
      <w:kern w:val="32"/>
      <w:sz w:val="24"/>
      <w:szCs w:val="32"/>
      <w:lang w:eastAsia="fr-FR"/>
    </w:rPr>
  </w:style>
  <w:style w:type="paragraph" w:styleId="berschrift2">
    <w:name w:val="heading 2"/>
    <w:basedOn w:val="Standard"/>
    <w:next w:val="Standard"/>
    <w:qFormat/>
    <w:rsid w:val="00A57CCF"/>
    <w:pPr>
      <w:keepNext/>
      <w:numPr>
        <w:ilvl w:val="1"/>
        <w:numId w:val="9"/>
      </w:numPr>
      <w:outlineLvl w:val="1"/>
    </w:pPr>
    <w:rPr>
      <w:rFonts w:cs="Arial"/>
      <w:b/>
      <w:bCs/>
      <w:iCs/>
      <w:kern w:val="28"/>
      <w:szCs w:val="28"/>
      <w:lang w:eastAsia="fr-FR"/>
    </w:rPr>
  </w:style>
  <w:style w:type="paragraph" w:styleId="berschrift3">
    <w:name w:val="heading 3"/>
    <w:basedOn w:val="Standard"/>
    <w:next w:val="Standard"/>
    <w:qFormat/>
    <w:rsid w:val="00A57CCF"/>
    <w:pPr>
      <w:keepNext/>
      <w:numPr>
        <w:ilvl w:val="2"/>
        <w:numId w:val="9"/>
      </w:numPr>
      <w:outlineLvl w:val="2"/>
    </w:pPr>
    <w:rPr>
      <w:rFonts w:cs="Arial"/>
      <w:bCs/>
      <w:kern w:val="24"/>
      <w:szCs w:val="26"/>
      <w:lang w:eastAsia="fr-FR"/>
    </w:rPr>
  </w:style>
  <w:style w:type="paragraph" w:styleId="berschrift4">
    <w:name w:val="heading 4"/>
    <w:basedOn w:val="Standard"/>
    <w:next w:val="Standard"/>
    <w:qFormat/>
    <w:rsid w:val="00A57CCF"/>
    <w:pPr>
      <w:keepNext/>
      <w:numPr>
        <w:ilvl w:val="3"/>
        <w:numId w:val="9"/>
      </w:numPr>
      <w:outlineLvl w:val="3"/>
    </w:pPr>
    <w:rPr>
      <w:bCs/>
      <w:kern w:val="20"/>
      <w:szCs w:val="28"/>
      <w:lang w:eastAsia="fr-FR"/>
    </w:rPr>
  </w:style>
  <w:style w:type="paragraph" w:styleId="berschrift5">
    <w:name w:val="heading 5"/>
    <w:basedOn w:val="Standard"/>
    <w:next w:val="Standard"/>
    <w:qFormat/>
    <w:rsid w:val="00A57CCF"/>
    <w:pPr>
      <w:keepNext/>
      <w:numPr>
        <w:ilvl w:val="4"/>
        <w:numId w:val="9"/>
      </w:numPr>
      <w:outlineLvl w:val="4"/>
    </w:pPr>
    <w:rPr>
      <w:bCs/>
      <w:iCs/>
      <w:kern w:val="20"/>
      <w:szCs w:val="26"/>
      <w:lang w:eastAsia="fr-FR"/>
    </w:rPr>
  </w:style>
  <w:style w:type="paragraph" w:styleId="berschrift6">
    <w:name w:val="heading 6"/>
    <w:basedOn w:val="Standard"/>
    <w:next w:val="Standard"/>
    <w:qFormat/>
    <w:rsid w:val="00A57CCF"/>
    <w:pPr>
      <w:keepNext/>
      <w:numPr>
        <w:ilvl w:val="5"/>
        <w:numId w:val="9"/>
      </w:numPr>
      <w:outlineLvl w:val="5"/>
    </w:pPr>
    <w:rPr>
      <w:bCs/>
      <w:kern w:val="20"/>
      <w:szCs w:val="22"/>
      <w:lang w:eastAsia="fr-FR"/>
    </w:rPr>
  </w:style>
  <w:style w:type="paragraph" w:styleId="berschrift7">
    <w:name w:val="heading 7"/>
    <w:basedOn w:val="Standard"/>
    <w:next w:val="Standard"/>
    <w:qFormat/>
    <w:rsid w:val="00A57CCF"/>
    <w:pPr>
      <w:keepNext/>
      <w:numPr>
        <w:ilvl w:val="6"/>
        <w:numId w:val="9"/>
      </w:numPr>
      <w:outlineLvl w:val="6"/>
    </w:pPr>
    <w:rPr>
      <w:kern w:val="20"/>
      <w:lang w:eastAsia="fr-FR"/>
    </w:rPr>
  </w:style>
  <w:style w:type="paragraph" w:styleId="berschrift8">
    <w:name w:val="heading 8"/>
    <w:basedOn w:val="Standard"/>
    <w:next w:val="Standard"/>
    <w:qFormat/>
    <w:rsid w:val="00A57CCF"/>
    <w:pPr>
      <w:keepNext/>
      <w:numPr>
        <w:ilvl w:val="7"/>
        <w:numId w:val="9"/>
      </w:numPr>
      <w:outlineLvl w:val="7"/>
    </w:pPr>
    <w:rPr>
      <w:iCs/>
      <w:kern w:val="20"/>
      <w:lang w:eastAsia="fr-FR"/>
    </w:rPr>
  </w:style>
  <w:style w:type="paragraph" w:styleId="berschrift9">
    <w:name w:val="heading 9"/>
    <w:basedOn w:val="Standard"/>
    <w:next w:val="Standard"/>
    <w:qFormat/>
    <w:rsid w:val="00A57CCF"/>
    <w:pPr>
      <w:keepNext/>
      <w:numPr>
        <w:ilvl w:val="8"/>
        <w:numId w:val="9"/>
      </w:numPr>
      <w:outlineLvl w:val="8"/>
    </w:pPr>
    <w:rPr>
      <w:rFonts w:cs="Arial"/>
      <w:kern w:val="20"/>
      <w:szCs w:val="22"/>
      <w:lang w:eastAsia="fr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mmentartext">
    <w:name w:val="annotation text"/>
    <w:basedOn w:val="Standard"/>
    <w:next w:val="Standard"/>
    <w:rsid w:val="00A57CCF"/>
    <w:rPr>
      <w:color w:val="000080"/>
      <w:u w:val="dotted"/>
      <w:lang w:eastAsia="fr-FR"/>
    </w:rPr>
  </w:style>
  <w:style w:type="paragraph" w:styleId="Kopfzeile">
    <w:name w:val="header"/>
    <w:basedOn w:val="Standard"/>
    <w:rsid w:val="00A57CCF"/>
    <w:rPr>
      <w:sz w:val="16"/>
      <w:lang w:eastAsia="fr-FR"/>
    </w:rPr>
  </w:style>
  <w:style w:type="table" w:customStyle="1" w:styleId="Tabelle-Horizontale">
    <w:name w:val="Tabelle - Horizontale"/>
    <w:basedOn w:val="NormaleTabelle"/>
    <w:rsid w:val="009C77B9"/>
    <w:rPr>
      <w:rFonts w:ascii="Arial" w:hAnsi="Arial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17" w:type="dxa"/>
        <w:left w:w="108" w:type="dxa"/>
        <w:bottom w:w="17" w:type="dxa"/>
        <w:right w:w="108" w:type="dxa"/>
      </w:tblCellMar>
    </w:tblPr>
    <w:tcPr>
      <w:shd w:val="clear" w:color="auto" w:fill="D9D9D9"/>
    </w:tcPr>
    <w:tblStylePr w:type="firstRow">
      <w:pPr>
        <w:wordWrap/>
        <w:spacing w:beforeLines="0"/>
      </w:pPr>
      <w:rPr>
        <w:rFonts w:ascii="Arial" w:eastAsia="PMingLiU" w:hAnsi="Arial"/>
        <w:b/>
        <w:i w:val="0"/>
        <w:color w:val="FFFFFF"/>
        <w:sz w:val="20"/>
        <w:szCs w:val="18"/>
      </w:rPr>
      <w:tblPr/>
      <w:tcPr>
        <w:shd w:val="clear" w:color="auto" w:fill="333399"/>
      </w:tcPr>
    </w:tblStylePr>
  </w:style>
  <w:style w:type="table" w:customStyle="1" w:styleId="Tabelle-Matrizen">
    <w:name w:val="Tabelle - Matrizen"/>
    <w:basedOn w:val="NormaleTabelle"/>
    <w:rsid w:val="009C77B9"/>
    <w:rPr>
      <w:rFonts w:ascii="Arial" w:hAnsi="Arial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17" w:type="dxa"/>
        <w:left w:w="108" w:type="dxa"/>
        <w:bottom w:w="17" w:type="dxa"/>
        <w:right w:w="108" w:type="dxa"/>
      </w:tblCellMar>
    </w:tblPr>
    <w:tcPr>
      <w:shd w:val="clear" w:color="auto" w:fill="D9D9D9"/>
    </w:tcPr>
    <w:tblStylePr w:type="firstRow">
      <w:pPr>
        <w:wordWrap/>
        <w:spacing w:beforeLines="0" w:beforeAutospacing="0"/>
      </w:pPr>
      <w:rPr>
        <w:rFonts w:ascii="Arial" w:eastAsia="PMingLiU" w:hAnsi="Arial"/>
        <w:b/>
        <w:i w:val="0"/>
        <w:color w:val="FFFFFF"/>
        <w:sz w:val="20"/>
        <w:szCs w:val="18"/>
      </w:rPr>
      <w:tblPr/>
      <w:tcPr>
        <w:shd w:val="clear" w:color="auto" w:fill="333399"/>
      </w:tcPr>
    </w:tblStylePr>
    <w:tblStylePr w:type="firstCol">
      <w:pPr>
        <w:wordWrap/>
        <w:spacing w:beforeLines="0" w:beforeAutospacing="0"/>
      </w:pPr>
      <w:rPr>
        <w:rFonts w:ascii="Arial" w:hAnsi="Arial"/>
        <w:b/>
        <w:i w:val="0"/>
        <w:color w:val="FFFFFF"/>
        <w:sz w:val="20"/>
        <w:szCs w:val="18"/>
      </w:rPr>
      <w:tblPr/>
      <w:tcPr>
        <w:shd w:val="clear" w:color="auto" w:fill="333399"/>
      </w:tcPr>
    </w:tblStylePr>
  </w:style>
  <w:style w:type="table" w:customStyle="1" w:styleId="Tabelle-Vertikale">
    <w:name w:val="Tabelle - Vertikale"/>
    <w:basedOn w:val="NormaleTabelle"/>
    <w:rsid w:val="009C77B9"/>
    <w:rPr>
      <w:rFonts w:ascii="Arial" w:hAnsi="Arial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17" w:type="dxa"/>
        <w:left w:w="108" w:type="dxa"/>
        <w:bottom w:w="17" w:type="dxa"/>
        <w:right w:w="108" w:type="dxa"/>
      </w:tblCellMar>
    </w:tblPr>
    <w:trPr>
      <w:tblHeader/>
    </w:trPr>
    <w:tcPr>
      <w:shd w:val="clear" w:color="auto" w:fill="D9D9D9"/>
    </w:tcPr>
    <w:tblStylePr w:type="firstCol">
      <w:pPr>
        <w:wordWrap/>
        <w:spacing w:beforeLines="0"/>
      </w:pPr>
      <w:rPr>
        <w:rFonts w:ascii="Arial" w:hAnsi="Arial"/>
        <w:b/>
        <w:i w:val="0"/>
        <w:color w:val="FFFFFF"/>
        <w:sz w:val="20"/>
        <w:szCs w:val="18"/>
      </w:rPr>
      <w:tblPr/>
      <w:trPr>
        <w:tblHeader w:val="off"/>
      </w:trPr>
      <w:tcPr>
        <w:shd w:val="clear" w:color="auto" w:fill="333399"/>
      </w:tcPr>
    </w:tblStylePr>
  </w:style>
  <w:style w:type="paragraph" w:styleId="Fuzeile">
    <w:name w:val="footer"/>
    <w:basedOn w:val="Standard"/>
    <w:rsid w:val="00A57CCF"/>
    <w:rPr>
      <w:sz w:val="16"/>
      <w:szCs w:val="16"/>
      <w:lang w:eastAsia="fr-FR"/>
    </w:rPr>
  </w:style>
  <w:style w:type="paragraph" w:styleId="Titel">
    <w:name w:val="Title"/>
    <w:basedOn w:val="Standard"/>
    <w:next w:val="Standard"/>
    <w:qFormat/>
    <w:rsid w:val="00A57CCF"/>
    <w:pPr>
      <w:keepNext/>
    </w:pPr>
    <w:rPr>
      <w:rFonts w:cs="Arial"/>
      <w:b/>
      <w:bCs/>
      <w:kern w:val="40"/>
      <w:sz w:val="40"/>
      <w:szCs w:val="32"/>
      <w:lang w:eastAsia="fr-FR"/>
    </w:rPr>
  </w:style>
  <w:style w:type="paragraph" w:styleId="Verzeichnis1">
    <w:name w:val="toc 1"/>
    <w:basedOn w:val="Standard"/>
    <w:next w:val="Standard"/>
    <w:uiPriority w:val="39"/>
    <w:rsid w:val="00CB6A94"/>
    <w:pPr>
      <w:spacing w:before="60" w:after="60"/>
      <w:ind w:left="352" w:hanging="352"/>
    </w:pPr>
    <w:rPr>
      <w:b/>
      <w:kern w:val="20"/>
      <w:lang w:eastAsia="fr-FR"/>
    </w:rPr>
  </w:style>
  <w:style w:type="paragraph" w:styleId="Verzeichnis2">
    <w:name w:val="toc 2"/>
    <w:basedOn w:val="Standard"/>
    <w:next w:val="Standard"/>
    <w:uiPriority w:val="39"/>
    <w:rsid w:val="00CB6A94"/>
    <w:pPr>
      <w:spacing w:before="0" w:after="0"/>
      <w:ind w:left="516" w:hanging="516"/>
    </w:pPr>
    <w:rPr>
      <w:kern w:val="20"/>
      <w:lang w:eastAsia="fr-FR"/>
    </w:rPr>
  </w:style>
  <w:style w:type="paragraph" w:styleId="Verzeichnis3">
    <w:name w:val="toc 3"/>
    <w:basedOn w:val="Standard"/>
    <w:next w:val="Standard"/>
    <w:uiPriority w:val="39"/>
    <w:rsid w:val="00CB6A94"/>
    <w:pPr>
      <w:spacing w:before="0" w:after="0"/>
      <w:ind w:left="686" w:hanging="686"/>
    </w:pPr>
    <w:rPr>
      <w:i/>
      <w:kern w:val="20"/>
      <w:sz w:val="18"/>
      <w:lang w:eastAsia="fr-FR"/>
    </w:rPr>
  </w:style>
  <w:style w:type="paragraph" w:styleId="Verzeichnis4">
    <w:name w:val="toc 4"/>
    <w:basedOn w:val="Standard"/>
    <w:next w:val="Standard"/>
    <w:semiHidden/>
    <w:rsid w:val="00A57CCF"/>
    <w:pPr>
      <w:ind w:left="851" w:hanging="851"/>
    </w:pPr>
    <w:rPr>
      <w:kern w:val="20"/>
      <w:lang w:eastAsia="fr-FR"/>
    </w:rPr>
  </w:style>
  <w:style w:type="paragraph" w:styleId="Verzeichnis5">
    <w:name w:val="toc 5"/>
    <w:basedOn w:val="Standard"/>
    <w:next w:val="Standard"/>
    <w:semiHidden/>
    <w:rsid w:val="00A57CCF"/>
    <w:pPr>
      <w:ind w:left="1021" w:hanging="1021"/>
    </w:pPr>
    <w:rPr>
      <w:kern w:val="20"/>
      <w:lang w:eastAsia="fr-FR"/>
    </w:rPr>
  </w:style>
  <w:style w:type="paragraph" w:styleId="Verzeichnis6">
    <w:name w:val="toc 6"/>
    <w:basedOn w:val="Standard"/>
    <w:next w:val="Standard"/>
    <w:semiHidden/>
    <w:rsid w:val="00A57CCF"/>
    <w:pPr>
      <w:ind w:left="1185" w:hanging="1185"/>
    </w:pPr>
    <w:rPr>
      <w:kern w:val="20"/>
      <w:lang w:eastAsia="fr-FR"/>
    </w:rPr>
  </w:style>
  <w:style w:type="paragraph" w:styleId="Verzeichnis7">
    <w:name w:val="toc 7"/>
    <w:basedOn w:val="Standard"/>
    <w:next w:val="Standard"/>
    <w:semiHidden/>
    <w:rsid w:val="00A57CCF"/>
    <w:pPr>
      <w:ind w:left="1349" w:hanging="1349"/>
    </w:pPr>
    <w:rPr>
      <w:kern w:val="20"/>
      <w:lang w:eastAsia="fr-FR"/>
    </w:rPr>
  </w:style>
  <w:style w:type="paragraph" w:styleId="Verzeichnis8">
    <w:name w:val="toc 8"/>
    <w:basedOn w:val="Standard"/>
    <w:next w:val="Standard"/>
    <w:semiHidden/>
    <w:rsid w:val="00A57CCF"/>
    <w:pPr>
      <w:ind w:left="1520" w:hanging="1520"/>
    </w:pPr>
    <w:rPr>
      <w:kern w:val="20"/>
      <w:lang w:eastAsia="fr-FR"/>
    </w:rPr>
  </w:style>
  <w:style w:type="paragraph" w:styleId="Verzeichnis9">
    <w:name w:val="toc 9"/>
    <w:basedOn w:val="Standard"/>
    <w:next w:val="Standard"/>
    <w:semiHidden/>
    <w:rsid w:val="00A57CCF"/>
    <w:pPr>
      <w:ind w:left="1684" w:hanging="1684"/>
    </w:pPr>
    <w:rPr>
      <w:kern w:val="20"/>
      <w:lang w:eastAsia="fr-FR"/>
    </w:rPr>
  </w:style>
  <w:style w:type="character" w:styleId="Seitenzahl">
    <w:name w:val="page number"/>
    <w:basedOn w:val="Absatz-Standardschriftart"/>
    <w:rsid w:val="00A57CCF"/>
  </w:style>
  <w:style w:type="character" w:styleId="Kommentarzeichen">
    <w:name w:val="annotation reference"/>
    <w:basedOn w:val="Absatz-Standardschriftart"/>
    <w:semiHidden/>
    <w:rsid w:val="00A57CCF"/>
    <w:rPr>
      <w:sz w:val="16"/>
      <w:szCs w:val="16"/>
    </w:rPr>
  </w:style>
  <w:style w:type="paragraph" w:styleId="Sprechblasentext">
    <w:name w:val="Balloon Text"/>
    <w:basedOn w:val="Standard"/>
    <w:semiHidden/>
    <w:rsid w:val="00A57CCF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C04DA3"/>
    <w:rPr>
      <w:rFonts w:ascii="Arial" w:eastAsia="PMingLiU" w:hAnsi="Arial" w:cs="Arial"/>
      <w:b/>
      <w:bCs/>
      <w:kern w:val="32"/>
      <w:sz w:val="24"/>
      <w:szCs w:val="32"/>
      <w:lang w:val="fr-CH" w:eastAsia="fr-FR" w:bidi="ar-SA"/>
    </w:rPr>
  </w:style>
  <w:style w:type="table" w:styleId="Tabellengitternetz">
    <w:name w:val="Table Grid"/>
    <w:basedOn w:val="NormaleTabelle"/>
    <w:rsid w:val="009C77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nummer5">
    <w:name w:val="List Number 5"/>
    <w:basedOn w:val="Standard"/>
    <w:semiHidden/>
    <w:rsid w:val="002B242D"/>
    <w:pPr>
      <w:numPr>
        <w:numId w:val="10"/>
      </w:numPr>
    </w:pPr>
    <w:rPr>
      <w:rFonts w:ascii="Frutiger 45 Light" w:eastAsia="Times New Roman" w:hAnsi="Frutiger 45 Light"/>
      <w:szCs w:val="24"/>
      <w:lang w:val="fr-CH" w:eastAsia="fr-FR"/>
    </w:rPr>
  </w:style>
  <w:style w:type="paragraph" w:styleId="Listenabsatz">
    <w:name w:val="List Paragraph"/>
    <w:basedOn w:val="Standard"/>
    <w:uiPriority w:val="34"/>
    <w:qFormat/>
    <w:rsid w:val="00CF733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275D1"/>
    <w:rPr>
      <w:color w:val="0000FF" w:themeColor="hyperlink"/>
      <w:u w:val="single"/>
    </w:rPr>
  </w:style>
  <w:style w:type="paragraph" w:styleId="KeinLeerraum">
    <w:name w:val="No Spacing"/>
    <w:uiPriority w:val="1"/>
    <w:qFormat/>
    <w:rsid w:val="00B77E48"/>
    <w:rPr>
      <w:rFonts w:ascii="Arial" w:hAnsi="Arial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MES\02_projektmanagement\01_initialisierung\PG_HERMES_SE_projektantrag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5ADF8-2C46-4763-A531-8DC746178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PG_HERMES_SE_projektantrag.dot</Template>
  <TotalTime>0</TotalTime>
  <Pages>1</Pages>
  <Words>150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Lars</cp:lastModifiedBy>
  <cp:revision>3</cp:revision>
  <cp:lastPrinted>2007-03-30T15:13:00Z</cp:lastPrinted>
  <dcterms:created xsi:type="dcterms:W3CDTF">2007-05-24T07:30:00Z</dcterms:created>
  <dcterms:modified xsi:type="dcterms:W3CDTF">2007-05-24T08:08:00Z</dcterms:modified>
</cp:coreProperties>
</file>