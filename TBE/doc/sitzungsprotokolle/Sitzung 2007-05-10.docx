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8A5EDB">
        <w:t>03.05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FF4D8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10</w:t>
            </w:r>
            <w:r w:rsidR="00515531">
              <w:rPr>
                <w:lang w:eastAsia="fr-FR"/>
              </w:rPr>
              <w:t>.</w:t>
            </w:r>
            <w:r w:rsidR="008A5EDB">
              <w:rPr>
                <w:lang w:eastAsia="fr-FR"/>
              </w:rPr>
              <w:t>05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FF4D8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FF4D8B">
              <w:rPr>
                <w:lang w:eastAsia="fr-FR"/>
              </w:rPr>
              <w:t>24</w:t>
            </w:r>
            <w:r>
              <w:rPr>
                <w:lang w:eastAsia="fr-FR"/>
              </w:rPr>
              <w:t>.0</w:t>
            </w:r>
            <w:r w:rsidR="00E22E0B">
              <w:rPr>
                <w:lang w:eastAsia="fr-FR"/>
              </w:rPr>
              <w:t>5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566E3B" w:rsidRDefault="00984245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Punkte des letzten Protokolls anschauen</w:t>
            </w:r>
          </w:p>
          <w:p w:rsidR="00984245" w:rsidRDefault="00984245" w:rsidP="0098424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Sequenzdiagramme</w:t>
            </w:r>
          </w:p>
          <w:p w:rsidR="00984245" w:rsidRDefault="00984245" w:rsidP="0098424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Korrekturen der Systemanforderungen</w:t>
            </w:r>
          </w:p>
          <w:p w:rsidR="00984245" w:rsidRPr="00F1542D" w:rsidRDefault="00984245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Programm für die nächsten zwei Wochen bestimmen, da nächste Woche keine Sitzung stattfindet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142522" w:rsidRDefault="00984245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Business Object Model</w:t>
            </w:r>
          </w:p>
          <w:p w:rsidR="00984245" w:rsidRDefault="00950C72" w:rsidP="0098424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Mehrere Boards pro View (1..n) Verbindung ändern</w:t>
            </w:r>
          </w:p>
          <w:p w:rsidR="00984245" w:rsidRDefault="00950C72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User-System Sequenzdieagramme müsse nicht gemacht werden</w:t>
            </w:r>
          </w:p>
          <w:p w:rsidR="00950C72" w:rsidRDefault="00950C72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IT Design und Detailspezifikation sind nach den Korrekturen abgeschlossen. Es kann danach auf die Phase Realisierung gestartet werden.</w:t>
            </w:r>
          </w:p>
          <w:p w:rsidR="00EC5798" w:rsidRPr="00950C72" w:rsidRDefault="00EC5798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XML Spezifikation und die Modulstruktur soll noch erstellt werden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Default="00984245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Nächste Woche kein Sitzung</w:t>
            </w:r>
          </w:p>
          <w:p w:rsidR="00984245" w:rsidRPr="007432B0" w:rsidRDefault="00984245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Herr Lange ist nächste Woche im Büro abwesend. Email kommen trotzdem durch, sollten aber mit Handynummer geschickt werde.</w:t>
            </w: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950C72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Letzte Sequenzdiagramme einfügen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950C7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  <w:r w:rsidR="00E22E0B">
              <w:rPr>
                <w:lang w:eastAsia="fr-FR"/>
              </w:rPr>
              <w:t>.05</w:t>
            </w:r>
            <w:r w:rsidR="009B332B">
              <w:rPr>
                <w:lang w:eastAsia="fr-FR"/>
              </w:rPr>
              <w:t>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025605" w:rsidRDefault="00950C72" w:rsidP="00950C7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GUI Beispiele für „resize arrow“ usw. den Use-Cases anfügen</w:t>
            </w:r>
          </w:p>
        </w:tc>
        <w:tc>
          <w:tcPr>
            <w:tcW w:w="1418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950C7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  <w:r w:rsidR="00D25E83">
              <w:rPr>
                <w:lang w:eastAsia="fr-FR"/>
              </w:rPr>
              <w:t>.05.2007</w:t>
            </w:r>
          </w:p>
        </w:tc>
      </w:tr>
      <w:tr w:rsidR="00984245" w:rsidTr="00C82EAF">
        <w:trPr>
          <w:trHeight w:val="287"/>
        </w:trPr>
        <w:tc>
          <w:tcPr>
            <w:tcW w:w="675" w:type="dxa"/>
          </w:tcPr>
          <w:p w:rsidR="00984245" w:rsidRDefault="00984245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984245" w:rsidRDefault="00950C72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Korrektur am Business Object Model machen</w:t>
            </w:r>
          </w:p>
          <w:p w:rsidR="00950C72" w:rsidRDefault="00950C72" w:rsidP="00950C72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Boards </w:t>
            </w:r>
            <w:r>
              <w:rPr>
                <w:lang w:eastAsia="fr-FR"/>
              </w:rPr>
              <w:sym w:font="Wingdings" w:char="F0DF"/>
            </w:r>
            <w:r>
              <w:rPr>
                <w:lang w:eastAsia="fr-FR"/>
              </w:rPr>
              <w:t>1..n</w:t>
            </w:r>
            <w:r>
              <w:rPr>
                <w:lang w:eastAsia="fr-FR"/>
              </w:rPr>
              <w:sym w:font="Wingdings" w:char="F0E0"/>
            </w:r>
            <w:r>
              <w:rPr>
                <w:lang w:eastAsia="fr-FR"/>
              </w:rPr>
              <w:t xml:space="preserve"> View</w:t>
            </w:r>
          </w:p>
        </w:tc>
        <w:tc>
          <w:tcPr>
            <w:tcW w:w="1418" w:type="dxa"/>
          </w:tcPr>
          <w:p w:rsidR="00984245" w:rsidRDefault="00984245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84245" w:rsidRDefault="00950C72" w:rsidP="00D1510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  <w:r w:rsidR="00984245">
              <w:rPr>
                <w:lang w:eastAsia="fr-FR"/>
              </w:rPr>
              <w:t>.05.2007</w:t>
            </w:r>
          </w:p>
        </w:tc>
      </w:tr>
      <w:tr w:rsidR="00984245" w:rsidTr="00C82EAF">
        <w:trPr>
          <w:trHeight w:val="287"/>
        </w:trPr>
        <w:tc>
          <w:tcPr>
            <w:tcW w:w="675" w:type="dxa"/>
          </w:tcPr>
          <w:p w:rsidR="00984245" w:rsidRDefault="00984245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004</w:t>
            </w:r>
          </w:p>
        </w:tc>
        <w:tc>
          <w:tcPr>
            <w:tcW w:w="6237" w:type="dxa"/>
          </w:tcPr>
          <w:p w:rsidR="00984245" w:rsidRDefault="00950C72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Prototyp des TBE erstellen</w:t>
            </w:r>
          </w:p>
          <w:p w:rsidR="00EC5798" w:rsidRDefault="00950C72" w:rsidP="00EC5798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Grundgerüst aller Klassen</w:t>
            </w:r>
          </w:p>
          <w:p w:rsidR="00EC5798" w:rsidRDefault="00EC5798" w:rsidP="00EC5798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XML Schemas</w:t>
            </w:r>
          </w:p>
          <w:p w:rsidR="00EC5798" w:rsidRDefault="00EC5798" w:rsidP="00EC5798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Modulstruktur</w:t>
            </w:r>
          </w:p>
        </w:tc>
        <w:tc>
          <w:tcPr>
            <w:tcW w:w="1418" w:type="dxa"/>
          </w:tcPr>
          <w:p w:rsidR="00984245" w:rsidRDefault="00984245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84245" w:rsidRDefault="00950C72" w:rsidP="00950C7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24.</w:t>
            </w:r>
            <w:r w:rsidR="00984245">
              <w:rPr>
                <w:lang w:eastAsia="fr-FR"/>
              </w:rPr>
              <w:t>05.2007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B5" w:rsidRDefault="00DA78B5">
      <w:r>
        <w:separator/>
      </w:r>
    </w:p>
  </w:endnote>
  <w:endnote w:type="continuationSeparator" w:id="1">
    <w:p w:rsidR="00DA78B5" w:rsidRDefault="00DA7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02592F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02592F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02592F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EC5798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EC5798" w:rsidRPr="00EC5798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B5" w:rsidRDefault="00DA78B5">
      <w:r>
        <w:separator/>
      </w:r>
    </w:p>
  </w:footnote>
  <w:footnote w:type="continuationSeparator" w:id="1">
    <w:p w:rsidR="00DA78B5" w:rsidRDefault="00DA78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2592F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870EC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0C72"/>
    <w:rsid w:val="009514D8"/>
    <w:rsid w:val="00976782"/>
    <w:rsid w:val="00983047"/>
    <w:rsid w:val="00984245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A78B5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C5798"/>
    <w:rsid w:val="00ED2C1E"/>
    <w:rsid w:val="00EF1056"/>
    <w:rsid w:val="00EF2BDB"/>
    <w:rsid w:val="00F01A09"/>
    <w:rsid w:val="00F1542D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3</cp:revision>
  <cp:lastPrinted>2007-03-30T15:13:00Z</cp:lastPrinted>
  <dcterms:created xsi:type="dcterms:W3CDTF">2007-05-10T07:27:00Z</dcterms:created>
  <dcterms:modified xsi:type="dcterms:W3CDTF">2007-05-10T08:19:00Z</dcterms:modified>
</cp:coreProperties>
</file>