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94" w:rsidRDefault="00CB6A94">
      <w:pPr>
        <w:spacing w:before="0" w:after="0"/>
        <w:rPr>
          <w:rFonts w:cs="Arial"/>
          <w:b/>
          <w:bCs/>
          <w:kern w:val="32"/>
          <w:sz w:val="24"/>
          <w:szCs w:val="32"/>
          <w:lang w:eastAsia="fr-FR"/>
        </w:rPr>
      </w:pPr>
      <w:bookmarkStart w:id="0" w:name="_Toc118779350"/>
    </w:p>
    <w:bookmarkEnd w:id="0"/>
    <w:p w:rsidR="00FE2434" w:rsidRPr="002B242D" w:rsidRDefault="001644DD" w:rsidP="00FE2434">
      <w:pPr>
        <w:pStyle w:val="berschrift1"/>
        <w:numPr>
          <w:ilvl w:val="0"/>
          <w:numId w:val="1"/>
        </w:numPr>
        <w:ind w:left="431" w:hanging="431"/>
      </w:pPr>
      <w:r>
        <w:t xml:space="preserve">Sitzungsprotokoll vom </w:t>
      </w:r>
      <w:r w:rsidR="00E22E0B">
        <w:t>26</w:t>
      </w:r>
      <w:r w:rsidR="009B332B">
        <w:t>.04</w:t>
      </w:r>
      <w:r>
        <w:t>.2007</w:t>
      </w:r>
    </w:p>
    <w:tbl>
      <w:tblPr>
        <w:tblStyle w:val="Tabelle-Horizontale"/>
        <w:tblW w:w="0" w:type="auto"/>
        <w:tblLook w:val="04A0"/>
      </w:tblPr>
      <w:tblGrid>
        <w:gridCol w:w="3085"/>
        <w:gridCol w:w="2055"/>
        <w:gridCol w:w="2056"/>
        <w:gridCol w:w="2658"/>
      </w:tblGrid>
      <w:tr w:rsidR="003D5B39" w:rsidTr="003D5B39">
        <w:trPr>
          <w:cnfStyle w:val="100000000000"/>
        </w:trPr>
        <w:tc>
          <w:tcPr>
            <w:tcW w:w="308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Datum und Zeit</w:t>
            </w:r>
          </w:p>
        </w:tc>
        <w:tc>
          <w:tcPr>
            <w:tcW w:w="4111" w:type="dxa"/>
            <w:gridSpan w:val="2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</w:tr>
      <w:tr w:rsidR="003D5B39" w:rsidTr="003D5B39">
        <w:tc>
          <w:tcPr>
            <w:tcW w:w="3085" w:type="dxa"/>
          </w:tcPr>
          <w:p w:rsidR="003D5B39" w:rsidRDefault="00E22E0B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26</w:t>
            </w:r>
            <w:r w:rsidR="00515531">
              <w:rPr>
                <w:lang w:eastAsia="fr-FR"/>
              </w:rPr>
              <w:t>.04</w:t>
            </w:r>
            <w:r w:rsidR="0078171B">
              <w:rPr>
                <w:lang w:eastAsia="fr-FR"/>
              </w:rPr>
              <w:t>.2007 [08:30 – 09:0</w:t>
            </w:r>
            <w:r w:rsidR="003D5B39">
              <w:rPr>
                <w:lang w:eastAsia="fr-FR"/>
              </w:rPr>
              <w:t>0 Uhr]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Verfasser: </w:t>
            </w:r>
            <w:r w:rsidR="00515531">
              <w:rPr>
                <w:lang w:eastAsia="fr-FR"/>
              </w:rPr>
              <w:t>L. Schnyder</w:t>
            </w:r>
          </w:p>
          <w:p w:rsidR="003D5B39" w:rsidRDefault="003D5B39" w:rsidP="00E22E0B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Nächstes Meeting: </w:t>
            </w:r>
            <w:r w:rsidR="00E22E0B">
              <w:rPr>
                <w:lang w:eastAsia="fr-FR"/>
              </w:rPr>
              <w:t>02</w:t>
            </w:r>
            <w:r>
              <w:rPr>
                <w:lang w:eastAsia="fr-FR"/>
              </w:rPr>
              <w:t>.0</w:t>
            </w:r>
            <w:r w:rsidR="00E22E0B">
              <w:rPr>
                <w:lang w:eastAsia="fr-FR"/>
              </w:rPr>
              <w:t>5</w:t>
            </w:r>
            <w:r>
              <w:rPr>
                <w:lang w:eastAsia="fr-FR"/>
              </w:rPr>
              <w:t>.2007</w:t>
            </w:r>
          </w:p>
        </w:tc>
        <w:tc>
          <w:tcPr>
            <w:tcW w:w="205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 Wysseier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D. Meier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L. Schnyder</w:t>
            </w:r>
          </w:p>
        </w:tc>
        <w:tc>
          <w:tcPr>
            <w:tcW w:w="2056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</w:t>
            </w:r>
            <w:r w:rsidR="00382F27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Zumstein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</w:tr>
    </w:tbl>
    <w:p w:rsidR="00C21B31" w:rsidRPr="007432B0" w:rsidRDefault="00C21B31" w:rsidP="007432B0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8275D1" w:rsidTr="007432B0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8275D1" w:rsidRDefault="007432B0" w:rsidP="007432B0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Ziel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F1542D" w:rsidRDefault="00736DA0" w:rsidP="00F1542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Anschauen und diskutieren des</w:t>
            </w:r>
            <w:r w:rsidR="00F1542D">
              <w:rPr>
                <w:b w:val="0"/>
                <w:color w:val="auto"/>
                <w:lang w:eastAsia="fr-FR"/>
              </w:rPr>
              <w:t xml:space="preserve"> erweiterten</w:t>
            </w:r>
            <w:r>
              <w:rPr>
                <w:b w:val="0"/>
                <w:color w:val="auto"/>
                <w:lang w:eastAsia="fr-FR"/>
              </w:rPr>
              <w:t xml:space="preserve"> Dokuments „Systemanforderungen“ </w:t>
            </w:r>
            <w:r w:rsidR="00F1542D">
              <w:rPr>
                <w:b w:val="0"/>
                <w:color w:val="auto"/>
                <w:lang w:eastAsia="fr-FR"/>
              </w:rPr>
              <w:t>und des korrigierten Dokuments „Projektantrag“.</w:t>
            </w:r>
          </w:p>
          <w:p w:rsidR="00F1542D" w:rsidRPr="00F1542D" w:rsidRDefault="00F1542D" w:rsidP="00F1542D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Weiteres Vorgehen definieren</w:t>
            </w:r>
            <w:r w:rsidR="002C1556">
              <w:rPr>
                <w:b w:val="0"/>
                <w:color w:val="auto"/>
                <w:lang w:eastAsia="fr-FR"/>
              </w:rPr>
              <w:t>.</w:t>
            </w:r>
          </w:p>
        </w:tc>
      </w:tr>
    </w:tbl>
    <w:p w:rsidR="00976782" w:rsidRDefault="00976782" w:rsidP="00E37459">
      <w:pPr>
        <w:pStyle w:val="berschrift2"/>
        <w:numPr>
          <w:ilvl w:val="0"/>
          <w:numId w:val="0"/>
        </w:numPr>
        <w:spacing w:before="0" w:after="0"/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Protokoll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111F1C" w:rsidRDefault="002C1556" w:rsidP="005F2209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Einzelne Use Cases scheinen nicht nötig (Editor Aktionen), jedoch fehlen Use Cases der Aktionen, die das TBE speziell machen</w:t>
            </w:r>
          </w:p>
          <w:p w:rsidR="002C1556" w:rsidRDefault="002C1556" w:rsidP="002C1556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Austausch der Boards zwischen mehreren Trainers</w:t>
            </w:r>
          </w:p>
          <w:p w:rsidR="002C1556" w:rsidRDefault="002C1556" w:rsidP="002C1556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Verwaltung mehrerer Boards</w:t>
            </w:r>
          </w:p>
          <w:p w:rsidR="002C1556" w:rsidRDefault="002C1556" w:rsidP="005F2209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 xml:space="preserve">Genauere Beschreibug von TBE soll helfen </w:t>
            </w:r>
            <w:r w:rsidR="00C96303">
              <w:rPr>
                <w:b w:val="0"/>
                <w:color w:val="auto"/>
                <w:lang w:eastAsia="fr-FR"/>
              </w:rPr>
              <w:t>Use Cases besser herauszusehen</w:t>
            </w:r>
          </w:p>
          <w:p w:rsidR="00C96303" w:rsidRDefault="00C96303" w:rsidP="00C96303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Warum soll man TBE Visio vorziehen?</w:t>
            </w:r>
          </w:p>
          <w:p w:rsidR="00C96303" w:rsidRDefault="00C96303" w:rsidP="00C96303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Was macht TBE wertvoll?</w:t>
            </w:r>
          </w:p>
          <w:p w:rsidR="00BF446C" w:rsidRDefault="00BF446C" w:rsidP="00BF446C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Im Domain Model können folgende Objekte entfernt werden.</w:t>
            </w:r>
          </w:p>
          <w:p w:rsidR="00BF446C" w:rsidRDefault="00BF446C" w:rsidP="00BF446C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Tools, da diese erst im Klassendiagramm eine Rolle spielen.</w:t>
            </w:r>
          </w:p>
          <w:p w:rsidR="00BF446C" w:rsidRDefault="00BF446C" w:rsidP="00BF446C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Legende wird berechnet und muss in keinem Diagramm vorkommen.</w:t>
            </w:r>
          </w:p>
          <w:p w:rsidR="00BF446C" w:rsidRPr="00C96303" w:rsidRDefault="00BF446C" w:rsidP="00BF446C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(TBE als Editor weg?) Muss noch besprochen werden.</w:t>
            </w:r>
          </w:p>
        </w:tc>
      </w:tr>
    </w:tbl>
    <w:p w:rsidR="006C5D65" w:rsidRDefault="006C5D65" w:rsidP="00E37459">
      <w:pPr>
        <w:spacing w:before="0" w:after="0"/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Tr="003B2B13">
        <w:trPr>
          <w:cnfStyle w:val="100000000000"/>
          <w:cantSplit/>
          <w:trHeight w:val="726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Info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E37459" w:rsidRPr="007432B0" w:rsidRDefault="00E37459" w:rsidP="0078171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</w:p>
        </w:tc>
      </w:tr>
    </w:tbl>
    <w:p w:rsidR="00C21B31" w:rsidRDefault="00C21B31" w:rsidP="006C5D65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675"/>
        <w:gridCol w:w="6237"/>
        <w:gridCol w:w="1418"/>
        <w:gridCol w:w="1524"/>
      </w:tblGrid>
      <w:tr w:rsidR="00A86E92" w:rsidTr="006140AF">
        <w:trPr>
          <w:cnfStyle w:val="100000000000"/>
        </w:trPr>
        <w:tc>
          <w:tcPr>
            <w:tcW w:w="675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Nr.</w:t>
            </w:r>
          </w:p>
        </w:tc>
        <w:tc>
          <w:tcPr>
            <w:tcW w:w="6237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Pendenzen</w:t>
            </w:r>
          </w:p>
        </w:tc>
        <w:tc>
          <w:tcPr>
            <w:tcW w:w="1418" w:type="dxa"/>
          </w:tcPr>
          <w:p w:rsidR="00A86E92" w:rsidRPr="006140AF" w:rsidRDefault="00A86E92" w:rsidP="00F95A12">
            <w:pPr>
              <w:pStyle w:val="KeinLeerraum"/>
              <w:rPr>
                <w:lang w:eastAsia="fr-FR"/>
              </w:rPr>
            </w:pPr>
            <w:r w:rsidRPr="006140AF">
              <w:rPr>
                <w:lang w:eastAsia="fr-FR"/>
              </w:rPr>
              <w:t>Wer</w:t>
            </w:r>
          </w:p>
        </w:tc>
        <w:tc>
          <w:tcPr>
            <w:tcW w:w="1524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Termin</w:t>
            </w:r>
          </w:p>
        </w:tc>
      </w:tr>
      <w:tr w:rsidR="00A86E92" w:rsidTr="00C82EAF">
        <w:trPr>
          <w:trHeight w:val="287"/>
        </w:trPr>
        <w:tc>
          <w:tcPr>
            <w:tcW w:w="675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001</w:t>
            </w:r>
          </w:p>
        </w:tc>
        <w:tc>
          <w:tcPr>
            <w:tcW w:w="6237" w:type="dxa"/>
          </w:tcPr>
          <w:p w:rsidR="009B332B" w:rsidRDefault="00D25E83" w:rsidP="00582DBE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Projektplanung erstellen</w:t>
            </w:r>
          </w:p>
        </w:tc>
        <w:tc>
          <w:tcPr>
            <w:tcW w:w="1418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9285F" w:rsidRDefault="00E22E0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02.05</w:t>
            </w:r>
            <w:r w:rsidR="009B332B">
              <w:rPr>
                <w:lang w:eastAsia="fr-FR"/>
              </w:rPr>
              <w:t>.2007</w:t>
            </w:r>
          </w:p>
        </w:tc>
      </w:tr>
      <w:tr w:rsidR="00C82EAF" w:rsidTr="00C82EAF">
        <w:trPr>
          <w:trHeight w:val="287"/>
        </w:trPr>
        <w:tc>
          <w:tcPr>
            <w:tcW w:w="675" w:type="dxa"/>
          </w:tcPr>
          <w:p w:rsidR="00C82EAF" w:rsidRDefault="00E22E0B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002</w:t>
            </w:r>
          </w:p>
        </w:tc>
        <w:tc>
          <w:tcPr>
            <w:tcW w:w="6237" w:type="dxa"/>
          </w:tcPr>
          <w:p w:rsidR="00C82EAF" w:rsidRDefault="00025605" w:rsidP="00582DBE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Systemanforderungen verbessern</w:t>
            </w:r>
          </w:p>
          <w:p w:rsidR="00025605" w:rsidRDefault="00025605" w:rsidP="00025605">
            <w:pPr>
              <w:pStyle w:val="KeinLeerraum"/>
              <w:numPr>
                <w:ilvl w:val="1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Use Cases detaillieren</w:t>
            </w:r>
          </w:p>
          <w:p w:rsidR="00025605" w:rsidRDefault="00025605" w:rsidP="00025605">
            <w:pPr>
              <w:pStyle w:val="KeinLeerraum"/>
              <w:numPr>
                <w:ilvl w:val="1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Neue Use Cases erstellen (spezifische TBE Funktionen)</w:t>
            </w:r>
          </w:p>
          <w:p w:rsidR="00025605" w:rsidRDefault="00025605" w:rsidP="00025605">
            <w:pPr>
              <w:pStyle w:val="KeinLeerraum"/>
              <w:numPr>
                <w:ilvl w:val="1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Use Case Diagramm erstellen</w:t>
            </w:r>
          </w:p>
        </w:tc>
        <w:tc>
          <w:tcPr>
            <w:tcW w:w="1418" w:type="dxa"/>
          </w:tcPr>
          <w:p w:rsidR="00C82EAF" w:rsidRDefault="00D25E8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C82EAF" w:rsidRDefault="00D25E83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02.05.2007</w:t>
            </w:r>
          </w:p>
        </w:tc>
      </w:tr>
    </w:tbl>
    <w:p w:rsidR="0099285F" w:rsidRPr="006C5D65" w:rsidRDefault="0099285F" w:rsidP="003B2B13">
      <w:pPr>
        <w:rPr>
          <w:lang w:eastAsia="fr-FR"/>
        </w:rPr>
      </w:pPr>
    </w:p>
    <w:sectPr w:rsidR="0099285F" w:rsidRPr="006C5D65" w:rsidSect="0050441E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CD6" w:rsidRDefault="00A17CD6">
      <w:r>
        <w:separator/>
      </w:r>
    </w:p>
  </w:endnote>
  <w:endnote w:type="continuationSeparator" w:id="1">
    <w:p w:rsidR="00A17CD6" w:rsidRDefault="00A17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1242"/>
      <w:gridCol w:w="5276"/>
      <w:gridCol w:w="3260"/>
    </w:tblGrid>
    <w:tr w:rsidR="0077343C" w:rsidRPr="0077343C" w:rsidTr="002410AD">
      <w:trPr>
        <w:cnfStyle w:val="100000000000"/>
      </w:trPr>
      <w:tc>
        <w:tcPr>
          <w:tcW w:w="1242" w:type="dxa"/>
          <w:shd w:val="clear" w:color="auto" w:fill="FFFFFF" w:themeFill="background1"/>
        </w:tcPr>
        <w:p w:rsid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Version:</w:t>
          </w:r>
          <w:r w:rsidRPr="0077343C">
            <w:rPr>
              <w:color w:val="auto"/>
            </w:rPr>
            <w:t xml:space="preserve"> Filename</w:t>
          </w:r>
          <w:r>
            <w:rPr>
              <w:color w:val="auto"/>
            </w:rPr>
            <w:t>:</w:t>
          </w:r>
        </w:p>
        <w:p w:rsidR="0077343C" w:rsidRP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Datum:</w:t>
          </w:r>
        </w:p>
      </w:tc>
      <w:tc>
        <w:tcPr>
          <w:tcW w:w="5276" w:type="dxa"/>
          <w:shd w:val="clear" w:color="auto" w:fill="FFFFFF" w:themeFill="background1"/>
        </w:tcPr>
        <w:p w:rsidR="0077343C" w:rsidRPr="0057205D" w:rsidRDefault="0077343C" w:rsidP="0077343C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rPr>
              <w:b w:val="0"/>
              <w:color w:val="auto"/>
            </w:rPr>
            <w:t>1.0</w:t>
          </w:r>
        </w:p>
        <w:p w:rsidR="0057205D" w:rsidRPr="0057205D" w:rsidRDefault="00AD0443" w:rsidP="0057205D">
          <w:pPr>
            <w:pStyle w:val="Fuzeile"/>
            <w:spacing w:before="0" w:after="0"/>
            <w:rPr>
              <w:b w:val="0"/>
              <w:color w:val="auto"/>
            </w:rPr>
          </w:pPr>
          <w:fldSimple w:instr=" FILENAME   \* MERGEFORMAT ">
            <w:r w:rsidR="00F01A09" w:rsidRPr="00F01A09">
              <w:rPr>
                <w:b w:val="0"/>
                <w:noProof/>
                <w:color w:val="auto"/>
              </w:rPr>
              <w:t>Sitzung 2007-03-29.docx</w:t>
            </w:r>
          </w:fldSimple>
        </w:p>
        <w:p w:rsidR="008B209A" w:rsidRPr="0057205D" w:rsidRDefault="00AD0443" w:rsidP="0057205D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fldChar w:fldCharType="begin"/>
          </w:r>
          <w:r w:rsidR="0057205D" w:rsidRPr="0057205D">
            <w:rPr>
              <w:b w:val="0"/>
              <w:color w:val="auto"/>
            </w:rPr>
            <w:instrText xml:space="preserve"> PRINTDATE  \@ "dd.MM.yyyy"  \* MERGEFORMAT </w:instrText>
          </w:r>
          <w:r w:rsidRPr="0057205D">
            <w:fldChar w:fldCharType="separate"/>
          </w:r>
          <w:r w:rsidR="00885AA7" w:rsidRPr="00885AA7">
            <w:rPr>
              <w:b w:val="0"/>
              <w:noProof/>
              <w:color w:val="auto"/>
            </w:rPr>
            <w:t>30.03.2007</w:t>
          </w:r>
          <w:r w:rsidRPr="0057205D">
            <w:fldChar w:fldCharType="end"/>
          </w:r>
          <w:r w:rsidR="0057205D" w:rsidRPr="0057205D">
            <w:rPr>
              <w:b w:val="0"/>
              <w:color w:val="auto"/>
            </w:rPr>
            <w:t xml:space="preserve"> </w:t>
          </w:r>
        </w:p>
      </w:tc>
      <w:tc>
        <w:tcPr>
          <w:tcW w:w="3260" w:type="dxa"/>
          <w:shd w:val="clear" w:color="auto" w:fill="FFFFFF" w:themeFill="background1"/>
        </w:tcPr>
        <w:p w:rsidR="0077343C" w:rsidRPr="0057205D" w:rsidRDefault="00AD0443" w:rsidP="0057205D">
          <w:pPr>
            <w:pStyle w:val="Fuzeile"/>
            <w:spacing w:before="0" w:after="0"/>
            <w:jc w:val="right"/>
            <w:rPr>
              <w:b w:val="0"/>
              <w:color w:val="auto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57205D">
            <w:rPr>
              <w:b w:val="0"/>
              <w:color w:val="auto"/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BF446C">
            <w:rPr>
              <w:b w:val="0"/>
              <w:noProof/>
              <w:color w:val="auto"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 w:rsidR="0057205D">
            <w:rPr>
              <w:b w:val="0"/>
              <w:color w:val="auto"/>
              <w:sz w:val="20"/>
              <w:szCs w:val="20"/>
            </w:rPr>
            <w:t xml:space="preserve"> / </w:t>
          </w:r>
          <w:fldSimple w:instr=" NUMPAGES   \* MERGEFORMAT ">
            <w:r w:rsidR="00BF446C" w:rsidRPr="00BF446C">
              <w:rPr>
                <w:b w:val="0"/>
                <w:noProof/>
                <w:color w:val="auto"/>
                <w:sz w:val="20"/>
                <w:szCs w:val="20"/>
              </w:rPr>
              <w:t>1</w:t>
            </w:r>
          </w:fldSimple>
        </w:p>
      </w:tc>
    </w:tr>
  </w:tbl>
  <w:p w:rsidR="00CB6A94" w:rsidRPr="0077343C" w:rsidRDefault="00CB6A94" w:rsidP="0077343C">
    <w:pPr>
      <w:pStyle w:val="Fuzeile"/>
      <w:spacing w:before="0" w:after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CD6" w:rsidRDefault="00A17CD6">
      <w:r>
        <w:separator/>
      </w:r>
    </w:p>
  </w:footnote>
  <w:footnote w:type="continuationSeparator" w:id="1">
    <w:p w:rsidR="00A17CD6" w:rsidRDefault="00A17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444DC7" w:rsidRPr="00444DC7" w:rsidTr="00256F47">
      <w:trPr>
        <w:cnfStyle w:val="100000000000"/>
      </w:trPr>
      <w:tc>
        <w:tcPr>
          <w:tcW w:w="3259" w:type="dxa"/>
          <w:shd w:val="clear" w:color="auto" w:fill="auto"/>
        </w:tcPr>
        <w:p w:rsidR="00444DC7" w:rsidRPr="00444DC7" w:rsidRDefault="00444DC7" w:rsidP="00444DC7">
          <w:pPr>
            <w:pStyle w:val="Kopfzeile"/>
            <w:spacing w:after="0"/>
            <w:rPr>
              <w:color w:val="auto"/>
              <w:lang w:val="en-US"/>
            </w:rPr>
          </w:pPr>
          <w:r w:rsidRPr="00444DC7">
            <w:rPr>
              <w:noProof/>
              <w:lang w:eastAsia="de-CH"/>
            </w:rPr>
            <w:drawing>
              <wp:inline distT="0" distB="0" distL="0" distR="0">
                <wp:extent cx="1152525" cy="703647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0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shd w:val="clear" w:color="auto" w:fill="auto"/>
        </w:tcPr>
        <w:p w:rsidR="00444DC7" w:rsidRDefault="00444DC7" w:rsidP="00444DC7">
          <w:pPr>
            <w:pStyle w:val="Kopfzeile"/>
            <w:spacing w:after="0"/>
            <w:jc w:val="center"/>
            <w:rPr>
              <w:color w:val="auto"/>
              <w:sz w:val="20"/>
              <w:szCs w:val="20"/>
              <w:lang w:val="en-US"/>
            </w:rPr>
          </w:pPr>
          <w:r w:rsidRPr="00444DC7">
            <w:rPr>
              <w:color w:val="auto"/>
              <w:sz w:val="20"/>
              <w:szCs w:val="20"/>
              <w:lang w:val="en-US"/>
            </w:rPr>
            <w:t>Ta</w:t>
          </w:r>
          <w:r>
            <w:rPr>
              <w:color w:val="auto"/>
              <w:sz w:val="20"/>
              <w:szCs w:val="20"/>
              <w:lang w:val="en-US"/>
            </w:rPr>
            <w:t>ctic Board Editor</w:t>
          </w:r>
        </w:p>
        <w:p w:rsidR="00444DC7" w:rsidRPr="00444DC7" w:rsidRDefault="00444DC7" w:rsidP="00444DC7">
          <w:pPr>
            <w:pStyle w:val="Kopfzeile"/>
            <w:spacing w:before="0" w:after="0"/>
            <w:jc w:val="center"/>
            <w:rPr>
              <w:color w:val="auto"/>
              <w:sz w:val="20"/>
              <w:szCs w:val="20"/>
              <w:lang w:val="en-US"/>
            </w:rPr>
          </w:pPr>
          <w:r>
            <w:rPr>
              <w:color w:val="auto"/>
              <w:sz w:val="20"/>
              <w:szCs w:val="20"/>
              <w:lang w:val="en-US"/>
            </w:rPr>
            <w:t>TBE</w:t>
          </w:r>
        </w:p>
      </w:tc>
      <w:tc>
        <w:tcPr>
          <w:tcW w:w="3260" w:type="dxa"/>
          <w:shd w:val="clear" w:color="auto" w:fill="auto"/>
        </w:tcPr>
        <w:p w:rsidR="00444DC7" w:rsidRPr="00256F47" w:rsidRDefault="00D37E6D" w:rsidP="00256F47">
          <w:pPr>
            <w:pStyle w:val="Kopfzeile"/>
            <w:spacing w:after="0"/>
            <w:jc w:val="right"/>
            <w:rPr>
              <w:b w:val="0"/>
              <w:color w:val="auto"/>
              <w:sz w:val="20"/>
              <w:szCs w:val="20"/>
              <w:lang w:val="en-US"/>
            </w:rPr>
          </w:pPr>
          <w:r>
            <w:rPr>
              <w:b w:val="0"/>
              <w:color w:val="auto"/>
              <w:sz w:val="20"/>
              <w:szCs w:val="20"/>
              <w:lang w:val="en-US"/>
            </w:rPr>
            <w:t>Sitzungsprotokoll</w:t>
          </w:r>
        </w:p>
        <w:p w:rsidR="00256F47" w:rsidRPr="00256F47" w:rsidRDefault="00256F47" w:rsidP="00256F47">
          <w:pPr>
            <w:pStyle w:val="Kopfzeile"/>
            <w:spacing w:before="0" w:after="0"/>
            <w:jc w:val="right"/>
            <w:rPr>
              <w:i/>
              <w:color w:val="auto"/>
              <w:lang w:val="en-US"/>
            </w:rPr>
          </w:pPr>
          <w:r w:rsidRPr="00256F47">
            <w:rPr>
              <w:b w:val="0"/>
              <w:i/>
              <w:color w:val="auto"/>
              <w:sz w:val="20"/>
              <w:szCs w:val="20"/>
              <w:lang w:val="en-US"/>
            </w:rPr>
            <w:t>Nicht klassifiziert</w:t>
          </w:r>
        </w:p>
      </w:tc>
    </w:tr>
  </w:tbl>
  <w:p w:rsidR="00444DC7" w:rsidRPr="00444DC7" w:rsidRDefault="00444DC7" w:rsidP="00444DC7">
    <w:pPr>
      <w:pStyle w:val="Kopfzeile"/>
      <w:spacing w:after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9ED7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2A52972"/>
    <w:multiLevelType w:val="hybridMultilevel"/>
    <w:tmpl w:val="7182FE5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D5539"/>
    <w:multiLevelType w:val="hybridMultilevel"/>
    <w:tmpl w:val="783C3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80358"/>
    <w:multiLevelType w:val="hybridMultilevel"/>
    <w:tmpl w:val="A2E6B994"/>
    <w:lvl w:ilvl="0" w:tplc="1520E55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16A5D"/>
    <w:multiLevelType w:val="hybridMultilevel"/>
    <w:tmpl w:val="87F43B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11D74"/>
    <w:multiLevelType w:val="hybridMultilevel"/>
    <w:tmpl w:val="568457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669EE"/>
    <w:multiLevelType w:val="hybridMultilevel"/>
    <w:tmpl w:val="405EA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C37"/>
    <w:multiLevelType w:val="hybridMultilevel"/>
    <w:tmpl w:val="788C27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A71DF"/>
    <w:multiLevelType w:val="hybridMultilevel"/>
    <w:tmpl w:val="A82C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CD2"/>
    <w:multiLevelType w:val="hybridMultilevel"/>
    <w:tmpl w:val="11C64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1B12"/>
    <w:multiLevelType w:val="hybridMultilevel"/>
    <w:tmpl w:val="6DC0F1E0"/>
    <w:lvl w:ilvl="0" w:tplc="A80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73C0F"/>
    <w:multiLevelType w:val="hybridMultilevel"/>
    <w:tmpl w:val="BA327E2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0D257D"/>
    <w:multiLevelType w:val="hybridMultilevel"/>
    <w:tmpl w:val="CF36D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F3A73"/>
    <w:multiLevelType w:val="hybridMultilevel"/>
    <w:tmpl w:val="1C1817AE"/>
    <w:lvl w:ilvl="0" w:tplc="92264D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536DD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6C00F60"/>
    <w:multiLevelType w:val="hybridMultilevel"/>
    <w:tmpl w:val="F2C2A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1D84"/>
    <w:multiLevelType w:val="hybridMultilevel"/>
    <w:tmpl w:val="121E7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71306"/>
    <w:multiLevelType w:val="hybridMultilevel"/>
    <w:tmpl w:val="FC1E8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A369B"/>
    <w:multiLevelType w:val="hybridMultilevel"/>
    <w:tmpl w:val="3BEE9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E568F"/>
    <w:multiLevelType w:val="hybridMultilevel"/>
    <w:tmpl w:val="CCBE26E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2436C"/>
    <w:multiLevelType w:val="hybridMultilevel"/>
    <w:tmpl w:val="9AFC4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1721D"/>
    <w:multiLevelType w:val="hybridMultilevel"/>
    <w:tmpl w:val="146E4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40B6C"/>
    <w:multiLevelType w:val="hybridMultilevel"/>
    <w:tmpl w:val="CE204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32835"/>
    <w:multiLevelType w:val="hybridMultilevel"/>
    <w:tmpl w:val="FE2EB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E4646"/>
    <w:multiLevelType w:val="hybridMultilevel"/>
    <w:tmpl w:val="566620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1C7A7C"/>
    <w:multiLevelType w:val="hybridMultilevel"/>
    <w:tmpl w:val="83F0F0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8E411C"/>
    <w:multiLevelType w:val="hybridMultilevel"/>
    <w:tmpl w:val="FEEC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3307"/>
    <w:multiLevelType w:val="hybridMultilevel"/>
    <w:tmpl w:val="AE30DD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D1106"/>
    <w:multiLevelType w:val="hybridMultilevel"/>
    <w:tmpl w:val="AC0E3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6464BC"/>
    <w:multiLevelType w:val="hybridMultilevel"/>
    <w:tmpl w:val="7D3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D40F1"/>
    <w:multiLevelType w:val="hybridMultilevel"/>
    <w:tmpl w:val="56E27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122E0"/>
    <w:multiLevelType w:val="hybridMultilevel"/>
    <w:tmpl w:val="6D027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25"/>
  </w:num>
  <w:num w:numId="12">
    <w:abstractNumId w:val="5"/>
  </w:num>
  <w:num w:numId="13">
    <w:abstractNumId w:val="7"/>
  </w:num>
  <w:num w:numId="14">
    <w:abstractNumId w:val="16"/>
  </w:num>
  <w:num w:numId="15">
    <w:abstractNumId w:val="28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17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  <w:num w:numId="25">
    <w:abstractNumId w:val="26"/>
  </w:num>
  <w:num w:numId="26">
    <w:abstractNumId w:val="31"/>
  </w:num>
  <w:num w:numId="27">
    <w:abstractNumId w:val="11"/>
  </w:num>
  <w:num w:numId="28">
    <w:abstractNumId w:val="22"/>
  </w:num>
  <w:num w:numId="29">
    <w:abstractNumId w:val="4"/>
  </w:num>
  <w:num w:numId="30">
    <w:abstractNumId w:val="12"/>
  </w:num>
  <w:num w:numId="31">
    <w:abstractNumId w:val="20"/>
  </w:num>
  <w:num w:numId="32">
    <w:abstractNumId w:val="9"/>
  </w:num>
  <w:num w:numId="33">
    <w:abstractNumId w:val="27"/>
  </w:num>
  <w:num w:numId="34">
    <w:abstractNumId w:val="3"/>
  </w:num>
  <w:num w:numId="35">
    <w:abstractNumId w:val="19"/>
  </w:num>
  <w:num w:numId="36">
    <w:abstractNumId w:val="1"/>
  </w:num>
  <w:num w:numId="37">
    <w:abstractNumId w:val="8"/>
  </w:num>
  <w:num w:numId="38">
    <w:abstractNumId w:val="6"/>
  </w:num>
  <w:num w:numId="39">
    <w:abstractNumId w:val="23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001001propItemCaption" w:val="Name"/>
    <w:docVar w:name="001001propItemDefaultValue" w:val="Informatikstrategieorgan Bund"/>
    <w:docVar w:name="001001propItemTag" w:val="orgName"/>
    <w:docVar w:name="001002propItemCaption" w:val="Abkürzung"/>
    <w:docVar w:name="001002propItemDefaultValue" w:val="ISB"/>
    <w:docVar w:name="001002propItemTag" w:val="orgAbk"/>
    <w:docVar w:name="001propSetCaption" w:val="Organisation"/>
    <w:docVar w:name="002005propItemCaption" w:val="Name"/>
    <w:docVar w:name="002005propItemDefaultValue" w:val="Projektantrag"/>
    <w:docVar w:name="002005propItemTag" w:val="ergName"/>
    <w:docVar w:name="002006propItemCaption" w:val="Abkürzung"/>
    <w:docVar w:name="002006propItemDefaultValue" w:val="PG"/>
    <w:docVar w:name="002006propItemTag" w:val="ergAbk"/>
    <w:docVar w:name="002007propItemCaption" w:val="Klassifizierung"/>
    <w:docVar w:name="002007propItemDefaultValue" w:val="Nicht klassifiziert / Intern / Vertraulich"/>
    <w:docVar w:name="002007propItemTag" w:val="ergKlassifizierung"/>
    <w:docVar w:name="002008propItemCaption" w:val="Status"/>
    <w:docVar w:name="002008propItemDefaultValue" w:val="In Arbeit / In Prüfung / Abgeschlossen"/>
    <w:docVar w:name="002008propItemTag" w:val="ergStatus"/>
    <w:docVar w:name="002009propItemCaption" w:val="Version"/>
    <w:docVar w:name="002009propItemDefaultValue" w:val="0.01"/>
    <w:docVar w:name="002009propItemTag" w:val="ergVersion"/>
    <w:docVar w:name="002010propItemCaption" w:val="Erstellungsdatum"/>
    <w:docVar w:name="002010propItemDefaultValue" w:val="&lt;date&gt;"/>
    <w:docVar w:name="002010propItemTag" w:val="ergErstellungsDatum"/>
    <w:docVar w:name="002propSetCaption" w:val="Ergebnis"/>
    <w:docVar w:name="003014propItemCaption" w:val="Name"/>
    <w:docVar w:name="003014propItemTag" w:val="projName"/>
    <w:docVar w:name="003015propItemCaption" w:val="Abkürzung"/>
    <w:docVar w:name="003015propItemTag" w:val="projAbk"/>
    <w:docVar w:name="003016propItemCaption" w:val="Nummer"/>
    <w:docVar w:name="003016propItemTag" w:val="projNr"/>
    <w:docVar w:name="003017propItemCaption" w:val="Projektleiter"/>
    <w:docVar w:name="003017propItemTag" w:val="projLeiter"/>
    <w:docVar w:name="003020propItemCaption" w:val="Auftraggeber"/>
    <w:docVar w:name="003020propItemTag" w:val="projAuftraggeber"/>
    <w:docVar w:name="003propSetCaption" w:val="Projekt"/>
    <w:docVar w:name="004022propItemCaption" w:val="Autor"/>
    <w:docVar w:name="004022propItemDefaultValue" w:val="&lt;userName&gt;"/>
    <w:docVar w:name="004022propItemTag" w:val="autor"/>
    <w:docVar w:name="004023propItemCaption" w:val="Initiale"/>
    <w:docVar w:name="004023propItemDefaultValue" w:val="&lt;userInitials&gt;"/>
    <w:docVar w:name="004023propItemTag" w:val="initiale"/>
    <w:docVar w:name="004024propItemCaption" w:val="Bearbeitende"/>
    <w:docVar w:name="004024propItemTag" w:val="bearbeitende"/>
    <w:docVar w:name="004025propItemCaption" w:val="Prüfende"/>
    <w:docVar w:name="004025propItemTag" w:val="pruefende"/>
    <w:docVar w:name="004026propItemCaption" w:val="Genehmigende"/>
    <w:docVar w:name="004026propItemTag" w:val="genehmigende"/>
    <w:docVar w:name="004027propItemCaption" w:val="Verteiler"/>
    <w:docVar w:name="004027propItemTag" w:val="verteiler"/>
    <w:docVar w:name="004propSetCaption" w:val="Inhalt"/>
    <w:docVar w:name="defaultFileName" w:val="&lt;ergAbk&gt;_&lt;projAbk&gt;_&lt;initiale&gt;_&lt;ergVersion&gt;"/>
    <w:docVar w:name="stringAlpha" w:val="-1"/>
    <w:docVar w:name="stringSymbol" w:val="-1"/>
  </w:docVars>
  <w:rsids>
    <w:rsidRoot w:val="000F20A1"/>
    <w:rsid w:val="0000340E"/>
    <w:rsid w:val="00004D0C"/>
    <w:rsid w:val="000152F6"/>
    <w:rsid w:val="00021A3E"/>
    <w:rsid w:val="000221EF"/>
    <w:rsid w:val="00025605"/>
    <w:rsid w:val="00030D0D"/>
    <w:rsid w:val="000545C5"/>
    <w:rsid w:val="0006501D"/>
    <w:rsid w:val="00067483"/>
    <w:rsid w:val="00076177"/>
    <w:rsid w:val="00076ABB"/>
    <w:rsid w:val="000977C4"/>
    <w:rsid w:val="000A2246"/>
    <w:rsid w:val="000A3D7C"/>
    <w:rsid w:val="000B0D6F"/>
    <w:rsid w:val="000D0654"/>
    <w:rsid w:val="000E1015"/>
    <w:rsid w:val="000F20A1"/>
    <w:rsid w:val="000F2317"/>
    <w:rsid w:val="00111F1C"/>
    <w:rsid w:val="0012125C"/>
    <w:rsid w:val="00150361"/>
    <w:rsid w:val="00150F2F"/>
    <w:rsid w:val="001606F4"/>
    <w:rsid w:val="001644DD"/>
    <w:rsid w:val="00174717"/>
    <w:rsid w:val="00180C87"/>
    <w:rsid w:val="001952C4"/>
    <w:rsid w:val="00195F1E"/>
    <w:rsid w:val="001A3BF9"/>
    <w:rsid w:val="001B148B"/>
    <w:rsid w:val="001C4671"/>
    <w:rsid w:val="001C5B5B"/>
    <w:rsid w:val="001D50DF"/>
    <w:rsid w:val="001F462F"/>
    <w:rsid w:val="002136C3"/>
    <w:rsid w:val="002153A0"/>
    <w:rsid w:val="00215758"/>
    <w:rsid w:val="00233336"/>
    <w:rsid w:val="00237B7C"/>
    <w:rsid w:val="002410AD"/>
    <w:rsid w:val="002420FD"/>
    <w:rsid w:val="00242245"/>
    <w:rsid w:val="0025100B"/>
    <w:rsid w:val="00256F47"/>
    <w:rsid w:val="002659A8"/>
    <w:rsid w:val="0026708C"/>
    <w:rsid w:val="00294F86"/>
    <w:rsid w:val="00297905"/>
    <w:rsid w:val="002A574F"/>
    <w:rsid w:val="002B242D"/>
    <w:rsid w:val="002C1556"/>
    <w:rsid w:val="002C1EFB"/>
    <w:rsid w:val="002D657F"/>
    <w:rsid w:val="002E0948"/>
    <w:rsid w:val="002E20BA"/>
    <w:rsid w:val="002F0D3B"/>
    <w:rsid w:val="002F79DD"/>
    <w:rsid w:val="00304F9A"/>
    <w:rsid w:val="003075C0"/>
    <w:rsid w:val="00307D62"/>
    <w:rsid w:val="003329F9"/>
    <w:rsid w:val="00332C78"/>
    <w:rsid w:val="003361BF"/>
    <w:rsid w:val="00347194"/>
    <w:rsid w:val="00371FF4"/>
    <w:rsid w:val="00374399"/>
    <w:rsid w:val="00382049"/>
    <w:rsid w:val="00382F27"/>
    <w:rsid w:val="0039063C"/>
    <w:rsid w:val="00391B0F"/>
    <w:rsid w:val="003A102F"/>
    <w:rsid w:val="003A1497"/>
    <w:rsid w:val="003B17AF"/>
    <w:rsid w:val="003B2B13"/>
    <w:rsid w:val="003B607A"/>
    <w:rsid w:val="003B7068"/>
    <w:rsid w:val="003C4B0A"/>
    <w:rsid w:val="003D5B39"/>
    <w:rsid w:val="003E393C"/>
    <w:rsid w:val="004046BC"/>
    <w:rsid w:val="00404B75"/>
    <w:rsid w:val="0043517D"/>
    <w:rsid w:val="00436920"/>
    <w:rsid w:val="00436D17"/>
    <w:rsid w:val="004374EB"/>
    <w:rsid w:val="00444DC7"/>
    <w:rsid w:val="004665B8"/>
    <w:rsid w:val="0046681F"/>
    <w:rsid w:val="004C15C3"/>
    <w:rsid w:val="004C2F9A"/>
    <w:rsid w:val="004C7F06"/>
    <w:rsid w:val="004D36CE"/>
    <w:rsid w:val="004E039E"/>
    <w:rsid w:val="004E0995"/>
    <w:rsid w:val="004E735C"/>
    <w:rsid w:val="0050441E"/>
    <w:rsid w:val="00515531"/>
    <w:rsid w:val="00523111"/>
    <w:rsid w:val="00530761"/>
    <w:rsid w:val="00533A5A"/>
    <w:rsid w:val="00545D25"/>
    <w:rsid w:val="00555678"/>
    <w:rsid w:val="00564718"/>
    <w:rsid w:val="005651A9"/>
    <w:rsid w:val="0057205D"/>
    <w:rsid w:val="00572D88"/>
    <w:rsid w:val="00582DBE"/>
    <w:rsid w:val="00586273"/>
    <w:rsid w:val="00596961"/>
    <w:rsid w:val="005A136D"/>
    <w:rsid w:val="005A6710"/>
    <w:rsid w:val="005C1BA2"/>
    <w:rsid w:val="005D735F"/>
    <w:rsid w:val="005F2209"/>
    <w:rsid w:val="00600533"/>
    <w:rsid w:val="00602F3B"/>
    <w:rsid w:val="00606181"/>
    <w:rsid w:val="0061130E"/>
    <w:rsid w:val="00613F72"/>
    <w:rsid w:val="006140AF"/>
    <w:rsid w:val="00624370"/>
    <w:rsid w:val="00627DF9"/>
    <w:rsid w:val="00645467"/>
    <w:rsid w:val="006514B5"/>
    <w:rsid w:val="006744FF"/>
    <w:rsid w:val="00676AE2"/>
    <w:rsid w:val="006777A0"/>
    <w:rsid w:val="006818A1"/>
    <w:rsid w:val="00681E6F"/>
    <w:rsid w:val="006876EF"/>
    <w:rsid w:val="00691499"/>
    <w:rsid w:val="006923EC"/>
    <w:rsid w:val="00692B63"/>
    <w:rsid w:val="00695886"/>
    <w:rsid w:val="006C0522"/>
    <w:rsid w:val="006C5D65"/>
    <w:rsid w:val="006C7B4B"/>
    <w:rsid w:val="006D3101"/>
    <w:rsid w:val="006E79C6"/>
    <w:rsid w:val="006F3F8A"/>
    <w:rsid w:val="00733214"/>
    <w:rsid w:val="00734149"/>
    <w:rsid w:val="007352AF"/>
    <w:rsid w:val="00736DA0"/>
    <w:rsid w:val="007432B0"/>
    <w:rsid w:val="00744F3F"/>
    <w:rsid w:val="00752E1A"/>
    <w:rsid w:val="00754A61"/>
    <w:rsid w:val="00754DAA"/>
    <w:rsid w:val="0077343C"/>
    <w:rsid w:val="0078171B"/>
    <w:rsid w:val="0079270F"/>
    <w:rsid w:val="007A6094"/>
    <w:rsid w:val="007C7E4C"/>
    <w:rsid w:val="007F1074"/>
    <w:rsid w:val="00811238"/>
    <w:rsid w:val="00812930"/>
    <w:rsid w:val="008134E5"/>
    <w:rsid w:val="008201A6"/>
    <w:rsid w:val="00824012"/>
    <w:rsid w:val="008275D1"/>
    <w:rsid w:val="00833893"/>
    <w:rsid w:val="0083750C"/>
    <w:rsid w:val="00854F8E"/>
    <w:rsid w:val="00860114"/>
    <w:rsid w:val="0086255A"/>
    <w:rsid w:val="008631B0"/>
    <w:rsid w:val="00876D9D"/>
    <w:rsid w:val="00880D77"/>
    <w:rsid w:val="00881AA5"/>
    <w:rsid w:val="00882AF9"/>
    <w:rsid w:val="00885AA7"/>
    <w:rsid w:val="00897496"/>
    <w:rsid w:val="008B1738"/>
    <w:rsid w:val="008B209A"/>
    <w:rsid w:val="008B2662"/>
    <w:rsid w:val="008B302C"/>
    <w:rsid w:val="008C07DC"/>
    <w:rsid w:val="008C49A3"/>
    <w:rsid w:val="008E0B99"/>
    <w:rsid w:val="00901158"/>
    <w:rsid w:val="00904B9A"/>
    <w:rsid w:val="00910238"/>
    <w:rsid w:val="009105AE"/>
    <w:rsid w:val="0091478C"/>
    <w:rsid w:val="009159B4"/>
    <w:rsid w:val="009514D8"/>
    <w:rsid w:val="00976782"/>
    <w:rsid w:val="00983047"/>
    <w:rsid w:val="0098589C"/>
    <w:rsid w:val="0099285F"/>
    <w:rsid w:val="00996C56"/>
    <w:rsid w:val="009A3AF3"/>
    <w:rsid w:val="009B332B"/>
    <w:rsid w:val="009C77B9"/>
    <w:rsid w:val="009D7012"/>
    <w:rsid w:val="00A10B7A"/>
    <w:rsid w:val="00A16381"/>
    <w:rsid w:val="00A17CD6"/>
    <w:rsid w:val="00A2040E"/>
    <w:rsid w:val="00A21F14"/>
    <w:rsid w:val="00A41ED0"/>
    <w:rsid w:val="00A477F4"/>
    <w:rsid w:val="00A57CCF"/>
    <w:rsid w:val="00A61FBC"/>
    <w:rsid w:val="00A64BBB"/>
    <w:rsid w:val="00A73295"/>
    <w:rsid w:val="00A86E92"/>
    <w:rsid w:val="00A877EA"/>
    <w:rsid w:val="00AA0B72"/>
    <w:rsid w:val="00AA3D75"/>
    <w:rsid w:val="00AB1286"/>
    <w:rsid w:val="00AB1841"/>
    <w:rsid w:val="00AB5F9D"/>
    <w:rsid w:val="00AB74CC"/>
    <w:rsid w:val="00AC5043"/>
    <w:rsid w:val="00AD0443"/>
    <w:rsid w:val="00AE2484"/>
    <w:rsid w:val="00AF3C6B"/>
    <w:rsid w:val="00B14F1F"/>
    <w:rsid w:val="00B41548"/>
    <w:rsid w:val="00B77E01"/>
    <w:rsid w:val="00B77E48"/>
    <w:rsid w:val="00B931E3"/>
    <w:rsid w:val="00BA67E7"/>
    <w:rsid w:val="00BA72EB"/>
    <w:rsid w:val="00BA7F59"/>
    <w:rsid w:val="00BC7CE6"/>
    <w:rsid w:val="00BD1B0F"/>
    <w:rsid w:val="00BE31C8"/>
    <w:rsid w:val="00BF3B46"/>
    <w:rsid w:val="00BF446C"/>
    <w:rsid w:val="00BF4EC2"/>
    <w:rsid w:val="00C04DA3"/>
    <w:rsid w:val="00C21B31"/>
    <w:rsid w:val="00C22DC7"/>
    <w:rsid w:val="00C31E43"/>
    <w:rsid w:val="00C3582A"/>
    <w:rsid w:val="00C4655C"/>
    <w:rsid w:val="00C6090E"/>
    <w:rsid w:val="00C61CE7"/>
    <w:rsid w:val="00C73720"/>
    <w:rsid w:val="00C80D9A"/>
    <w:rsid w:val="00C82EAF"/>
    <w:rsid w:val="00C96303"/>
    <w:rsid w:val="00CA4540"/>
    <w:rsid w:val="00CB2D47"/>
    <w:rsid w:val="00CB6A94"/>
    <w:rsid w:val="00CC604A"/>
    <w:rsid w:val="00CC6B5C"/>
    <w:rsid w:val="00CF2D70"/>
    <w:rsid w:val="00CF62E6"/>
    <w:rsid w:val="00CF7337"/>
    <w:rsid w:val="00D1515A"/>
    <w:rsid w:val="00D25E83"/>
    <w:rsid w:val="00D27CC5"/>
    <w:rsid w:val="00D37E6D"/>
    <w:rsid w:val="00D47EAB"/>
    <w:rsid w:val="00D879D6"/>
    <w:rsid w:val="00D91226"/>
    <w:rsid w:val="00D94831"/>
    <w:rsid w:val="00DC3F1D"/>
    <w:rsid w:val="00E0341B"/>
    <w:rsid w:val="00E04C39"/>
    <w:rsid w:val="00E108A1"/>
    <w:rsid w:val="00E14175"/>
    <w:rsid w:val="00E22E0B"/>
    <w:rsid w:val="00E25E75"/>
    <w:rsid w:val="00E26302"/>
    <w:rsid w:val="00E37459"/>
    <w:rsid w:val="00E43E49"/>
    <w:rsid w:val="00E51FD2"/>
    <w:rsid w:val="00E53573"/>
    <w:rsid w:val="00E71C5E"/>
    <w:rsid w:val="00E75741"/>
    <w:rsid w:val="00E77365"/>
    <w:rsid w:val="00E85841"/>
    <w:rsid w:val="00EA5C13"/>
    <w:rsid w:val="00EC18D6"/>
    <w:rsid w:val="00EC35AB"/>
    <w:rsid w:val="00ED2C1E"/>
    <w:rsid w:val="00EF1056"/>
    <w:rsid w:val="00EF2BDB"/>
    <w:rsid w:val="00F01A09"/>
    <w:rsid w:val="00F1542D"/>
    <w:rsid w:val="00F2039B"/>
    <w:rsid w:val="00F34385"/>
    <w:rsid w:val="00F52842"/>
    <w:rsid w:val="00F547C8"/>
    <w:rsid w:val="00F6313D"/>
    <w:rsid w:val="00F66CE5"/>
    <w:rsid w:val="00F7234D"/>
    <w:rsid w:val="00F74236"/>
    <w:rsid w:val="00F76405"/>
    <w:rsid w:val="00FB4884"/>
    <w:rsid w:val="00FC1D51"/>
    <w:rsid w:val="00FC294D"/>
    <w:rsid w:val="00FC2A67"/>
    <w:rsid w:val="00FC39DD"/>
    <w:rsid w:val="00FE2434"/>
    <w:rsid w:val="00FE5698"/>
    <w:rsid w:val="00FF0533"/>
    <w:rsid w:val="00FF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B5B"/>
    <w:pPr>
      <w:spacing w:before="120" w:after="240"/>
      <w:jc w:val="both"/>
    </w:pPr>
    <w:rPr>
      <w:rFonts w:ascii="Arial" w:hAnsi="Arial"/>
      <w:lang w:eastAsia="zh-TW"/>
    </w:rPr>
  </w:style>
  <w:style w:type="paragraph" w:styleId="berschrift1">
    <w:name w:val="heading 1"/>
    <w:basedOn w:val="Standard"/>
    <w:next w:val="Standard"/>
    <w:link w:val="berschrift1Zchn"/>
    <w:qFormat/>
    <w:rsid w:val="00A57CCF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  <w:lang w:eastAsia="fr-FR"/>
    </w:rPr>
  </w:style>
  <w:style w:type="paragraph" w:styleId="berschrift2">
    <w:name w:val="heading 2"/>
    <w:basedOn w:val="Standard"/>
    <w:next w:val="Standard"/>
    <w:qFormat/>
    <w:rsid w:val="00A57CCF"/>
    <w:pPr>
      <w:keepNext/>
      <w:numPr>
        <w:ilvl w:val="1"/>
        <w:numId w:val="9"/>
      </w:numPr>
      <w:outlineLvl w:val="1"/>
    </w:pPr>
    <w:rPr>
      <w:rFonts w:cs="Arial"/>
      <w:b/>
      <w:bCs/>
      <w:iCs/>
      <w:kern w:val="28"/>
      <w:szCs w:val="28"/>
      <w:lang w:eastAsia="fr-FR"/>
    </w:rPr>
  </w:style>
  <w:style w:type="paragraph" w:styleId="berschrift3">
    <w:name w:val="heading 3"/>
    <w:basedOn w:val="Standard"/>
    <w:next w:val="Standard"/>
    <w:qFormat/>
    <w:rsid w:val="00A57CCF"/>
    <w:pPr>
      <w:keepNext/>
      <w:numPr>
        <w:ilvl w:val="2"/>
        <w:numId w:val="9"/>
      </w:numPr>
      <w:outlineLvl w:val="2"/>
    </w:pPr>
    <w:rPr>
      <w:rFonts w:cs="Arial"/>
      <w:bCs/>
      <w:kern w:val="24"/>
      <w:szCs w:val="26"/>
      <w:lang w:eastAsia="fr-FR"/>
    </w:rPr>
  </w:style>
  <w:style w:type="paragraph" w:styleId="berschrift4">
    <w:name w:val="heading 4"/>
    <w:basedOn w:val="Standard"/>
    <w:next w:val="Standard"/>
    <w:qFormat/>
    <w:rsid w:val="00A57CCF"/>
    <w:pPr>
      <w:keepNext/>
      <w:numPr>
        <w:ilvl w:val="3"/>
        <w:numId w:val="9"/>
      </w:numPr>
      <w:outlineLvl w:val="3"/>
    </w:pPr>
    <w:rPr>
      <w:bCs/>
      <w:kern w:val="20"/>
      <w:szCs w:val="28"/>
      <w:lang w:eastAsia="fr-FR"/>
    </w:rPr>
  </w:style>
  <w:style w:type="paragraph" w:styleId="berschrift5">
    <w:name w:val="heading 5"/>
    <w:basedOn w:val="Standard"/>
    <w:next w:val="Standard"/>
    <w:qFormat/>
    <w:rsid w:val="00A57CCF"/>
    <w:pPr>
      <w:keepNext/>
      <w:numPr>
        <w:ilvl w:val="4"/>
        <w:numId w:val="9"/>
      </w:numPr>
      <w:outlineLvl w:val="4"/>
    </w:pPr>
    <w:rPr>
      <w:bCs/>
      <w:iCs/>
      <w:kern w:val="20"/>
      <w:szCs w:val="26"/>
      <w:lang w:eastAsia="fr-FR"/>
    </w:rPr>
  </w:style>
  <w:style w:type="paragraph" w:styleId="berschrift6">
    <w:name w:val="heading 6"/>
    <w:basedOn w:val="Standard"/>
    <w:next w:val="Standard"/>
    <w:qFormat/>
    <w:rsid w:val="00A57CCF"/>
    <w:pPr>
      <w:keepNext/>
      <w:numPr>
        <w:ilvl w:val="5"/>
        <w:numId w:val="9"/>
      </w:numPr>
      <w:outlineLvl w:val="5"/>
    </w:pPr>
    <w:rPr>
      <w:bCs/>
      <w:kern w:val="20"/>
      <w:szCs w:val="22"/>
      <w:lang w:eastAsia="fr-FR"/>
    </w:rPr>
  </w:style>
  <w:style w:type="paragraph" w:styleId="berschrift7">
    <w:name w:val="heading 7"/>
    <w:basedOn w:val="Standard"/>
    <w:next w:val="Standard"/>
    <w:qFormat/>
    <w:rsid w:val="00A57CCF"/>
    <w:pPr>
      <w:keepNext/>
      <w:numPr>
        <w:ilvl w:val="6"/>
        <w:numId w:val="9"/>
      </w:numPr>
      <w:outlineLvl w:val="6"/>
    </w:pPr>
    <w:rPr>
      <w:kern w:val="20"/>
      <w:lang w:eastAsia="fr-FR"/>
    </w:rPr>
  </w:style>
  <w:style w:type="paragraph" w:styleId="berschrift8">
    <w:name w:val="heading 8"/>
    <w:basedOn w:val="Standard"/>
    <w:next w:val="Standard"/>
    <w:qFormat/>
    <w:rsid w:val="00A57CCF"/>
    <w:pPr>
      <w:keepNext/>
      <w:numPr>
        <w:ilvl w:val="7"/>
        <w:numId w:val="9"/>
      </w:numPr>
      <w:outlineLvl w:val="7"/>
    </w:pPr>
    <w:rPr>
      <w:iCs/>
      <w:kern w:val="20"/>
      <w:lang w:eastAsia="fr-FR"/>
    </w:rPr>
  </w:style>
  <w:style w:type="paragraph" w:styleId="berschrift9">
    <w:name w:val="heading 9"/>
    <w:basedOn w:val="Standard"/>
    <w:next w:val="Standard"/>
    <w:qFormat/>
    <w:rsid w:val="00A57CCF"/>
    <w:pPr>
      <w:keepNext/>
      <w:numPr>
        <w:ilvl w:val="8"/>
        <w:numId w:val="9"/>
      </w:numPr>
      <w:outlineLvl w:val="8"/>
    </w:pPr>
    <w:rPr>
      <w:rFonts w:cs="Arial"/>
      <w:kern w:val="20"/>
      <w:szCs w:val="22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next w:val="Standard"/>
    <w:rsid w:val="00A57CCF"/>
    <w:rPr>
      <w:color w:val="000080"/>
      <w:u w:val="dotted"/>
      <w:lang w:eastAsia="fr-FR"/>
    </w:rPr>
  </w:style>
  <w:style w:type="paragraph" w:styleId="Kopfzeile">
    <w:name w:val="header"/>
    <w:basedOn w:val="Standard"/>
    <w:rsid w:val="00A57CCF"/>
    <w:rPr>
      <w:sz w:val="16"/>
      <w:lang w:eastAsia="fr-FR"/>
    </w:rPr>
  </w:style>
  <w:style w:type="table" w:customStyle="1" w:styleId="Tabelle-Horizontale">
    <w:name w:val="Tabelle - Horizont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Matrizen">
    <w:name w:val="Tabelle - Matrizen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 w:beforeAutospacing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  <w:tblStylePr w:type="firstCol">
      <w:pPr>
        <w:wordWrap/>
        <w:spacing w:beforeLines="0" w:beforeAutospacing="0"/>
      </w:pPr>
      <w:rPr>
        <w:rFonts w:ascii="Arial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Vertikale">
    <w:name w:val="Tabelle - Vertik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rPr>
      <w:tblHeader/>
    </w:trPr>
    <w:tcPr>
      <w:shd w:val="clear" w:color="auto" w:fill="D9D9D9"/>
    </w:tcPr>
    <w:tblStylePr w:type="firstCol">
      <w:pPr>
        <w:wordWrap/>
        <w:spacing w:beforeLines="0"/>
      </w:pPr>
      <w:rPr>
        <w:rFonts w:ascii="Arial" w:hAnsi="Arial"/>
        <w:b/>
        <w:i w:val="0"/>
        <w:color w:val="FFFFFF"/>
        <w:sz w:val="20"/>
        <w:szCs w:val="18"/>
      </w:rPr>
      <w:tblPr/>
      <w:trPr>
        <w:tblHeader w:val="off"/>
      </w:trPr>
      <w:tcPr>
        <w:shd w:val="clear" w:color="auto" w:fill="333399"/>
      </w:tcPr>
    </w:tblStylePr>
  </w:style>
  <w:style w:type="paragraph" w:styleId="Fuzeile">
    <w:name w:val="footer"/>
    <w:basedOn w:val="Standard"/>
    <w:rsid w:val="00A57CCF"/>
    <w:rPr>
      <w:sz w:val="16"/>
      <w:szCs w:val="16"/>
      <w:lang w:eastAsia="fr-FR"/>
    </w:rPr>
  </w:style>
  <w:style w:type="paragraph" w:styleId="Titel">
    <w:name w:val="Title"/>
    <w:basedOn w:val="Standard"/>
    <w:next w:val="Standard"/>
    <w:qFormat/>
    <w:rsid w:val="00A57CCF"/>
    <w:pPr>
      <w:keepNext/>
    </w:pPr>
    <w:rPr>
      <w:rFonts w:cs="Arial"/>
      <w:b/>
      <w:bCs/>
      <w:kern w:val="40"/>
      <w:sz w:val="40"/>
      <w:szCs w:val="32"/>
      <w:lang w:eastAsia="fr-FR"/>
    </w:rPr>
  </w:style>
  <w:style w:type="paragraph" w:styleId="Verzeichnis1">
    <w:name w:val="toc 1"/>
    <w:basedOn w:val="Standard"/>
    <w:next w:val="Standard"/>
    <w:uiPriority w:val="39"/>
    <w:rsid w:val="00CB6A94"/>
    <w:pPr>
      <w:spacing w:before="60" w:after="60"/>
      <w:ind w:left="352" w:hanging="352"/>
    </w:pPr>
    <w:rPr>
      <w:b/>
      <w:kern w:val="20"/>
      <w:lang w:eastAsia="fr-FR"/>
    </w:rPr>
  </w:style>
  <w:style w:type="paragraph" w:styleId="Verzeichnis2">
    <w:name w:val="toc 2"/>
    <w:basedOn w:val="Standard"/>
    <w:next w:val="Standard"/>
    <w:uiPriority w:val="39"/>
    <w:rsid w:val="00CB6A94"/>
    <w:pPr>
      <w:spacing w:before="0" w:after="0"/>
      <w:ind w:left="516" w:hanging="516"/>
    </w:pPr>
    <w:rPr>
      <w:kern w:val="20"/>
      <w:lang w:eastAsia="fr-FR"/>
    </w:rPr>
  </w:style>
  <w:style w:type="paragraph" w:styleId="Verzeichnis3">
    <w:name w:val="toc 3"/>
    <w:basedOn w:val="Standard"/>
    <w:next w:val="Standard"/>
    <w:uiPriority w:val="39"/>
    <w:rsid w:val="00CB6A94"/>
    <w:pPr>
      <w:spacing w:before="0" w:after="0"/>
      <w:ind w:left="686" w:hanging="686"/>
    </w:pPr>
    <w:rPr>
      <w:i/>
      <w:kern w:val="20"/>
      <w:sz w:val="18"/>
      <w:lang w:eastAsia="fr-FR"/>
    </w:rPr>
  </w:style>
  <w:style w:type="paragraph" w:styleId="Verzeichnis4">
    <w:name w:val="toc 4"/>
    <w:basedOn w:val="Standard"/>
    <w:next w:val="Standard"/>
    <w:semiHidden/>
    <w:rsid w:val="00A57CCF"/>
    <w:pPr>
      <w:ind w:left="851" w:hanging="851"/>
    </w:pPr>
    <w:rPr>
      <w:kern w:val="20"/>
      <w:lang w:eastAsia="fr-FR"/>
    </w:rPr>
  </w:style>
  <w:style w:type="paragraph" w:styleId="Verzeichnis5">
    <w:name w:val="toc 5"/>
    <w:basedOn w:val="Standard"/>
    <w:next w:val="Standard"/>
    <w:semiHidden/>
    <w:rsid w:val="00A57CCF"/>
    <w:pPr>
      <w:ind w:left="1021" w:hanging="1021"/>
    </w:pPr>
    <w:rPr>
      <w:kern w:val="20"/>
      <w:lang w:eastAsia="fr-FR"/>
    </w:rPr>
  </w:style>
  <w:style w:type="paragraph" w:styleId="Verzeichnis6">
    <w:name w:val="toc 6"/>
    <w:basedOn w:val="Standard"/>
    <w:next w:val="Standard"/>
    <w:semiHidden/>
    <w:rsid w:val="00A57CCF"/>
    <w:pPr>
      <w:ind w:left="1185" w:hanging="1185"/>
    </w:pPr>
    <w:rPr>
      <w:kern w:val="20"/>
      <w:lang w:eastAsia="fr-FR"/>
    </w:rPr>
  </w:style>
  <w:style w:type="paragraph" w:styleId="Verzeichnis7">
    <w:name w:val="toc 7"/>
    <w:basedOn w:val="Standard"/>
    <w:next w:val="Standard"/>
    <w:semiHidden/>
    <w:rsid w:val="00A57CCF"/>
    <w:pPr>
      <w:ind w:left="1349" w:hanging="1349"/>
    </w:pPr>
    <w:rPr>
      <w:kern w:val="20"/>
      <w:lang w:eastAsia="fr-FR"/>
    </w:rPr>
  </w:style>
  <w:style w:type="paragraph" w:styleId="Verzeichnis8">
    <w:name w:val="toc 8"/>
    <w:basedOn w:val="Standard"/>
    <w:next w:val="Standard"/>
    <w:semiHidden/>
    <w:rsid w:val="00A57CCF"/>
    <w:pPr>
      <w:ind w:left="1520" w:hanging="1520"/>
    </w:pPr>
    <w:rPr>
      <w:kern w:val="20"/>
      <w:lang w:eastAsia="fr-FR"/>
    </w:rPr>
  </w:style>
  <w:style w:type="paragraph" w:styleId="Verzeichnis9">
    <w:name w:val="toc 9"/>
    <w:basedOn w:val="Standard"/>
    <w:next w:val="Standard"/>
    <w:semiHidden/>
    <w:rsid w:val="00A57CCF"/>
    <w:pPr>
      <w:ind w:left="1684" w:hanging="1684"/>
    </w:pPr>
    <w:rPr>
      <w:kern w:val="20"/>
      <w:lang w:eastAsia="fr-FR"/>
    </w:rPr>
  </w:style>
  <w:style w:type="character" w:styleId="Seitenzahl">
    <w:name w:val="page number"/>
    <w:basedOn w:val="Absatz-Standardschriftart"/>
    <w:rsid w:val="00A57CCF"/>
  </w:style>
  <w:style w:type="character" w:styleId="Kommentarzeichen">
    <w:name w:val="annotation reference"/>
    <w:basedOn w:val="Absatz-Standardschriftart"/>
    <w:semiHidden/>
    <w:rsid w:val="00A57CCF"/>
    <w:rPr>
      <w:sz w:val="16"/>
      <w:szCs w:val="16"/>
    </w:rPr>
  </w:style>
  <w:style w:type="paragraph" w:styleId="Sprechblasentext">
    <w:name w:val="Balloon Text"/>
    <w:basedOn w:val="Standard"/>
    <w:semiHidden/>
    <w:rsid w:val="00A57CC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C04DA3"/>
    <w:rPr>
      <w:rFonts w:ascii="Arial" w:eastAsia="PMingLiU" w:hAnsi="Arial" w:cs="Arial"/>
      <w:b/>
      <w:bCs/>
      <w:kern w:val="32"/>
      <w:sz w:val="24"/>
      <w:szCs w:val="32"/>
      <w:lang w:val="fr-CH" w:eastAsia="fr-FR" w:bidi="ar-SA"/>
    </w:rPr>
  </w:style>
  <w:style w:type="table" w:styleId="Tabellengitternetz">
    <w:name w:val="Table Grid"/>
    <w:basedOn w:val="NormaleTabelle"/>
    <w:rsid w:val="009C7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nummer5">
    <w:name w:val="List Number 5"/>
    <w:basedOn w:val="Standard"/>
    <w:semiHidden/>
    <w:rsid w:val="002B242D"/>
    <w:pPr>
      <w:numPr>
        <w:numId w:val="10"/>
      </w:numPr>
    </w:pPr>
    <w:rPr>
      <w:rFonts w:ascii="Frutiger 45 Light" w:eastAsia="Times New Roman" w:hAnsi="Frutiger 45 Light"/>
      <w:szCs w:val="24"/>
      <w:lang w:val="fr-CH" w:eastAsia="fr-FR"/>
    </w:rPr>
  </w:style>
  <w:style w:type="paragraph" w:styleId="Listenabsatz">
    <w:name w:val="List Paragraph"/>
    <w:basedOn w:val="Standard"/>
    <w:uiPriority w:val="34"/>
    <w:qFormat/>
    <w:rsid w:val="00CF73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5D1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77E48"/>
    <w:rPr>
      <w:rFonts w:ascii="Arial" w:hAnsi="Arial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MES\02_projektmanagement\01_initialisierung\PG_HERMES_SE_projektan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ADF8-2C46-4763-A531-8DC7461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PG_HERMES_SE_projektantrag.dot</Template>
  <TotalTime>0</TotalTime>
  <Pages>1</Pages>
  <Words>164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Lars</cp:lastModifiedBy>
  <cp:revision>3</cp:revision>
  <cp:lastPrinted>2007-03-30T15:13:00Z</cp:lastPrinted>
  <dcterms:created xsi:type="dcterms:W3CDTF">2007-04-26T08:06:00Z</dcterms:created>
  <dcterms:modified xsi:type="dcterms:W3CDTF">2007-04-26T10:01:00Z</dcterms:modified>
</cp:coreProperties>
</file>