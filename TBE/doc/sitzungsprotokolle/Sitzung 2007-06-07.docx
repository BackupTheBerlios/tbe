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3F7093">
        <w:t>07.06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3F7093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07</w:t>
            </w:r>
            <w:r w:rsidR="00515531">
              <w:rPr>
                <w:lang w:eastAsia="fr-FR"/>
              </w:rPr>
              <w:t>.</w:t>
            </w:r>
            <w:r>
              <w:rPr>
                <w:lang w:eastAsia="fr-FR"/>
              </w:rPr>
              <w:t>06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7537BD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Nächstes Meeting</w:t>
            </w:r>
            <w:r w:rsidR="003F7093">
              <w:rPr>
                <w:lang w:eastAsia="fr-FR"/>
              </w:rPr>
              <w:t>: 14</w:t>
            </w:r>
            <w:r w:rsidR="007537BD">
              <w:rPr>
                <w:lang w:eastAsia="fr-FR"/>
              </w:rPr>
              <w:t>.06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7537BD" w:rsidRDefault="003F7093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Zeigen des Programms in seiner jetzigen Entwicklungsstufe</w:t>
            </w:r>
          </w:p>
          <w:p w:rsidR="002D7501" w:rsidRPr="00F1542D" w:rsidRDefault="002D7501" w:rsidP="00984245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Ziele für die nächste Woche definieren.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2D7501" w:rsidRDefault="002D7501" w:rsidP="002D7501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Sitzungsprotokoll von letzter Woche hat gefehlt. Soll nachgeschickt werden.</w:t>
            </w:r>
          </w:p>
          <w:p w:rsidR="0093295D" w:rsidRDefault="002D7501" w:rsidP="002D7501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Stand der Applikation zeigen</w:t>
            </w:r>
          </w:p>
          <w:p w:rsidR="002D7501" w:rsidRPr="002D7501" w:rsidRDefault="002D7501" w:rsidP="002D7501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Grundlegend zufrieden mit dem Fortschritt</w:t>
            </w: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93295D" w:rsidRDefault="002D7501" w:rsidP="0093295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Übernächste Woche wahrscheinlich keine Sitzung</w:t>
            </w:r>
          </w:p>
          <w:p w:rsidR="002D7501" w:rsidRPr="002D7501" w:rsidRDefault="002D7501" w:rsidP="002D7501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Nähere Details in der Sitzung nächste Woche</w:t>
            </w: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2D7501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Legende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14</w:t>
            </w:r>
            <w:r w:rsidR="007537BD">
              <w:rPr>
                <w:lang w:eastAsia="fr-FR"/>
              </w:rPr>
              <w:t>.06.</w:t>
            </w:r>
            <w:r w:rsidR="009B332B">
              <w:rPr>
                <w:lang w:eastAsia="fr-FR"/>
              </w:rPr>
              <w:t>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7537BD" w:rsidRDefault="002D7501" w:rsidP="00950C7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Drucken/Exportieren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14</w:t>
            </w:r>
            <w:r w:rsidR="007537BD">
              <w:rPr>
                <w:lang w:eastAsia="fr-FR"/>
              </w:rPr>
              <w:t>.06.2007</w:t>
            </w:r>
          </w:p>
        </w:tc>
      </w:tr>
      <w:tr w:rsidR="007537BD" w:rsidTr="00C82EAF">
        <w:trPr>
          <w:trHeight w:val="287"/>
        </w:trPr>
        <w:tc>
          <w:tcPr>
            <w:tcW w:w="675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003</w:t>
            </w:r>
          </w:p>
        </w:tc>
        <w:tc>
          <w:tcPr>
            <w:tcW w:w="6237" w:type="dxa"/>
          </w:tcPr>
          <w:p w:rsidR="007537BD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Richtung &amp; Grösse der Icons bei der Speicherung mitsichern</w:t>
            </w:r>
          </w:p>
        </w:tc>
        <w:tc>
          <w:tcPr>
            <w:tcW w:w="1418" w:type="dxa"/>
          </w:tcPr>
          <w:p w:rsidR="007537BD" w:rsidRDefault="007537BD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7537BD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</w:t>
            </w:r>
            <w:r w:rsidR="007537BD">
              <w:rPr>
                <w:lang w:eastAsia="fr-FR"/>
              </w:rPr>
              <w:t>.06.2007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004</w:t>
            </w:r>
          </w:p>
        </w:tc>
        <w:tc>
          <w:tcPr>
            <w:tcW w:w="6237" w:type="dxa"/>
          </w:tcPr>
          <w:p w:rsidR="002D7501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Testszenarios erstellen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28.06.2007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005</w:t>
            </w:r>
          </w:p>
        </w:tc>
        <w:tc>
          <w:tcPr>
            <w:tcW w:w="6237" w:type="dxa"/>
          </w:tcPr>
          <w:p w:rsidR="002D7501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Spielfeld ändern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2D7501" w:rsidP="009B76B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28.06.2007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4EB" w:rsidRDefault="008004EB">
      <w:r>
        <w:separator/>
      </w:r>
    </w:p>
  </w:endnote>
  <w:endnote w:type="continuationSeparator" w:id="1">
    <w:p w:rsidR="008004EB" w:rsidRDefault="00800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027B1C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027B1C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027B1C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2D7501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2D7501" w:rsidRPr="002D7501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4EB" w:rsidRDefault="008004EB">
      <w:r>
        <w:separator/>
      </w:r>
    </w:p>
  </w:footnote>
  <w:footnote w:type="continuationSeparator" w:id="1">
    <w:p w:rsidR="008004EB" w:rsidRDefault="00800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2592F"/>
    <w:rsid w:val="00027B1C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D7501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3F7093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870EC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731C4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37BD"/>
    <w:rsid w:val="00754A61"/>
    <w:rsid w:val="00754DAA"/>
    <w:rsid w:val="0077343C"/>
    <w:rsid w:val="0078171B"/>
    <w:rsid w:val="0079270F"/>
    <w:rsid w:val="007A6094"/>
    <w:rsid w:val="007B4793"/>
    <w:rsid w:val="007C7E4C"/>
    <w:rsid w:val="007F1074"/>
    <w:rsid w:val="008004EB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3295D"/>
    <w:rsid w:val="00950C72"/>
    <w:rsid w:val="009514D8"/>
    <w:rsid w:val="00976782"/>
    <w:rsid w:val="00983047"/>
    <w:rsid w:val="00984245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2695C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A78B5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C5798"/>
    <w:rsid w:val="00ED2C1E"/>
    <w:rsid w:val="00EF1056"/>
    <w:rsid w:val="00EF2BDB"/>
    <w:rsid w:val="00F01A09"/>
    <w:rsid w:val="00F1542D"/>
    <w:rsid w:val="00F2039B"/>
    <w:rsid w:val="00F34385"/>
    <w:rsid w:val="00F4436A"/>
    <w:rsid w:val="00F52842"/>
    <w:rsid w:val="00F547C8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3</cp:revision>
  <cp:lastPrinted>2007-03-30T15:13:00Z</cp:lastPrinted>
  <dcterms:created xsi:type="dcterms:W3CDTF">2007-06-13T11:52:00Z</dcterms:created>
  <dcterms:modified xsi:type="dcterms:W3CDTF">2007-06-13T12:04:00Z</dcterms:modified>
</cp:coreProperties>
</file>