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9B332B">
        <w:t>05.04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515531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05.04</w:t>
            </w:r>
            <w:r w:rsidR="003D5B39">
              <w:rPr>
                <w:lang w:eastAsia="fr-FR"/>
              </w:rPr>
              <w:t>.2007 [09:00 – 09:30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515531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Nächstes Meeting: </w:t>
            </w:r>
            <w:r w:rsidR="00515531">
              <w:rPr>
                <w:lang w:eastAsia="fr-FR"/>
              </w:rPr>
              <w:t>19</w:t>
            </w:r>
            <w:r>
              <w:rPr>
                <w:lang w:eastAsia="fr-FR"/>
              </w:rPr>
              <w:t>.04.2007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8275D1" w:rsidRDefault="008275D1" w:rsidP="007432B0">
      <w:pPr>
        <w:pStyle w:val="berschrift2"/>
        <w:numPr>
          <w:ilvl w:val="0"/>
          <w:numId w:val="0"/>
        </w:numPr>
        <w:rPr>
          <w:rFonts w:cs="Times New Roman"/>
          <w:b w:val="0"/>
          <w:bCs w:val="0"/>
          <w:iCs w:val="0"/>
          <w:kern w:val="0"/>
          <w:szCs w:val="20"/>
        </w:rPr>
      </w:pPr>
    </w:p>
    <w:p w:rsidR="007432B0" w:rsidRPr="007432B0" w:rsidRDefault="007432B0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8275D1" w:rsidRDefault="00076ABB" w:rsidP="00076AB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Besprechung des Projektantrags sowie das Abschliessen der Phase Initialisierung</w:t>
            </w:r>
          </w:p>
          <w:p w:rsidR="00076ABB" w:rsidRPr="007432B0" w:rsidRDefault="00076ABB" w:rsidP="00076AB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Besprechung des weiteren Vorgehens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8E0B99" w:rsidRDefault="002C1EFB" w:rsidP="008E0B99">
            <w:pPr>
              <w:pStyle w:val="KeinLeerraum"/>
              <w:numPr>
                <w:ilvl w:val="0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Besprechung Projektantrag</w:t>
            </w:r>
          </w:p>
          <w:p w:rsidR="002C1EFB" w:rsidRDefault="002C1EFB" w:rsidP="002C1EFB">
            <w:pPr>
              <w:pStyle w:val="KeinLeerraum"/>
              <w:numPr>
                <w:ilvl w:val="1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Grösstenteils gut</w:t>
            </w:r>
          </w:p>
          <w:p w:rsidR="002C1EFB" w:rsidRDefault="002C1EFB" w:rsidP="002C1EFB">
            <w:pPr>
              <w:pStyle w:val="KeinLeerraum"/>
              <w:numPr>
                <w:ilvl w:val="1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Aufwände und Nutzen besser schätzen und auswerten</w:t>
            </w:r>
          </w:p>
          <w:p w:rsidR="002C1EFB" w:rsidRDefault="002C1EFB" w:rsidP="002C1EFB">
            <w:pPr>
              <w:pStyle w:val="KeinLeerraum"/>
              <w:numPr>
                <w:ilvl w:val="1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Konsequenzen sollten „negativer“ ausfallen und eher die möglichen Auswirkungen bei Nichtrealisierung zeigen</w:t>
            </w:r>
          </w:p>
          <w:p w:rsidR="009B332B" w:rsidRDefault="009B332B" w:rsidP="009B332B">
            <w:pPr>
              <w:pStyle w:val="KeinLeerraum"/>
              <w:numPr>
                <w:ilvl w:val="0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Phase „Voranalyse &amp; Konzept“ freigegeben (Wir nennen diese Konzeptphase)</w:t>
            </w:r>
          </w:p>
          <w:p w:rsidR="009B332B" w:rsidRDefault="009B332B" w:rsidP="009B332B">
            <w:pPr>
              <w:pStyle w:val="KeinLeerraum"/>
              <w:numPr>
                <w:ilvl w:val="1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Festhalten von Systemanforderungen</w:t>
            </w:r>
          </w:p>
          <w:p w:rsidR="009B332B" w:rsidRPr="008E0B99" w:rsidRDefault="009B332B" w:rsidP="009B332B">
            <w:pPr>
              <w:pStyle w:val="KeinLeerraum"/>
              <w:numPr>
                <w:ilvl w:val="1"/>
                <w:numId w:val="38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Konzipieren der Lösung</w:t>
            </w:r>
          </w:p>
        </w:tc>
      </w:tr>
    </w:tbl>
    <w:p w:rsidR="006C5D65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E37459" w:rsidRPr="007432B0" w:rsidRDefault="009B332B" w:rsidP="000A3D7C">
            <w:pPr>
              <w:pStyle w:val="KeinLeerraum"/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Nächste Woche keine Sitzung wegen Schulferien</w:t>
            </w:r>
            <w:r w:rsidR="00582DBE">
              <w:rPr>
                <w:b w:val="0"/>
                <w:color w:val="auto"/>
                <w:lang w:eastAsia="fr-FR"/>
              </w:rPr>
              <w:t>.</w:t>
            </w:r>
          </w:p>
        </w:tc>
      </w:tr>
    </w:tbl>
    <w:p w:rsidR="00E37459" w:rsidRDefault="00E37459" w:rsidP="006C5D65">
      <w:pPr>
        <w:rPr>
          <w:lang w:eastAsia="fr-FR"/>
        </w:rPr>
      </w:pPr>
    </w:p>
    <w:p w:rsidR="0099285F" w:rsidRDefault="0099285F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6140AF"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9B332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Draft des Dokuments „Systemanforderungen“ erstellen</w:t>
            </w:r>
          </w:p>
          <w:p w:rsidR="009B332B" w:rsidRDefault="00582DBE" w:rsidP="00582DBE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Sammeln</w:t>
            </w:r>
            <w:r w:rsidR="009B332B">
              <w:rPr>
                <w:lang w:eastAsia="fr-FR"/>
              </w:rPr>
              <w:t xml:space="preserve"> alle</w:t>
            </w:r>
            <w:r>
              <w:rPr>
                <w:lang w:eastAsia="fr-FR"/>
              </w:rPr>
              <w:t>r</w:t>
            </w:r>
            <w:r w:rsidR="009B332B">
              <w:rPr>
                <w:lang w:eastAsia="fr-FR"/>
              </w:rPr>
              <w:t xml:space="preserve"> Use Cases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9B332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19.04.2007</w:t>
            </w:r>
          </w:p>
        </w:tc>
      </w:tr>
    </w:tbl>
    <w:p w:rsidR="0099285F" w:rsidRPr="006C5D65" w:rsidRDefault="0099285F" w:rsidP="006C5D65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F86" w:rsidRDefault="00294F86">
      <w:r>
        <w:separator/>
      </w:r>
    </w:p>
  </w:endnote>
  <w:endnote w:type="continuationSeparator" w:id="1">
    <w:p w:rsidR="00294F86" w:rsidRDefault="00294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F6313D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F6313D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F6313D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582DBE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582DBE" w:rsidRPr="00582DBE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F86" w:rsidRDefault="00294F86">
      <w:r>
        <w:separator/>
      </w:r>
    </w:p>
  </w:footnote>
  <w:footnote w:type="continuationSeparator" w:id="1">
    <w:p w:rsidR="00294F86" w:rsidRDefault="00294F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val="de-DE" w:eastAsia="de-DE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5360D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2125C"/>
    <w:rsid w:val="00150361"/>
    <w:rsid w:val="00150F2F"/>
    <w:rsid w:val="001606F4"/>
    <w:rsid w:val="001644DD"/>
    <w:rsid w:val="0017471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EFB"/>
    <w:rsid w:val="002D657F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607A"/>
    <w:rsid w:val="003B7068"/>
    <w:rsid w:val="003C4B0A"/>
    <w:rsid w:val="003D5B39"/>
    <w:rsid w:val="003E393C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C2F9A"/>
    <w:rsid w:val="004C7F06"/>
    <w:rsid w:val="004D36CE"/>
    <w:rsid w:val="004E039E"/>
    <w:rsid w:val="004E0995"/>
    <w:rsid w:val="004E735C"/>
    <w:rsid w:val="0050441E"/>
    <w:rsid w:val="00515531"/>
    <w:rsid w:val="00523111"/>
    <w:rsid w:val="00530761"/>
    <w:rsid w:val="00533A5A"/>
    <w:rsid w:val="00555678"/>
    <w:rsid w:val="00564718"/>
    <w:rsid w:val="005651A9"/>
    <w:rsid w:val="0057205D"/>
    <w:rsid w:val="00572D88"/>
    <w:rsid w:val="00582DBE"/>
    <w:rsid w:val="00586273"/>
    <w:rsid w:val="00596961"/>
    <w:rsid w:val="005A136D"/>
    <w:rsid w:val="005A6710"/>
    <w:rsid w:val="005C1BA2"/>
    <w:rsid w:val="005D735F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432B0"/>
    <w:rsid w:val="00744F3F"/>
    <w:rsid w:val="00752E1A"/>
    <w:rsid w:val="00754A61"/>
    <w:rsid w:val="00754DAA"/>
    <w:rsid w:val="0077343C"/>
    <w:rsid w:val="0079270F"/>
    <w:rsid w:val="007A6094"/>
    <w:rsid w:val="007C7E4C"/>
    <w:rsid w:val="007F1074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514D8"/>
    <w:rsid w:val="00976782"/>
    <w:rsid w:val="00983047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2040E"/>
    <w:rsid w:val="00A21F14"/>
    <w:rsid w:val="00A41ED0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E2484"/>
    <w:rsid w:val="00AF3C6B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EC2"/>
    <w:rsid w:val="00C04DA3"/>
    <w:rsid w:val="00C22DC7"/>
    <w:rsid w:val="00C31E43"/>
    <w:rsid w:val="00C3582A"/>
    <w:rsid w:val="00C4655C"/>
    <w:rsid w:val="00C6090E"/>
    <w:rsid w:val="00C61CE7"/>
    <w:rsid w:val="00C73720"/>
    <w:rsid w:val="00C80D9A"/>
    <w:rsid w:val="00CA4540"/>
    <w:rsid w:val="00CB2D47"/>
    <w:rsid w:val="00CB6A94"/>
    <w:rsid w:val="00CC604A"/>
    <w:rsid w:val="00CC6B5C"/>
    <w:rsid w:val="00CF2D70"/>
    <w:rsid w:val="00CF62E6"/>
    <w:rsid w:val="00CF7337"/>
    <w:rsid w:val="00D1515A"/>
    <w:rsid w:val="00D27CC5"/>
    <w:rsid w:val="00D37E6D"/>
    <w:rsid w:val="00D47EAB"/>
    <w:rsid w:val="00D879D6"/>
    <w:rsid w:val="00D91226"/>
    <w:rsid w:val="00D94831"/>
    <w:rsid w:val="00DC3F1D"/>
    <w:rsid w:val="00E0341B"/>
    <w:rsid w:val="00E04C39"/>
    <w:rsid w:val="00E108A1"/>
    <w:rsid w:val="00E14175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85841"/>
    <w:rsid w:val="00EA5C13"/>
    <w:rsid w:val="00EC18D6"/>
    <w:rsid w:val="00EC35AB"/>
    <w:rsid w:val="00ED2C1E"/>
    <w:rsid w:val="00EF1056"/>
    <w:rsid w:val="00EF2BDB"/>
    <w:rsid w:val="00F01A09"/>
    <w:rsid w:val="00F2039B"/>
    <w:rsid w:val="00F34385"/>
    <w:rsid w:val="00F52842"/>
    <w:rsid w:val="00F547C8"/>
    <w:rsid w:val="00F6313D"/>
    <w:rsid w:val="00F66CE5"/>
    <w:rsid w:val="00F7234D"/>
    <w:rsid w:val="00F74236"/>
    <w:rsid w:val="00F76405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119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 Schnyder</cp:lastModifiedBy>
  <cp:revision>53</cp:revision>
  <cp:lastPrinted>2007-03-30T15:13:00Z</cp:lastPrinted>
  <dcterms:created xsi:type="dcterms:W3CDTF">2007-03-30T15:43:00Z</dcterms:created>
  <dcterms:modified xsi:type="dcterms:W3CDTF">2007-04-05T08:51:00Z</dcterms:modified>
</cp:coreProperties>
</file>