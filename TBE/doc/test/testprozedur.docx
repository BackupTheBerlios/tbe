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77" w:rsidRDefault="00A61077">
      <w:pPr>
        <w:pStyle w:val="CDBuLinie"/>
      </w:pPr>
    </w:p>
    <w:p w:rsidR="00A61077" w:rsidRDefault="00A17634">
      <w:pPr>
        <w:pStyle w:val="CDBTitel"/>
      </w:pPr>
      <w:r>
        <w:t>Testprozedur</w:t>
      </w:r>
    </w:p>
    <w:p w:rsidR="00A61077" w:rsidRDefault="00A61077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388"/>
        <w:gridCol w:w="6816"/>
      </w:tblGrid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Klassifizierung *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17634" w:rsidP="008A1BB8">
            <w:pPr>
              <w:snapToGrid w:val="0"/>
              <w:spacing w:before="40" w:after="40"/>
            </w:pPr>
            <w:r>
              <w:t xml:space="preserve">Nicht </w:t>
            </w:r>
            <w:r w:rsidR="008A1BB8">
              <w:t>klassifiziert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Status **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Tactic Borad Editor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Projektabkürzung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9E47DA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TBE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F0764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Peter Lange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8A1BB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HTI Biel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1B74E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Lars Schnyder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Initiale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1B74E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Schnl1</w:t>
            </w: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Bearbeitende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Prüfende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Genehmigende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snapToGrid w:val="0"/>
              <w:spacing w:before="40" w:after="40"/>
              <w:rPr>
                <w:b/>
                <w:color w:val="FFFFFF"/>
              </w:rPr>
            </w:pPr>
          </w:p>
        </w:tc>
      </w:tr>
      <w:tr w:rsidR="00A610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A61077" w:rsidRDefault="00A1763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68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72D35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Peter Lange &lt;peter.lange@swisscom.ch&gt;</w:t>
            </w:r>
          </w:p>
        </w:tc>
      </w:tr>
    </w:tbl>
    <w:p w:rsidR="00A61077" w:rsidRDefault="00A17634">
      <w:pPr>
        <w:spacing w:before="200"/>
        <w:rPr>
          <w:sz w:val="16"/>
          <w:szCs w:val="16"/>
        </w:rPr>
      </w:pPr>
      <w:r>
        <w:rPr>
          <w:sz w:val="16"/>
          <w:szCs w:val="16"/>
        </w:rPr>
        <w:t>* Nicht klassifiziert, Intern, Vertraulich</w:t>
      </w:r>
      <w:r>
        <w:rPr>
          <w:sz w:val="16"/>
          <w:szCs w:val="16"/>
        </w:rPr>
        <w:br/>
        <w:t>** In Arbeit, In Prüfung, Abgeschlossen</w:t>
      </w:r>
    </w:p>
    <w:p w:rsidR="00A61077" w:rsidRDefault="00A17634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1129"/>
        <w:gridCol w:w="1239"/>
        <w:gridCol w:w="3903"/>
        <w:gridCol w:w="2859"/>
      </w:tblGrid>
      <w:tr w:rsidR="00A610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28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A610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10.07.07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285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E867B4">
            <w:pPr>
              <w:pStyle w:val="TabellenInhalt"/>
              <w:snapToGrid w:val="0"/>
            </w:pPr>
            <w:r>
              <w:t>Lars Schnyder</w:t>
            </w:r>
          </w:p>
        </w:tc>
      </w:tr>
    </w:tbl>
    <w:p w:rsidR="00A61077" w:rsidRDefault="00A17634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160"/>
        <w:gridCol w:w="6970"/>
      </w:tblGrid>
      <w:tr w:rsidR="00A61077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6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A61077" w:rsidTr="007E15B7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A61077" w:rsidRPr="00C04103" w:rsidRDefault="00C04103">
            <w:pPr>
              <w:pStyle w:val="TabellenInhalt"/>
              <w:snapToGrid w:val="0"/>
            </w:pPr>
            <w:r w:rsidRPr="00C04103">
              <w:t>TBE</w:t>
            </w:r>
          </w:p>
        </w:tc>
        <w:tc>
          <w:tcPr>
            <w:tcW w:w="697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Pr="00C04103" w:rsidRDefault="00C04103">
            <w:pPr>
              <w:pStyle w:val="TabellenInhalt"/>
              <w:snapToGrid w:val="0"/>
            </w:pPr>
            <w:r>
              <w:t>Tactic Board Editor</w:t>
            </w:r>
          </w:p>
        </w:tc>
      </w:tr>
      <w:tr w:rsidR="007E15B7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7E15B7" w:rsidRPr="00C04103" w:rsidRDefault="007E15B7">
            <w:pPr>
              <w:pStyle w:val="TabellenInhalt"/>
              <w:snapToGrid w:val="0"/>
            </w:pPr>
            <w:r>
              <w:t>Welcome View</w:t>
            </w:r>
          </w:p>
        </w:tc>
        <w:tc>
          <w:tcPr>
            <w:tcW w:w="69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7E15B7" w:rsidRDefault="007E15B7">
            <w:pPr>
              <w:pStyle w:val="TabellenInhalt"/>
              <w:snapToGrid w:val="0"/>
            </w:pPr>
            <w:r>
              <w:t>Begrüssungsseite des TBE</w:t>
            </w:r>
          </w:p>
        </w:tc>
      </w:tr>
    </w:tbl>
    <w:p w:rsidR="00A61077" w:rsidRDefault="00A1763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/>
      </w:tblPr>
      <w:tblGrid>
        <w:gridCol w:w="2151"/>
        <w:gridCol w:w="6970"/>
      </w:tblGrid>
      <w:tr w:rsidR="00A610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Erkennungszeichen</w:t>
            </w:r>
          </w:p>
        </w:tc>
        <w:tc>
          <w:tcPr>
            <w:tcW w:w="6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A61077" w:rsidRDefault="00A1763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A610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A61077" w:rsidRDefault="00A61077">
            <w:pPr>
              <w:pStyle w:val="TabellenInhalt"/>
              <w:snapToGrid w:val="0"/>
            </w:pPr>
          </w:p>
        </w:tc>
        <w:tc>
          <w:tcPr>
            <w:tcW w:w="69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A61077" w:rsidRDefault="00A61077">
            <w:pPr>
              <w:pStyle w:val="TabellenInhalt"/>
              <w:snapToGrid w:val="0"/>
            </w:pPr>
          </w:p>
        </w:tc>
      </w:tr>
    </w:tbl>
    <w:p w:rsidR="00A61077" w:rsidRDefault="00A17634">
      <w:pPr>
        <w:rPr>
          <w:b/>
        </w:rPr>
      </w:pPr>
      <w:r>
        <w:br w:type="page"/>
      </w:r>
      <w:r>
        <w:rPr>
          <w:lang w:val="fr-FR"/>
        </w:rPr>
        <w:lastRenderedPageBreak/>
        <w:t>Allgemeines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Zweck des Dokuments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Identifikation von Testobjekten und Testfall</w:t>
      </w:r>
    </w:p>
    <w:p w:rsidR="00A61077" w:rsidRDefault="00A17634">
      <w:pPr>
        <w:pStyle w:val="Textkrper"/>
      </w:pPr>
      <w:r>
        <w:t>Dieser Gliederungspunkt stellt den Bezug zur Testspezifikation und zum Testplan her. Das Testobjekt wird anhand der Konfigurationsidentifikation (mit gültiger Version) identifiziert.</w:t>
      </w:r>
    </w:p>
    <w:p w:rsidR="00A61077" w:rsidRDefault="00A17634">
      <w:pPr>
        <w:pStyle w:val="berschrift1"/>
        <w:tabs>
          <w:tab w:val="left" w:pos="432"/>
        </w:tabs>
        <w:spacing w:after="283"/>
      </w:pPr>
      <w:r>
        <w:t>Arbeitsanleitung</w:t>
      </w:r>
    </w:p>
    <w:p w:rsidR="00A61077" w:rsidRDefault="00A17634">
      <w:pPr>
        <w:pStyle w:val="Textkrper"/>
      </w:pPr>
      <w:r>
        <w:t>Je Testfall (</w:t>
      </w:r>
      <w:r w:rsidR="003F4FFC">
        <w:t>Use-Case</w:t>
      </w:r>
      <w:r>
        <w:t>) enthält dieser Abschnitt die detaillierten Arbeitsanleitungen für die Durchführung der Testprozedur.</w:t>
      </w:r>
    </w:p>
    <w:p w:rsidR="00A61077" w:rsidRDefault="00A17634">
      <w:pPr>
        <w:pStyle w:val="berschrift2"/>
        <w:tabs>
          <w:tab w:val="left" w:pos="576"/>
        </w:tabs>
        <w:spacing w:after="283"/>
      </w:pPr>
      <w:r>
        <w:t>Vorbereitung</w:t>
      </w:r>
    </w:p>
    <w:p w:rsidR="00A61077" w:rsidRDefault="00761DCE">
      <w:pPr>
        <w:pStyle w:val="Textkrper"/>
      </w:pPr>
      <w:r>
        <w:t>Vorausgesetzt ist eine laufende Testumgebung mit: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Installiertem TBE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Private FTP</w:t>
      </w:r>
    </w:p>
    <w:p w:rsidR="00761DCE" w:rsidRDefault="00761DCE" w:rsidP="00761DCE">
      <w:pPr>
        <w:pStyle w:val="Textkrper"/>
        <w:numPr>
          <w:ilvl w:val="0"/>
          <w:numId w:val="2"/>
        </w:numPr>
      </w:pPr>
      <w:r>
        <w:t>Public FTP</w:t>
      </w:r>
    </w:p>
    <w:p w:rsidR="00A61077" w:rsidRDefault="00A17634">
      <w:pPr>
        <w:pStyle w:val="berschrift3"/>
        <w:tabs>
          <w:tab w:val="left" w:pos="720"/>
        </w:tabs>
        <w:spacing w:after="283"/>
      </w:pPr>
      <w:r>
        <w:t>Konfiguration</w:t>
      </w:r>
    </w:p>
    <w:p w:rsidR="00A61077" w:rsidRDefault="002B07A8" w:rsidP="002B07A8">
      <w:pPr>
        <w:pStyle w:val="Textkrper"/>
        <w:numPr>
          <w:ilvl w:val="0"/>
          <w:numId w:val="2"/>
        </w:numPr>
      </w:pPr>
      <w:r>
        <w:t>Die Verzeichnisse auf dem Public FTP sind vorbereitet (Sportarten, Updates, etc)</w:t>
      </w:r>
    </w:p>
    <w:p w:rsidR="002B07A8" w:rsidRDefault="002B07A8" w:rsidP="002B07A8">
      <w:pPr>
        <w:pStyle w:val="Textkrper"/>
        <w:numPr>
          <w:ilvl w:val="0"/>
          <w:numId w:val="2"/>
        </w:numPr>
      </w:pPr>
      <w:r>
        <w:t>Benutzer mit Passwort für private und public FTP Server im TBE eingetragen und auf dem private FTP Server erstellt.</w:t>
      </w:r>
    </w:p>
    <w:p w:rsidR="002B07A8" w:rsidRDefault="002B07A8" w:rsidP="002B07A8">
      <w:pPr>
        <w:pStyle w:val="Textkrper"/>
      </w:pPr>
    </w:p>
    <w:p w:rsidR="00A61077" w:rsidRPr="0045068B" w:rsidRDefault="00A17634">
      <w:pPr>
        <w:pStyle w:val="berschrift2"/>
        <w:tabs>
          <w:tab w:val="left" w:pos="576"/>
        </w:tabs>
        <w:spacing w:after="283"/>
        <w:rPr>
          <w:lang w:val="en-US"/>
        </w:rPr>
      </w:pPr>
      <w:r w:rsidRPr="0045068B">
        <w:rPr>
          <w:lang w:val="en-US"/>
        </w:rPr>
        <w:t>Durchführung</w:t>
      </w: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Create Board</w:t>
      </w:r>
    </w:p>
    <w:tbl>
      <w:tblPr>
        <w:tblStyle w:val="HelleListe"/>
        <w:tblW w:w="0" w:type="auto"/>
        <w:tblLook w:val="04A0"/>
      </w:tblPr>
      <w:tblGrid>
        <w:gridCol w:w="850"/>
        <w:gridCol w:w="7631"/>
        <w:gridCol w:w="1372"/>
      </w:tblGrid>
      <w:tr w:rsidR="0045068B" w:rsidTr="003156F7">
        <w:trPr>
          <w:cnfStyle w:val="100000000000"/>
        </w:trPr>
        <w:tc>
          <w:tcPr>
            <w:cnfStyle w:val="001000000000"/>
            <w:tcW w:w="850" w:type="dxa"/>
          </w:tcPr>
          <w:p w:rsidR="0045068B" w:rsidRDefault="0045068B" w:rsidP="0045068B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631" w:type="dxa"/>
          </w:tcPr>
          <w:p w:rsidR="0045068B" w:rsidRDefault="0045068B" w:rsidP="0045068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372" w:type="dxa"/>
          </w:tcPr>
          <w:p w:rsidR="0045068B" w:rsidRDefault="0045068B" w:rsidP="0045068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RPr="007E15B7" w:rsidTr="003156F7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4506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1" w:type="dxa"/>
          </w:tcPr>
          <w:p w:rsidR="0045068B" w:rsidRPr="007E15B7" w:rsidRDefault="007E15B7" w:rsidP="007E15B7">
            <w:pPr>
              <w:cnfStyle w:val="000000100000"/>
            </w:pPr>
            <w:r w:rsidRPr="007E15B7">
              <w:t xml:space="preserve">Öffnen Sie durch Schliessen des aktuellen Files oder </w:t>
            </w:r>
            <w:r w:rsidR="00033111" w:rsidRPr="007E15B7">
              <w:t xml:space="preserve">Starten </w:t>
            </w:r>
            <w:r>
              <w:t>des</w:t>
            </w:r>
            <w:r w:rsidR="00033111" w:rsidRPr="007E15B7">
              <w:t xml:space="preserve"> TBE</w:t>
            </w:r>
            <w:r>
              <w:t xml:space="preserve"> die Welcome View des Programms.</w:t>
            </w:r>
          </w:p>
        </w:tc>
        <w:tc>
          <w:tcPr>
            <w:tcW w:w="1372" w:type="dxa"/>
          </w:tcPr>
          <w:p w:rsidR="0045068B" w:rsidRPr="007E15B7" w:rsidRDefault="0045068B" w:rsidP="0045068B">
            <w:pPr>
              <w:cnfStyle w:val="000000100000"/>
            </w:pPr>
            <w:r>
              <w:rPr>
                <w:noProof/>
                <w:lang w:eastAsia="de-CH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1.45pt;margin-top:.8pt;width:8.25pt;height:9pt;z-index:251658240;mso-position-horizontal-relative:text;mso-position-vertical-relative:text">
                  <v:textbox style="mso-next-textbox:#_x0000_s1026">
                    <w:txbxContent>
                      <w:p w:rsidR="00033111" w:rsidRDefault="00033111"/>
                    </w:txbxContent>
                  </v:textbox>
                </v:shape>
              </w:pict>
            </w:r>
          </w:p>
        </w:tc>
      </w:tr>
      <w:tr w:rsidR="0045068B" w:rsidRPr="00E25E61" w:rsidTr="003156F7">
        <w:tc>
          <w:tcPr>
            <w:cnfStyle w:val="001000000000"/>
            <w:tcW w:w="850" w:type="dxa"/>
          </w:tcPr>
          <w:p w:rsidR="0045068B" w:rsidRDefault="0045068B" w:rsidP="004506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31" w:type="dxa"/>
          </w:tcPr>
          <w:p w:rsidR="0045068B" w:rsidRPr="00E25E61" w:rsidRDefault="00033111" w:rsidP="0045068B">
            <w:pPr>
              <w:cnfStyle w:val="000000000000"/>
            </w:pPr>
            <w:r w:rsidRPr="00E25E61">
              <w:t xml:space="preserve">Klicken Sie auf einen </w:t>
            </w:r>
            <w:r w:rsidR="00E25E61" w:rsidRPr="00E25E61">
              <w:t xml:space="preserve">der möglichen Sportarten unter </w:t>
            </w:r>
            <w:r w:rsidR="00E25E61">
              <w:t>„Neue Datei“ um eine neue Datei zu eröffnen</w:t>
            </w:r>
            <w:r w:rsidR="009A3DAC">
              <w:t>.</w:t>
            </w:r>
          </w:p>
        </w:tc>
        <w:tc>
          <w:tcPr>
            <w:tcW w:w="1372" w:type="dxa"/>
          </w:tcPr>
          <w:p w:rsidR="0045068B" w:rsidRPr="00E25E61" w:rsidRDefault="0045068B" w:rsidP="00033111">
            <w:pPr>
              <w:cnfStyle w:val="000000000000"/>
            </w:pPr>
            <w:r>
              <w:rPr>
                <w:noProof/>
                <w:lang w:eastAsia="de-CH"/>
              </w:rPr>
              <w:pict>
                <v:shape id="_x0000_s1027" type="#_x0000_t202" style="position:absolute;margin-left:21.45pt;margin-top:.8pt;width:8.25pt;height:9pt;z-index:251660288;mso-position-horizontal-relative:text;mso-position-vertical-relative:text">
                  <v:textbox style="mso-next-textbox:#_x0000_s1027">
                    <w:txbxContent>
                      <w:p w:rsidR="00033111" w:rsidRDefault="00033111"/>
                    </w:txbxContent>
                  </v:textbox>
                </v:shape>
              </w:pict>
            </w:r>
          </w:p>
        </w:tc>
      </w:tr>
      <w:tr w:rsidR="0045068B" w:rsidRPr="009A3DAC" w:rsidTr="003156F7">
        <w:trPr>
          <w:cnfStyle w:val="000000100000"/>
        </w:trPr>
        <w:tc>
          <w:tcPr>
            <w:cnfStyle w:val="001000000000"/>
            <w:tcW w:w="850" w:type="dxa"/>
          </w:tcPr>
          <w:p w:rsidR="0045068B" w:rsidRDefault="0045068B" w:rsidP="004506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31" w:type="dxa"/>
          </w:tcPr>
          <w:p w:rsidR="0045068B" w:rsidRPr="009A3DAC" w:rsidRDefault="005E3E73" w:rsidP="0045068B">
            <w:pPr>
              <w:cnfStyle w:val="000000100000"/>
            </w:pPr>
            <w:r>
              <w:t>Sie sehen nun eine neue l</w:t>
            </w:r>
            <w:r w:rsidR="00E25E61" w:rsidRPr="009A3DAC">
              <w:t>eere Datei vor sich</w:t>
            </w:r>
            <w:r w:rsidR="009A3DAC">
              <w:t>.</w:t>
            </w:r>
          </w:p>
        </w:tc>
        <w:tc>
          <w:tcPr>
            <w:tcW w:w="1372" w:type="dxa"/>
          </w:tcPr>
          <w:p w:rsidR="0045068B" w:rsidRPr="009A3DAC" w:rsidRDefault="0045068B" w:rsidP="00033111">
            <w:pPr>
              <w:cnfStyle w:val="000000100000"/>
            </w:pPr>
            <w:r>
              <w:rPr>
                <w:noProof/>
                <w:lang w:eastAsia="de-CH"/>
              </w:rPr>
              <w:pict>
                <v:shape id="_x0000_s1028" type="#_x0000_t202" style="position:absolute;margin-left:21.45pt;margin-top:1.55pt;width:8.25pt;height:9pt;z-index:251662336;mso-position-horizontal-relative:text;mso-position-vertical-relative:text">
                  <v:textbox style="mso-next-textbox:#_x0000_s1028">
                    <w:txbxContent>
                      <w:p w:rsidR="00033111" w:rsidRDefault="00033111"/>
                    </w:txbxContent>
                  </v:textbox>
                </v:shape>
              </w:pict>
            </w:r>
          </w:p>
        </w:tc>
      </w:tr>
    </w:tbl>
    <w:p w:rsidR="0045068B" w:rsidRPr="009A3DAC" w:rsidRDefault="0045068B" w:rsidP="0045068B"/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Clear Board</w:t>
      </w:r>
    </w:p>
    <w:tbl>
      <w:tblPr>
        <w:tblStyle w:val="HelleListe"/>
        <w:tblW w:w="0" w:type="auto"/>
        <w:tblLook w:val="04A0"/>
      </w:tblPr>
      <w:tblGrid>
        <w:gridCol w:w="850"/>
        <w:gridCol w:w="7631"/>
        <w:gridCol w:w="1372"/>
      </w:tblGrid>
      <w:tr w:rsidR="0045068B" w:rsidTr="003156F7">
        <w:trPr>
          <w:cnfStyle w:val="1000000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3156F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44" type="#_x0000_t202" style="position:absolute;margin-left:21.45pt;margin-top:.8pt;width:8.25pt;height:9pt;z-index:251688960;mso-position-horizontal-relative:text;mso-position-vertical-relative:text">
                  <v:textbox style="mso-next-textbox:#_x0000_s104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45" type="#_x0000_t202" style="position:absolute;margin-left:21.45pt;margin-top:.8pt;width:8.25pt;height:9pt;z-index:251689984;mso-position-horizontal-relative:text;mso-position-vertical-relative:text">
                  <v:textbox style="mso-next-textbox:#_x0000_s104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46" type="#_x0000_t202" style="position:absolute;margin-left:21.45pt;margin-top:.8pt;width:8.25pt;height:9pt;z-index:251691008;mso-position-horizontal-relative:text;mso-position-vertical-relative:text">
                  <v:textbox style="mso-next-textbox:#_x0000_s104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47" type="#_x0000_t202" style="position:absolute;margin-left:21.45pt;margin-top:.8pt;width:8.25pt;height:9pt;z-index:251692032;mso-position-horizontal-relative:text;mso-position-vertical-relative:text">
                  <v:textbox style="mso-next-textbox:#_x0000_s104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48" type="#_x0000_t202" style="position:absolute;margin-left:21.45pt;margin-top:.8pt;width:8.25pt;height:9pt;z-index:251693056;mso-position-horizontal-relative:text;mso-position-vertical-relative:text">
                  <v:textbox style="mso-next-textbox:#_x0000_s104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49" type="#_x0000_t202" style="position:absolute;margin-left:21.45pt;margin-top:.8pt;width:8.25pt;height:9pt;z-index:251694080;mso-position-horizontal-relative:text;mso-position-vertical-relative:text">
                  <v:textbox style="mso-next-textbox:#_x0000_s104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0" type="#_x0000_t202" style="position:absolute;margin-left:21.45pt;margin-top:.8pt;width:8.25pt;height:9pt;z-index:251695104;mso-position-horizontal-relative:text;mso-position-vertical-relative:text">
                  <v:textbox style="mso-next-textbox:#_x0000_s105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1" type="#_x0000_t202" style="position:absolute;margin-left:21.45pt;margin-top:.8pt;width:8.25pt;height:9pt;z-index:251696128;mso-position-horizontal-relative:text;mso-position-vertical-relative:text">
                  <v:textbox style="mso-next-textbox:#_x0000_s105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2" type="#_x0000_t202" style="position:absolute;margin-left:21.45pt;margin-top:.8pt;width:8.25pt;height:9pt;z-index:251697152;mso-position-horizontal-relative:text;mso-position-vertical-relative:text">
                  <v:textbox style="mso-next-textbox:#_x0000_s105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3" type="#_x0000_t202" style="position:absolute;margin-left:21.45pt;margin-top:.8pt;width:8.25pt;height:9pt;z-index:251698176;mso-position-horizontal-relative:text;mso-position-vertical-relative:text">
                  <v:textbox style="mso-next-textbox:#_x0000_s105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4" type="#_x0000_t202" style="position:absolute;margin-left:21.45pt;margin-top:.8pt;width:8.25pt;height:9pt;z-index:251699200;mso-position-horizontal-relative:text;mso-position-vertical-relative:text">
                  <v:textbox style="mso-next-textbox:#_x0000_s105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5" type="#_x0000_t202" style="position:absolute;margin-left:21.45pt;margin-top:.8pt;width:8.25pt;height:9pt;z-index:251700224;mso-position-horizontal-relative:text;mso-position-vertical-relative:text">
                  <v:textbox style="mso-next-textbox:#_x0000_s105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6" type="#_x0000_t202" style="position:absolute;margin-left:21.45pt;margin-top:.8pt;width:8.25pt;height:9pt;z-index:251701248;mso-position-horizontal-relative:text;mso-position-vertical-relative:text">
                  <v:textbox style="mso-next-textbox:#_x0000_s105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7" type="#_x0000_t202" style="position:absolute;margin-left:21.45pt;margin-top:.8pt;width:8.25pt;height:9pt;z-index:251702272;mso-position-horizontal-relative:text;mso-position-vertical-relative:text">
                  <v:textbox style="mso-next-textbox:#_x0000_s105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3156F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8" type="#_x0000_t202" style="position:absolute;margin-left:21.45pt;margin-top:.8pt;width:8.25pt;height:9pt;z-index:251703296;mso-position-horizontal-relative:text;mso-position-vertical-relative:text">
                  <v:textbox style="mso-next-textbox:#_x0000_s105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ind w:left="0" w:firstLine="0"/>
        <w:rPr>
          <w:lang w:val="en-US"/>
        </w:rPr>
      </w:pPr>
      <w:r w:rsidRPr="00843AFD">
        <w:rPr>
          <w:lang w:val="en-US"/>
        </w:rPr>
        <w:t>Save Board As</w:t>
      </w:r>
    </w:p>
    <w:tbl>
      <w:tblPr>
        <w:tblStyle w:val="HelleListe"/>
        <w:tblW w:w="0" w:type="auto"/>
        <w:tblLook w:val="04A0"/>
      </w:tblPr>
      <w:tblGrid>
        <w:gridCol w:w="850"/>
        <w:gridCol w:w="7631"/>
        <w:gridCol w:w="1372"/>
      </w:tblGrid>
      <w:tr w:rsidR="0045068B" w:rsidTr="007E15B7">
        <w:trPr>
          <w:cnfStyle w:val="1000000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7E15B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59" type="#_x0000_t202" style="position:absolute;margin-left:21.45pt;margin-top:.8pt;width:8.25pt;height:9pt;z-index:251705344;mso-position-horizontal-relative:text;mso-position-vertical-relative:text">
                  <v:textbox style="mso-next-textbox:#_x0000_s105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0" type="#_x0000_t202" style="position:absolute;margin-left:21.45pt;margin-top:.8pt;width:8.25pt;height:9pt;z-index:251706368;mso-position-horizontal-relative:text;mso-position-vertical-relative:text">
                  <v:textbox style="mso-next-textbox:#_x0000_s106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1" type="#_x0000_t202" style="position:absolute;margin-left:21.45pt;margin-top:.8pt;width:8.25pt;height:9pt;z-index:251707392;mso-position-horizontal-relative:text;mso-position-vertical-relative:text">
                  <v:textbox style="mso-next-textbox:#_x0000_s106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2" type="#_x0000_t202" style="position:absolute;margin-left:21.45pt;margin-top:.8pt;width:8.25pt;height:9pt;z-index:251708416;mso-position-horizontal-relative:text;mso-position-vertical-relative:text">
                  <v:textbox style="mso-next-textbox:#_x0000_s106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3" type="#_x0000_t202" style="position:absolute;margin-left:21.45pt;margin-top:.8pt;width:8.25pt;height:9pt;z-index:251709440;mso-position-horizontal-relative:text;mso-position-vertical-relative:text">
                  <v:textbox style="mso-next-textbox:#_x0000_s106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4" type="#_x0000_t202" style="position:absolute;margin-left:21.45pt;margin-top:.8pt;width:8.25pt;height:9pt;z-index:251710464;mso-position-horizontal-relative:text;mso-position-vertical-relative:text">
                  <v:textbox style="mso-next-textbox:#_x0000_s106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5" type="#_x0000_t202" style="position:absolute;margin-left:21.45pt;margin-top:.8pt;width:8.25pt;height:9pt;z-index:251711488;mso-position-horizontal-relative:text;mso-position-vertical-relative:text">
                  <v:textbox style="mso-next-textbox:#_x0000_s106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6" type="#_x0000_t202" style="position:absolute;margin-left:21.45pt;margin-top:.8pt;width:8.25pt;height:9pt;z-index:251712512;mso-position-horizontal-relative:text;mso-position-vertical-relative:text">
                  <v:textbox style="mso-next-textbox:#_x0000_s106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7" type="#_x0000_t202" style="position:absolute;margin-left:21.45pt;margin-top:.8pt;width:8.25pt;height:9pt;z-index:251713536;mso-position-horizontal-relative:text;mso-position-vertical-relative:text">
                  <v:textbox style="mso-next-textbox:#_x0000_s106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8" type="#_x0000_t202" style="position:absolute;margin-left:21.45pt;margin-top:.8pt;width:8.25pt;height:9pt;z-index:251714560;mso-position-horizontal-relative:text;mso-position-vertical-relative:text">
                  <v:textbox style="mso-next-textbox:#_x0000_s106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69" type="#_x0000_t202" style="position:absolute;margin-left:21.45pt;margin-top:.8pt;width:8.25pt;height:9pt;z-index:251715584;mso-position-horizontal-relative:text;mso-position-vertical-relative:text">
                  <v:textbox style="mso-next-textbox:#_x0000_s106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0" type="#_x0000_t202" style="position:absolute;margin-left:21.45pt;margin-top:.8pt;width:8.25pt;height:9pt;z-index:251716608;mso-position-horizontal-relative:text;mso-position-vertical-relative:text">
                  <v:textbox style="mso-next-textbox:#_x0000_s107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1" type="#_x0000_t202" style="position:absolute;margin-left:21.45pt;margin-top:.8pt;width:8.25pt;height:9pt;z-index:251717632;mso-position-horizontal-relative:text;mso-position-vertical-relative:text">
                  <v:textbox style="mso-next-textbox:#_x0000_s107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0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2" type="#_x0000_t202" style="position:absolute;margin-left:21.45pt;margin-top:.8pt;width:8.25pt;height:9pt;z-index:251718656;mso-position-horizontal-relative:text;mso-position-vertical-relative:text">
                  <v:textbox style="mso-next-textbox:#_x0000_s107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7E15B7">
        <w:trPr>
          <w:cnfStyle w:val="000000100000"/>
        </w:trPr>
        <w:tc>
          <w:tcPr>
            <w:cnfStyle w:val="001000000000"/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cnfStyle w:val="000000100000"/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3" type="#_x0000_t202" style="position:absolute;margin-left:21.45pt;margin-top:.8pt;width:8.25pt;height:9pt;z-index:251719680;mso-position-horizontal-relative:text;mso-position-vertical-relative:text">
                  <v:textbox style="mso-next-textbox:#_x0000_s107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Save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4" type="#_x0000_t202" style="position:absolute;margin-left:21.45pt;margin-top:.8pt;width:8.25pt;height:9pt;z-index:251721728;mso-position-horizontal-relative:text;mso-position-vertical-relative:text">
                  <v:textbox style="mso-next-textbox:#_x0000_s107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5" type="#_x0000_t202" style="position:absolute;margin-left:21.45pt;margin-top:.8pt;width:8.25pt;height:9pt;z-index:251722752;mso-position-horizontal-relative:text;mso-position-vertical-relative:text">
                  <v:textbox style="mso-next-textbox:#_x0000_s107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6" type="#_x0000_t202" style="position:absolute;margin-left:21.45pt;margin-top:.8pt;width:8.25pt;height:9pt;z-index:251723776;mso-position-horizontal-relative:text;mso-position-vertical-relative:text">
                  <v:textbox style="mso-next-textbox:#_x0000_s107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7" type="#_x0000_t202" style="position:absolute;margin-left:21.45pt;margin-top:.8pt;width:8.25pt;height:9pt;z-index:251724800;mso-position-horizontal-relative:text;mso-position-vertical-relative:text">
                  <v:textbox style="mso-next-textbox:#_x0000_s107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8" type="#_x0000_t202" style="position:absolute;margin-left:21.45pt;margin-top:.8pt;width:8.25pt;height:9pt;z-index:251725824;mso-position-horizontal-relative:text;mso-position-vertical-relative:text">
                  <v:textbox style="mso-next-textbox:#_x0000_s107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79" type="#_x0000_t202" style="position:absolute;margin-left:21.45pt;margin-top:.8pt;width:8.25pt;height:9pt;z-index:251726848;mso-position-horizontal-relative:text;mso-position-vertical-relative:text">
                  <v:textbox style="mso-next-textbox:#_x0000_s107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0" type="#_x0000_t202" style="position:absolute;margin-left:21.45pt;margin-top:.8pt;width:8.25pt;height:9pt;z-index:251727872;mso-position-horizontal-relative:text;mso-position-vertical-relative:text">
                  <v:textbox style="mso-next-textbox:#_x0000_s108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1" type="#_x0000_t202" style="position:absolute;margin-left:21.45pt;margin-top:.8pt;width:8.25pt;height:9pt;z-index:251728896;mso-position-horizontal-relative:text;mso-position-vertical-relative:text">
                  <v:textbox style="mso-next-textbox:#_x0000_s108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2" type="#_x0000_t202" style="position:absolute;margin-left:21.45pt;margin-top:.8pt;width:8.25pt;height:9pt;z-index:251729920;mso-position-horizontal-relative:text;mso-position-vertical-relative:text">
                  <v:textbox style="mso-next-textbox:#_x0000_s108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3" type="#_x0000_t202" style="position:absolute;margin-left:21.45pt;margin-top:.8pt;width:8.25pt;height:9pt;z-index:251730944;mso-position-horizontal-relative:text;mso-position-vertical-relative:text">
                  <v:textbox style="mso-next-textbox:#_x0000_s108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4" type="#_x0000_t202" style="position:absolute;margin-left:21.45pt;margin-top:.8pt;width:8.25pt;height:9pt;z-index:251731968;mso-position-horizontal-relative:text;mso-position-vertical-relative:text">
                  <v:textbox style="mso-next-textbox:#_x0000_s108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5" type="#_x0000_t202" style="position:absolute;margin-left:21.45pt;margin-top:.8pt;width:8.25pt;height:9pt;z-index:251732992;mso-position-horizontal-relative:text;mso-position-vertical-relative:text">
                  <v:textbox style="mso-next-textbox:#_x0000_s108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6" type="#_x0000_t202" style="position:absolute;margin-left:21.45pt;margin-top:.8pt;width:8.25pt;height:9pt;z-index:251734016;mso-position-horizontal-relative:text;mso-position-vertical-relative:text">
                  <v:textbox style="mso-next-textbox:#_x0000_s108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7" type="#_x0000_t202" style="position:absolute;margin-left:21.45pt;margin-top:.8pt;width:8.25pt;height:9pt;z-index:251735040;mso-position-horizontal-relative:text;mso-position-vertical-relative:text">
                  <v:textbox style="mso-next-textbox:#_x0000_s108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8" type="#_x0000_t202" style="position:absolute;margin-left:21.45pt;margin-top:.8pt;width:8.25pt;height:9pt;z-index:251736064;mso-position-horizontal-relative:text;mso-position-vertical-relative:text">
                  <v:textbox style="mso-next-textbox:#_x0000_s108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Load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89" type="#_x0000_t202" style="position:absolute;margin-left:21.45pt;margin-top:.8pt;width:8.25pt;height:9pt;z-index:251738112;mso-position-horizontal-relative:text;mso-position-vertical-relative:text">
                  <v:textbox style="mso-next-textbox:#_x0000_s108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0" type="#_x0000_t202" style="position:absolute;margin-left:21.45pt;margin-top:.8pt;width:8.25pt;height:9pt;z-index:251739136;mso-position-horizontal-relative:text;mso-position-vertical-relative:text">
                  <v:textbox style="mso-next-textbox:#_x0000_s109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1" type="#_x0000_t202" style="position:absolute;margin-left:21.45pt;margin-top:.8pt;width:8.25pt;height:9pt;z-index:251740160;mso-position-horizontal-relative:text;mso-position-vertical-relative:text">
                  <v:textbox style="mso-next-textbox:#_x0000_s109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2" type="#_x0000_t202" style="position:absolute;margin-left:21.45pt;margin-top:.8pt;width:8.25pt;height:9pt;z-index:251741184;mso-position-horizontal-relative:text;mso-position-vertical-relative:text">
                  <v:textbox style="mso-next-textbox:#_x0000_s109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3" type="#_x0000_t202" style="position:absolute;margin-left:21.45pt;margin-top:.8pt;width:8.25pt;height:9pt;z-index:251742208;mso-position-horizontal-relative:text;mso-position-vertical-relative:text">
                  <v:textbox style="mso-next-textbox:#_x0000_s109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4" type="#_x0000_t202" style="position:absolute;margin-left:21.45pt;margin-top:.8pt;width:8.25pt;height:9pt;z-index:251743232;mso-position-horizontal-relative:text;mso-position-vertical-relative:text">
                  <v:textbox style="mso-next-textbox:#_x0000_s109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5" type="#_x0000_t202" style="position:absolute;margin-left:21.45pt;margin-top:.8pt;width:8.25pt;height:9pt;z-index:251744256;mso-position-horizontal-relative:text;mso-position-vertical-relative:text">
                  <v:textbox style="mso-next-textbox:#_x0000_s109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6" type="#_x0000_t202" style="position:absolute;margin-left:21.45pt;margin-top:.8pt;width:8.25pt;height:9pt;z-index:251745280;mso-position-horizontal-relative:text;mso-position-vertical-relative:text">
                  <v:textbox style="mso-next-textbox:#_x0000_s109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7" type="#_x0000_t202" style="position:absolute;margin-left:21.45pt;margin-top:.8pt;width:8.25pt;height:9pt;z-index:251746304;mso-position-horizontal-relative:text;mso-position-vertical-relative:text">
                  <v:textbox style="mso-next-textbox:#_x0000_s109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8" type="#_x0000_t202" style="position:absolute;margin-left:21.45pt;margin-top:.8pt;width:8.25pt;height:9pt;z-index:251747328;mso-position-horizontal-relative:text;mso-position-vertical-relative:text">
                  <v:textbox style="mso-next-textbox:#_x0000_s109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099" type="#_x0000_t202" style="position:absolute;margin-left:21.45pt;margin-top:.8pt;width:8.25pt;height:9pt;z-index:251748352;mso-position-horizontal-relative:text;mso-position-vertical-relative:text">
                  <v:textbox style="mso-next-textbox:#_x0000_s109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0" type="#_x0000_t202" style="position:absolute;margin-left:21.45pt;margin-top:.8pt;width:8.25pt;height:9pt;z-index:251749376;mso-position-horizontal-relative:text;mso-position-vertical-relative:text">
                  <v:textbox style="mso-next-textbox:#_x0000_s110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1" type="#_x0000_t202" style="position:absolute;margin-left:21.45pt;margin-top:.8pt;width:8.25pt;height:9pt;z-index:251750400;mso-position-horizontal-relative:text;mso-position-vertical-relative:text">
                  <v:textbox style="mso-next-textbox:#_x0000_s110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2" type="#_x0000_t202" style="position:absolute;margin-left:21.45pt;margin-top:.8pt;width:8.25pt;height:9pt;z-index:251751424;mso-position-horizontal-relative:text;mso-position-vertical-relative:text">
                  <v:textbox style="mso-next-textbox:#_x0000_s110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3" type="#_x0000_t202" style="position:absolute;margin-left:21.45pt;margin-top:.8pt;width:8.25pt;height:9pt;z-index:251752448;mso-position-horizontal-relative:text;mso-position-vertical-relative:text">
                  <v:textbox style="mso-next-textbox:#_x0000_s110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Change Field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4" type="#_x0000_t202" style="position:absolute;margin-left:21.45pt;margin-top:.8pt;width:8.25pt;height:9pt;z-index:251754496;mso-position-horizontal-relative:text;mso-position-vertical-relative:text">
                  <v:textbox style="mso-next-textbox:#_x0000_s110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5" type="#_x0000_t202" style="position:absolute;margin-left:21.45pt;margin-top:.8pt;width:8.25pt;height:9pt;z-index:251755520;mso-position-horizontal-relative:text;mso-position-vertical-relative:text">
                  <v:textbox style="mso-next-textbox:#_x0000_s110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6" type="#_x0000_t202" style="position:absolute;margin-left:21.45pt;margin-top:.8pt;width:8.25pt;height:9pt;z-index:251756544;mso-position-horizontal-relative:text;mso-position-vertical-relative:text">
                  <v:textbox style="mso-next-textbox:#_x0000_s110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7" type="#_x0000_t202" style="position:absolute;margin-left:21.45pt;margin-top:.8pt;width:8.25pt;height:9pt;z-index:251757568;mso-position-horizontal-relative:text;mso-position-vertical-relative:text">
                  <v:textbox style="mso-next-textbox:#_x0000_s110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8" type="#_x0000_t202" style="position:absolute;margin-left:21.45pt;margin-top:.8pt;width:8.25pt;height:9pt;z-index:251758592;mso-position-horizontal-relative:text;mso-position-vertical-relative:text">
                  <v:textbox style="mso-next-textbox:#_x0000_s110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09" type="#_x0000_t202" style="position:absolute;margin-left:21.45pt;margin-top:.8pt;width:8.25pt;height:9pt;z-index:251759616;mso-position-horizontal-relative:text;mso-position-vertical-relative:text">
                  <v:textbox style="mso-next-textbox:#_x0000_s110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0" type="#_x0000_t202" style="position:absolute;margin-left:21.45pt;margin-top:.8pt;width:8.25pt;height:9pt;z-index:251760640;mso-position-horizontal-relative:text;mso-position-vertical-relative:text">
                  <v:textbox style="mso-next-textbox:#_x0000_s111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1" type="#_x0000_t202" style="position:absolute;margin-left:21.45pt;margin-top:.8pt;width:8.25pt;height:9pt;z-index:251761664;mso-position-horizontal-relative:text;mso-position-vertical-relative:text">
                  <v:textbox style="mso-next-textbox:#_x0000_s111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2" type="#_x0000_t202" style="position:absolute;margin-left:21.45pt;margin-top:.8pt;width:8.25pt;height:9pt;z-index:251762688;mso-position-horizontal-relative:text;mso-position-vertical-relative:text">
                  <v:textbox style="mso-next-textbox:#_x0000_s111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3" type="#_x0000_t202" style="position:absolute;margin-left:21.45pt;margin-top:.8pt;width:8.25pt;height:9pt;z-index:251763712;mso-position-horizontal-relative:text;mso-position-vertical-relative:text">
                  <v:textbox style="mso-next-textbox:#_x0000_s111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4" type="#_x0000_t202" style="position:absolute;margin-left:21.45pt;margin-top:.8pt;width:8.25pt;height:9pt;z-index:251764736;mso-position-horizontal-relative:text;mso-position-vertical-relative:text">
                  <v:textbox style="mso-next-textbox:#_x0000_s111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5" type="#_x0000_t202" style="position:absolute;margin-left:21.45pt;margin-top:.8pt;width:8.25pt;height:9pt;z-index:251765760;mso-position-horizontal-relative:text;mso-position-vertical-relative:text">
                  <v:textbox style="mso-next-textbox:#_x0000_s111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6" type="#_x0000_t202" style="position:absolute;margin-left:21.45pt;margin-top:.8pt;width:8.25pt;height:9pt;z-index:251766784;mso-position-horizontal-relative:text;mso-position-vertical-relative:text">
                  <v:textbox style="mso-next-textbox:#_x0000_s111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7" type="#_x0000_t202" style="position:absolute;margin-left:21.45pt;margin-top:.8pt;width:8.25pt;height:9pt;z-index:251767808;mso-position-horizontal-relative:text;mso-position-vertical-relative:text">
                  <v:textbox style="mso-next-textbox:#_x0000_s111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8" type="#_x0000_t202" style="position:absolute;margin-left:21.45pt;margin-top:.8pt;width:8.25pt;height:9pt;z-index:251768832;mso-position-horizontal-relative:text;mso-position-vertical-relative:text">
                  <v:textbox style="mso-next-textbox:#_x0000_s111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Draw Item</w:t>
      </w:r>
      <w:r w:rsidRPr="00843AFD">
        <w:rPr>
          <w:lang w:val="en-US"/>
        </w:rPr>
        <w:tab/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19" type="#_x0000_t202" style="position:absolute;margin-left:21.45pt;margin-top:.8pt;width:8.25pt;height:9pt;z-index:251770880;mso-position-horizontal-relative:text;mso-position-vertical-relative:text">
                  <v:textbox style="mso-next-textbox:#_x0000_s111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0" type="#_x0000_t202" style="position:absolute;margin-left:21.45pt;margin-top:.8pt;width:8.25pt;height:9pt;z-index:251771904;mso-position-horizontal-relative:text;mso-position-vertical-relative:text">
                  <v:textbox style="mso-next-textbox:#_x0000_s112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1" type="#_x0000_t202" style="position:absolute;margin-left:21.45pt;margin-top:.8pt;width:8.25pt;height:9pt;z-index:251772928;mso-position-horizontal-relative:text;mso-position-vertical-relative:text">
                  <v:textbox style="mso-next-textbox:#_x0000_s112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2" type="#_x0000_t202" style="position:absolute;margin-left:21.45pt;margin-top:.8pt;width:8.25pt;height:9pt;z-index:251773952;mso-position-horizontal-relative:text;mso-position-vertical-relative:text">
                  <v:textbox style="mso-next-textbox:#_x0000_s112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3" type="#_x0000_t202" style="position:absolute;margin-left:21.45pt;margin-top:.8pt;width:8.25pt;height:9pt;z-index:251774976;mso-position-horizontal-relative:text;mso-position-vertical-relative:text">
                  <v:textbox style="mso-next-textbox:#_x0000_s112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4" type="#_x0000_t202" style="position:absolute;margin-left:21.45pt;margin-top:.8pt;width:8.25pt;height:9pt;z-index:251776000;mso-position-horizontal-relative:text;mso-position-vertical-relative:text">
                  <v:textbox style="mso-next-textbox:#_x0000_s112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5" type="#_x0000_t202" style="position:absolute;margin-left:21.45pt;margin-top:.8pt;width:8.25pt;height:9pt;z-index:251777024;mso-position-horizontal-relative:text;mso-position-vertical-relative:text">
                  <v:textbox style="mso-next-textbox:#_x0000_s112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6" type="#_x0000_t202" style="position:absolute;margin-left:21.45pt;margin-top:.8pt;width:8.25pt;height:9pt;z-index:251778048;mso-position-horizontal-relative:text;mso-position-vertical-relative:text">
                  <v:textbox style="mso-next-textbox:#_x0000_s112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7" type="#_x0000_t202" style="position:absolute;margin-left:21.45pt;margin-top:.8pt;width:8.25pt;height:9pt;z-index:251779072;mso-position-horizontal-relative:text;mso-position-vertical-relative:text">
                  <v:textbox style="mso-next-textbox:#_x0000_s112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8" type="#_x0000_t202" style="position:absolute;margin-left:21.45pt;margin-top:.8pt;width:8.25pt;height:9pt;z-index:251780096;mso-position-horizontal-relative:text;mso-position-vertical-relative:text">
                  <v:textbox style="mso-next-textbox:#_x0000_s112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29" type="#_x0000_t202" style="position:absolute;margin-left:21.45pt;margin-top:.8pt;width:8.25pt;height:9pt;z-index:251781120;mso-position-horizontal-relative:text;mso-position-vertical-relative:text">
                  <v:textbox style="mso-next-textbox:#_x0000_s112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0" type="#_x0000_t202" style="position:absolute;margin-left:21.45pt;margin-top:.8pt;width:8.25pt;height:9pt;z-index:251782144;mso-position-horizontal-relative:text;mso-position-vertical-relative:text">
                  <v:textbox style="mso-next-textbox:#_x0000_s113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1" type="#_x0000_t202" style="position:absolute;margin-left:21.45pt;margin-top:.8pt;width:8.25pt;height:9pt;z-index:251783168;mso-position-horizontal-relative:text;mso-position-vertical-relative:text">
                  <v:textbox style="mso-next-textbox:#_x0000_s113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2" type="#_x0000_t202" style="position:absolute;margin-left:21.45pt;margin-top:.8pt;width:8.25pt;height:9pt;z-index:251784192;mso-position-horizontal-relative:text;mso-position-vertical-relative:text">
                  <v:textbox style="mso-next-textbox:#_x0000_s113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3" type="#_x0000_t202" style="position:absolute;margin-left:21.45pt;margin-top:.8pt;width:8.25pt;height:9pt;z-index:251785216;mso-position-horizontal-relative:text;mso-position-vertical-relative:text">
                  <v:textbox style="mso-next-textbox:#_x0000_s113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Delete Item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4" type="#_x0000_t202" style="position:absolute;margin-left:21.45pt;margin-top:.8pt;width:8.25pt;height:9pt;z-index:251787264;mso-position-horizontal-relative:text;mso-position-vertical-relative:text">
                  <v:textbox style="mso-next-textbox:#_x0000_s113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5" type="#_x0000_t202" style="position:absolute;margin-left:21.45pt;margin-top:.8pt;width:8.25pt;height:9pt;z-index:251788288;mso-position-horizontal-relative:text;mso-position-vertical-relative:text">
                  <v:textbox style="mso-next-textbox:#_x0000_s113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6" type="#_x0000_t202" style="position:absolute;margin-left:21.45pt;margin-top:.8pt;width:8.25pt;height:9pt;z-index:251789312;mso-position-horizontal-relative:text;mso-position-vertical-relative:text">
                  <v:textbox style="mso-next-textbox:#_x0000_s113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7" type="#_x0000_t202" style="position:absolute;margin-left:21.45pt;margin-top:.8pt;width:8.25pt;height:9pt;z-index:251790336;mso-position-horizontal-relative:text;mso-position-vertical-relative:text">
                  <v:textbox style="mso-next-textbox:#_x0000_s113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8" type="#_x0000_t202" style="position:absolute;margin-left:21.45pt;margin-top:.8pt;width:8.25pt;height:9pt;z-index:251791360;mso-position-horizontal-relative:text;mso-position-vertical-relative:text">
                  <v:textbox style="mso-next-textbox:#_x0000_s113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39" type="#_x0000_t202" style="position:absolute;margin-left:21.45pt;margin-top:.8pt;width:8.25pt;height:9pt;z-index:251792384;mso-position-horizontal-relative:text;mso-position-vertical-relative:text">
                  <v:textbox style="mso-next-textbox:#_x0000_s113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0" type="#_x0000_t202" style="position:absolute;margin-left:21.45pt;margin-top:.8pt;width:8.25pt;height:9pt;z-index:251793408;mso-position-horizontal-relative:text;mso-position-vertical-relative:text">
                  <v:textbox style="mso-next-textbox:#_x0000_s114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1" type="#_x0000_t202" style="position:absolute;margin-left:21.45pt;margin-top:.8pt;width:8.25pt;height:9pt;z-index:251794432;mso-position-horizontal-relative:text;mso-position-vertical-relative:text">
                  <v:textbox style="mso-next-textbox:#_x0000_s114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2" type="#_x0000_t202" style="position:absolute;margin-left:21.45pt;margin-top:.8pt;width:8.25pt;height:9pt;z-index:251795456;mso-position-horizontal-relative:text;mso-position-vertical-relative:text">
                  <v:textbox style="mso-next-textbox:#_x0000_s114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3" type="#_x0000_t202" style="position:absolute;margin-left:21.45pt;margin-top:.8pt;width:8.25pt;height:9pt;z-index:251796480;mso-position-horizontal-relative:text;mso-position-vertical-relative:text">
                  <v:textbox style="mso-next-textbox:#_x0000_s114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4" type="#_x0000_t202" style="position:absolute;margin-left:21.45pt;margin-top:.8pt;width:8.25pt;height:9pt;z-index:251797504;mso-position-horizontal-relative:text;mso-position-vertical-relative:text">
                  <v:textbox style="mso-next-textbox:#_x0000_s114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5" type="#_x0000_t202" style="position:absolute;margin-left:21.45pt;margin-top:.8pt;width:8.25pt;height:9pt;z-index:251798528;mso-position-horizontal-relative:text;mso-position-vertical-relative:text">
                  <v:textbox style="mso-next-textbox:#_x0000_s114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6" type="#_x0000_t202" style="position:absolute;margin-left:21.45pt;margin-top:.8pt;width:8.25pt;height:9pt;z-index:251799552;mso-position-horizontal-relative:text;mso-position-vertical-relative:text">
                  <v:textbox style="mso-next-textbox:#_x0000_s114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7" type="#_x0000_t202" style="position:absolute;margin-left:21.45pt;margin-top:.8pt;width:8.25pt;height:9pt;z-index:251800576;mso-position-horizontal-relative:text;mso-position-vertical-relative:text">
                  <v:textbox style="mso-next-textbox:#_x0000_s114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8" type="#_x0000_t202" style="position:absolute;margin-left:21.45pt;margin-top:.8pt;width:8.25pt;height:9pt;z-index:251801600;mso-position-horizontal-relative:text;mso-position-vertical-relative:text">
                  <v:textbox style="mso-next-textbox:#_x0000_s114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Resize Arrow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49" type="#_x0000_t202" style="position:absolute;margin-left:21.45pt;margin-top:.8pt;width:8.25pt;height:9pt;z-index:251803648;mso-position-horizontal-relative:text;mso-position-vertical-relative:text">
                  <v:textbox style="mso-next-textbox:#_x0000_s114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0" type="#_x0000_t202" style="position:absolute;margin-left:21.45pt;margin-top:.8pt;width:8.25pt;height:9pt;z-index:251804672;mso-position-horizontal-relative:text;mso-position-vertical-relative:text">
                  <v:textbox style="mso-next-textbox:#_x0000_s115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1" type="#_x0000_t202" style="position:absolute;margin-left:21.45pt;margin-top:.8pt;width:8.25pt;height:9pt;z-index:251805696;mso-position-horizontal-relative:text;mso-position-vertical-relative:text">
                  <v:textbox style="mso-next-textbox:#_x0000_s115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2" type="#_x0000_t202" style="position:absolute;margin-left:21.45pt;margin-top:.8pt;width:8.25pt;height:9pt;z-index:251806720;mso-position-horizontal-relative:text;mso-position-vertical-relative:text">
                  <v:textbox style="mso-next-textbox:#_x0000_s115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3" type="#_x0000_t202" style="position:absolute;margin-left:21.45pt;margin-top:.8pt;width:8.25pt;height:9pt;z-index:251807744;mso-position-horizontal-relative:text;mso-position-vertical-relative:text">
                  <v:textbox style="mso-next-textbox:#_x0000_s115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4" type="#_x0000_t202" style="position:absolute;margin-left:21.45pt;margin-top:.8pt;width:8.25pt;height:9pt;z-index:251808768;mso-position-horizontal-relative:text;mso-position-vertical-relative:text">
                  <v:textbox style="mso-next-textbox:#_x0000_s115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5" type="#_x0000_t202" style="position:absolute;margin-left:21.45pt;margin-top:.8pt;width:8.25pt;height:9pt;z-index:251809792;mso-position-horizontal-relative:text;mso-position-vertical-relative:text">
                  <v:textbox style="mso-next-textbox:#_x0000_s115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6" type="#_x0000_t202" style="position:absolute;margin-left:21.45pt;margin-top:.8pt;width:8.25pt;height:9pt;z-index:251810816;mso-position-horizontal-relative:text;mso-position-vertical-relative:text">
                  <v:textbox style="mso-next-textbox:#_x0000_s115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7" type="#_x0000_t202" style="position:absolute;margin-left:21.45pt;margin-top:.8pt;width:8.25pt;height:9pt;z-index:251811840;mso-position-horizontal-relative:text;mso-position-vertical-relative:text">
                  <v:textbox style="mso-next-textbox:#_x0000_s115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8" type="#_x0000_t202" style="position:absolute;margin-left:21.45pt;margin-top:.8pt;width:8.25pt;height:9pt;z-index:251812864;mso-position-horizontal-relative:text;mso-position-vertical-relative:text">
                  <v:textbox style="mso-next-textbox:#_x0000_s115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59" type="#_x0000_t202" style="position:absolute;margin-left:21.45pt;margin-top:.8pt;width:8.25pt;height:9pt;z-index:251813888;mso-position-horizontal-relative:text;mso-position-vertical-relative:text">
                  <v:textbox style="mso-next-textbox:#_x0000_s115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0" type="#_x0000_t202" style="position:absolute;margin-left:21.45pt;margin-top:.8pt;width:8.25pt;height:9pt;z-index:251814912;mso-position-horizontal-relative:text;mso-position-vertical-relative:text">
                  <v:textbox style="mso-next-textbox:#_x0000_s116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1" type="#_x0000_t202" style="position:absolute;margin-left:21.45pt;margin-top:.8pt;width:8.25pt;height:9pt;z-index:251815936;mso-position-horizontal-relative:text;mso-position-vertical-relative:text">
                  <v:textbox style="mso-next-textbox:#_x0000_s116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2" type="#_x0000_t202" style="position:absolute;margin-left:21.45pt;margin-top:.8pt;width:8.25pt;height:9pt;z-index:251816960;mso-position-horizontal-relative:text;mso-position-vertical-relative:text">
                  <v:textbox style="mso-next-textbox:#_x0000_s116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3" type="#_x0000_t202" style="position:absolute;margin-left:21.45pt;margin-top:.8pt;width:8.25pt;height:9pt;z-index:251817984;mso-position-horizontal-relative:text;mso-position-vertical-relative:text">
                  <v:textbox style="mso-next-textbox:#_x0000_s116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Add Attribute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4" type="#_x0000_t202" style="position:absolute;margin-left:21.45pt;margin-top:.8pt;width:8.25pt;height:9pt;z-index:251820032;mso-position-horizontal-relative:text;mso-position-vertical-relative:text">
                  <v:textbox style="mso-next-textbox:#_x0000_s116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5" type="#_x0000_t202" style="position:absolute;margin-left:21.45pt;margin-top:.8pt;width:8.25pt;height:9pt;z-index:251821056;mso-position-horizontal-relative:text;mso-position-vertical-relative:text">
                  <v:textbox style="mso-next-textbox:#_x0000_s116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6" type="#_x0000_t202" style="position:absolute;margin-left:21.45pt;margin-top:.8pt;width:8.25pt;height:9pt;z-index:251822080;mso-position-horizontal-relative:text;mso-position-vertical-relative:text">
                  <v:textbox style="mso-next-textbox:#_x0000_s116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7" type="#_x0000_t202" style="position:absolute;margin-left:21.45pt;margin-top:.8pt;width:8.25pt;height:9pt;z-index:251823104;mso-position-horizontal-relative:text;mso-position-vertical-relative:text">
                  <v:textbox style="mso-next-textbox:#_x0000_s116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8" type="#_x0000_t202" style="position:absolute;margin-left:21.45pt;margin-top:.8pt;width:8.25pt;height:9pt;z-index:251824128;mso-position-horizontal-relative:text;mso-position-vertical-relative:text">
                  <v:textbox style="mso-next-textbox:#_x0000_s116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69" type="#_x0000_t202" style="position:absolute;margin-left:21.45pt;margin-top:.8pt;width:8.25pt;height:9pt;z-index:251825152;mso-position-horizontal-relative:text;mso-position-vertical-relative:text">
                  <v:textbox style="mso-next-textbox:#_x0000_s116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0" type="#_x0000_t202" style="position:absolute;margin-left:21.45pt;margin-top:.8pt;width:8.25pt;height:9pt;z-index:251826176;mso-position-horizontal-relative:text;mso-position-vertical-relative:text">
                  <v:textbox style="mso-next-textbox:#_x0000_s117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1" type="#_x0000_t202" style="position:absolute;margin-left:21.45pt;margin-top:.8pt;width:8.25pt;height:9pt;z-index:251827200;mso-position-horizontal-relative:text;mso-position-vertical-relative:text">
                  <v:textbox style="mso-next-textbox:#_x0000_s117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2" type="#_x0000_t202" style="position:absolute;margin-left:21.45pt;margin-top:.8pt;width:8.25pt;height:9pt;z-index:251828224;mso-position-horizontal-relative:text;mso-position-vertical-relative:text">
                  <v:textbox style="mso-next-textbox:#_x0000_s117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3" type="#_x0000_t202" style="position:absolute;margin-left:21.45pt;margin-top:.8pt;width:8.25pt;height:9pt;z-index:251829248;mso-position-horizontal-relative:text;mso-position-vertical-relative:text">
                  <v:textbox style="mso-next-textbox:#_x0000_s117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4" type="#_x0000_t202" style="position:absolute;margin-left:21.45pt;margin-top:.8pt;width:8.25pt;height:9pt;z-index:251830272;mso-position-horizontal-relative:text;mso-position-vertical-relative:text">
                  <v:textbox style="mso-next-textbox:#_x0000_s117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5" type="#_x0000_t202" style="position:absolute;margin-left:21.45pt;margin-top:.8pt;width:8.25pt;height:9pt;z-index:251831296;mso-position-horizontal-relative:text;mso-position-vertical-relative:text">
                  <v:textbox style="mso-next-textbox:#_x0000_s117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6" type="#_x0000_t202" style="position:absolute;margin-left:21.45pt;margin-top:.8pt;width:8.25pt;height:9pt;z-index:251832320;mso-position-horizontal-relative:text;mso-position-vertical-relative:text">
                  <v:textbox style="mso-next-textbox:#_x0000_s117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7" type="#_x0000_t202" style="position:absolute;margin-left:21.45pt;margin-top:.8pt;width:8.25pt;height:9pt;z-index:251833344;mso-position-horizontal-relative:text;mso-position-vertical-relative:text">
                  <v:textbox style="mso-next-textbox:#_x0000_s117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8" type="#_x0000_t202" style="position:absolute;margin-left:21.45pt;margin-top:.8pt;width:8.25pt;height:9pt;z-index:251834368;mso-position-horizontal-relative:text;mso-position-vertical-relative:text">
                  <v:textbox style="mso-next-textbox:#_x0000_s117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Print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79" type="#_x0000_t202" style="position:absolute;margin-left:21.45pt;margin-top:.8pt;width:8.25pt;height:9pt;z-index:251836416;mso-position-horizontal-relative:text;mso-position-vertical-relative:text">
                  <v:textbox style="mso-next-textbox:#_x0000_s117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0" type="#_x0000_t202" style="position:absolute;margin-left:21.45pt;margin-top:.8pt;width:8.25pt;height:9pt;z-index:251837440;mso-position-horizontal-relative:text;mso-position-vertical-relative:text">
                  <v:textbox style="mso-next-textbox:#_x0000_s118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1" type="#_x0000_t202" style="position:absolute;margin-left:21.45pt;margin-top:.8pt;width:8.25pt;height:9pt;z-index:251838464;mso-position-horizontal-relative:text;mso-position-vertical-relative:text">
                  <v:textbox style="mso-next-textbox:#_x0000_s118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2" type="#_x0000_t202" style="position:absolute;margin-left:21.45pt;margin-top:.8pt;width:8.25pt;height:9pt;z-index:251839488;mso-position-horizontal-relative:text;mso-position-vertical-relative:text">
                  <v:textbox style="mso-next-textbox:#_x0000_s118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3" type="#_x0000_t202" style="position:absolute;margin-left:21.45pt;margin-top:.8pt;width:8.25pt;height:9pt;z-index:251840512;mso-position-horizontal-relative:text;mso-position-vertical-relative:text">
                  <v:textbox style="mso-next-textbox:#_x0000_s118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4" type="#_x0000_t202" style="position:absolute;margin-left:21.45pt;margin-top:.8pt;width:8.25pt;height:9pt;z-index:251841536;mso-position-horizontal-relative:text;mso-position-vertical-relative:text">
                  <v:textbox style="mso-next-textbox:#_x0000_s118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5" type="#_x0000_t202" style="position:absolute;margin-left:21.45pt;margin-top:.8pt;width:8.25pt;height:9pt;z-index:251842560;mso-position-horizontal-relative:text;mso-position-vertical-relative:text">
                  <v:textbox style="mso-next-textbox:#_x0000_s118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6" type="#_x0000_t202" style="position:absolute;margin-left:21.45pt;margin-top:.8pt;width:8.25pt;height:9pt;z-index:251843584;mso-position-horizontal-relative:text;mso-position-vertical-relative:text">
                  <v:textbox style="mso-next-textbox:#_x0000_s118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7" type="#_x0000_t202" style="position:absolute;margin-left:21.45pt;margin-top:.8pt;width:8.25pt;height:9pt;z-index:251844608;mso-position-horizontal-relative:text;mso-position-vertical-relative:text">
                  <v:textbox style="mso-next-textbox:#_x0000_s118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8" type="#_x0000_t202" style="position:absolute;margin-left:21.45pt;margin-top:.8pt;width:8.25pt;height:9pt;z-index:251845632;mso-position-horizontal-relative:text;mso-position-vertical-relative:text">
                  <v:textbox style="mso-next-textbox:#_x0000_s118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89" type="#_x0000_t202" style="position:absolute;margin-left:21.45pt;margin-top:.8pt;width:8.25pt;height:9pt;z-index:251846656;mso-position-horizontal-relative:text;mso-position-vertical-relative:text">
                  <v:textbox style="mso-next-textbox:#_x0000_s118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0" type="#_x0000_t202" style="position:absolute;margin-left:21.45pt;margin-top:.8pt;width:8.25pt;height:9pt;z-index:251847680;mso-position-horizontal-relative:text;mso-position-vertical-relative:text">
                  <v:textbox style="mso-next-textbox:#_x0000_s119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1" type="#_x0000_t202" style="position:absolute;margin-left:21.45pt;margin-top:.8pt;width:8.25pt;height:9pt;z-index:251848704;mso-position-horizontal-relative:text;mso-position-vertical-relative:text">
                  <v:textbox style="mso-next-textbox:#_x0000_s119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2" type="#_x0000_t202" style="position:absolute;margin-left:21.45pt;margin-top:.8pt;width:8.25pt;height:9pt;z-index:251849728;mso-position-horizontal-relative:text;mso-position-vertical-relative:text">
                  <v:textbox style="mso-next-textbox:#_x0000_s119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3" type="#_x0000_t202" style="position:absolute;margin-left:21.45pt;margin-top:.8pt;width:8.25pt;height:9pt;z-index:251850752;mso-position-horizontal-relative:text;mso-position-vertical-relative:text">
                  <v:textbox style="mso-next-textbox:#_x0000_s119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Undo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4" type="#_x0000_t202" style="position:absolute;margin-left:21.45pt;margin-top:.8pt;width:8.25pt;height:9pt;z-index:251852800;mso-position-horizontal-relative:text;mso-position-vertical-relative:text">
                  <v:textbox style="mso-next-textbox:#_x0000_s119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5" type="#_x0000_t202" style="position:absolute;margin-left:21.45pt;margin-top:.8pt;width:8.25pt;height:9pt;z-index:251853824;mso-position-horizontal-relative:text;mso-position-vertical-relative:text">
                  <v:textbox style="mso-next-textbox:#_x0000_s119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6" type="#_x0000_t202" style="position:absolute;margin-left:21.45pt;margin-top:.8pt;width:8.25pt;height:9pt;z-index:251854848;mso-position-horizontal-relative:text;mso-position-vertical-relative:text">
                  <v:textbox style="mso-next-textbox:#_x0000_s119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7" type="#_x0000_t202" style="position:absolute;margin-left:21.45pt;margin-top:.8pt;width:8.25pt;height:9pt;z-index:251855872;mso-position-horizontal-relative:text;mso-position-vertical-relative:text">
                  <v:textbox style="mso-next-textbox:#_x0000_s119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8" type="#_x0000_t202" style="position:absolute;margin-left:21.45pt;margin-top:.8pt;width:8.25pt;height:9pt;z-index:251856896;mso-position-horizontal-relative:text;mso-position-vertical-relative:text">
                  <v:textbox style="mso-next-textbox:#_x0000_s119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199" type="#_x0000_t202" style="position:absolute;margin-left:21.45pt;margin-top:.8pt;width:8.25pt;height:9pt;z-index:251857920;mso-position-horizontal-relative:text;mso-position-vertical-relative:text">
                  <v:textbox style="mso-next-textbox:#_x0000_s119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0" type="#_x0000_t202" style="position:absolute;margin-left:21.45pt;margin-top:.8pt;width:8.25pt;height:9pt;z-index:251858944;mso-position-horizontal-relative:text;mso-position-vertical-relative:text">
                  <v:textbox style="mso-next-textbox:#_x0000_s120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1" type="#_x0000_t202" style="position:absolute;margin-left:21.45pt;margin-top:.8pt;width:8.25pt;height:9pt;z-index:251859968;mso-position-horizontal-relative:text;mso-position-vertical-relative:text">
                  <v:textbox style="mso-next-textbox:#_x0000_s120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2" type="#_x0000_t202" style="position:absolute;margin-left:21.45pt;margin-top:.8pt;width:8.25pt;height:9pt;z-index:251860992;mso-position-horizontal-relative:text;mso-position-vertical-relative:text">
                  <v:textbox style="mso-next-textbox:#_x0000_s120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3" type="#_x0000_t202" style="position:absolute;margin-left:21.45pt;margin-top:.8pt;width:8.25pt;height:9pt;z-index:251862016;mso-position-horizontal-relative:text;mso-position-vertical-relative:text">
                  <v:textbox style="mso-next-textbox:#_x0000_s120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4" type="#_x0000_t202" style="position:absolute;margin-left:21.45pt;margin-top:.8pt;width:8.25pt;height:9pt;z-index:251863040;mso-position-horizontal-relative:text;mso-position-vertical-relative:text">
                  <v:textbox style="mso-next-textbox:#_x0000_s120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5" type="#_x0000_t202" style="position:absolute;margin-left:21.45pt;margin-top:.8pt;width:8.25pt;height:9pt;z-index:251864064;mso-position-horizontal-relative:text;mso-position-vertical-relative:text">
                  <v:textbox style="mso-next-textbox:#_x0000_s120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6" type="#_x0000_t202" style="position:absolute;margin-left:21.45pt;margin-top:.8pt;width:8.25pt;height:9pt;z-index:251865088;mso-position-horizontal-relative:text;mso-position-vertical-relative:text">
                  <v:textbox style="mso-next-textbox:#_x0000_s120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7" type="#_x0000_t202" style="position:absolute;margin-left:21.45pt;margin-top:.8pt;width:8.25pt;height:9pt;z-index:251866112;mso-position-horizontal-relative:text;mso-position-vertical-relative:text">
                  <v:textbox style="mso-next-textbox:#_x0000_s120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8" type="#_x0000_t202" style="position:absolute;margin-left:21.45pt;margin-top:.8pt;width:8.25pt;height:9pt;z-index:251867136;mso-position-horizontal-relative:text;mso-position-vertical-relative:text">
                  <v:textbox style="mso-next-textbox:#_x0000_s120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Redo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09" type="#_x0000_t202" style="position:absolute;margin-left:21.45pt;margin-top:.8pt;width:8.25pt;height:9pt;z-index:251869184;mso-position-horizontal-relative:text;mso-position-vertical-relative:text">
                  <v:textbox style="mso-next-textbox:#_x0000_s120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0" type="#_x0000_t202" style="position:absolute;margin-left:21.45pt;margin-top:.8pt;width:8.25pt;height:9pt;z-index:251870208;mso-position-horizontal-relative:text;mso-position-vertical-relative:text">
                  <v:textbox style="mso-next-textbox:#_x0000_s121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1" type="#_x0000_t202" style="position:absolute;margin-left:21.45pt;margin-top:.8pt;width:8.25pt;height:9pt;z-index:251871232;mso-position-horizontal-relative:text;mso-position-vertical-relative:text">
                  <v:textbox style="mso-next-textbox:#_x0000_s121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2" type="#_x0000_t202" style="position:absolute;margin-left:21.45pt;margin-top:.8pt;width:8.25pt;height:9pt;z-index:251872256;mso-position-horizontal-relative:text;mso-position-vertical-relative:text">
                  <v:textbox style="mso-next-textbox:#_x0000_s121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3" type="#_x0000_t202" style="position:absolute;margin-left:21.45pt;margin-top:.8pt;width:8.25pt;height:9pt;z-index:251873280;mso-position-horizontal-relative:text;mso-position-vertical-relative:text">
                  <v:textbox style="mso-next-textbox:#_x0000_s121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4" type="#_x0000_t202" style="position:absolute;margin-left:21.45pt;margin-top:.8pt;width:8.25pt;height:9pt;z-index:251874304;mso-position-horizontal-relative:text;mso-position-vertical-relative:text">
                  <v:textbox style="mso-next-textbox:#_x0000_s121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5" type="#_x0000_t202" style="position:absolute;margin-left:21.45pt;margin-top:.8pt;width:8.25pt;height:9pt;z-index:251875328;mso-position-horizontal-relative:text;mso-position-vertical-relative:text">
                  <v:textbox style="mso-next-textbox:#_x0000_s121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6" type="#_x0000_t202" style="position:absolute;margin-left:21.45pt;margin-top:.8pt;width:8.25pt;height:9pt;z-index:251876352;mso-position-horizontal-relative:text;mso-position-vertical-relative:text">
                  <v:textbox style="mso-next-textbox:#_x0000_s121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7" type="#_x0000_t202" style="position:absolute;margin-left:21.45pt;margin-top:.8pt;width:8.25pt;height:9pt;z-index:251877376;mso-position-horizontal-relative:text;mso-position-vertical-relative:text">
                  <v:textbox style="mso-next-textbox:#_x0000_s121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8" type="#_x0000_t202" style="position:absolute;margin-left:21.45pt;margin-top:.8pt;width:8.25pt;height:9pt;z-index:251878400;mso-position-horizontal-relative:text;mso-position-vertical-relative:text">
                  <v:textbox style="mso-next-textbox:#_x0000_s121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19" type="#_x0000_t202" style="position:absolute;margin-left:21.45pt;margin-top:.8pt;width:8.25pt;height:9pt;z-index:251879424;mso-position-horizontal-relative:text;mso-position-vertical-relative:text">
                  <v:textbox style="mso-next-textbox:#_x0000_s121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0" type="#_x0000_t202" style="position:absolute;margin-left:21.45pt;margin-top:.8pt;width:8.25pt;height:9pt;z-index:251880448;mso-position-horizontal-relative:text;mso-position-vertical-relative:text">
                  <v:textbox style="mso-next-textbox:#_x0000_s122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1" type="#_x0000_t202" style="position:absolute;margin-left:21.45pt;margin-top:.8pt;width:8.25pt;height:9pt;z-index:251881472;mso-position-horizontal-relative:text;mso-position-vertical-relative:text">
                  <v:textbox style="mso-next-textbox:#_x0000_s122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2" type="#_x0000_t202" style="position:absolute;margin-left:21.45pt;margin-top:.8pt;width:8.25pt;height:9pt;z-index:251882496;mso-position-horizontal-relative:text;mso-position-vertical-relative:text">
                  <v:textbox style="mso-next-textbox:#_x0000_s122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3" type="#_x0000_t202" style="position:absolute;margin-left:21.45pt;margin-top:.8pt;width:8.25pt;height:9pt;z-index:251883520;mso-position-horizontal-relative:text;mso-position-vertical-relative:text">
                  <v:textbox style="mso-next-textbox:#_x0000_s122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Cut Item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4" type="#_x0000_t202" style="position:absolute;margin-left:21.45pt;margin-top:.8pt;width:8.25pt;height:9pt;z-index:251885568;mso-position-horizontal-relative:text;mso-position-vertical-relative:text">
                  <v:textbox style="mso-next-textbox:#_x0000_s122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5" type="#_x0000_t202" style="position:absolute;margin-left:21.45pt;margin-top:.8pt;width:8.25pt;height:9pt;z-index:251886592;mso-position-horizontal-relative:text;mso-position-vertical-relative:text">
                  <v:textbox style="mso-next-textbox:#_x0000_s122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6" type="#_x0000_t202" style="position:absolute;margin-left:21.45pt;margin-top:.8pt;width:8.25pt;height:9pt;z-index:251887616;mso-position-horizontal-relative:text;mso-position-vertical-relative:text">
                  <v:textbox style="mso-next-textbox:#_x0000_s122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7" type="#_x0000_t202" style="position:absolute;margin-left:21.45pt;margin-top:.8pt;width:8.25pt;height:9pt;z-index:251888640;mso-position-horizontal-relative:text;mso-position-vertical-relative:text">
                  <v:textbox style="mso-next-textbox:#_x0000_s122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8" type="#_x0000_t202" style="position:absolute;margin-left:21.45pt;margin-top:.8pt;width:8.25pt;height:9pt;z-index:251889664;mso-position-horizontal-relative:text;mso-position-vertical-relative:text">
                  <v:textbox style="mso-next-textbox:#_x0000_s122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29" type="#_x0000_t202" style="position:absolute;margin-left:21.45pt;margin-top:.8pt;width:8.25pt;height:9pt;z-index:251890688;mso-position-horizontal-relative:text;mso-position-vertical-relative:text">
                  <v:textbox style="mso-next-textbox:#_x0000_s122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0" type="#_x0000_t202" style="position:absolute;margin-left:21.45pt;margin-top:.8pt;width:8.25pt;height:9pt;z-index:251891712;mso-position-horizontal-relative:text;mso-position-vertical-relative:text">
                  <v:textbox style="mso-next-textbox:#_x0000_s123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1" type="#_x0000_t202" style="position:absolute;margin-left:21.45pt;margin-top:.8pt;width:8.25pt;height:9pt;z-index:251892736;mso-position-horizontal-relative:text;mso-position-vertical-relative:text">
                  <v:textbox style="mso-next-textbox:#_x0000_s123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2" type="#_x0000_t202" style="position:absolute;margin-left:21.45pt;margin-top:.8pt;width:8.25pt;height:9pt;z-index:251893760;mso-position-horizontal-relative:text;mso-position-vertical-relative:text">
                  <v:textbox style="mso-next-textbox:#_x0000_s123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3" type="#_x0000_t202" style="position:absolute;margin-left:21.45pt;margin-top:.8pt;width:8.25pt;height:9pt;z-index:251894784;mso-position-horizontal-relative:text;mso-position-vertical-relative:text">
                  <v:textbox style="mso-next-textbox:#_x0000_s123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4" type="#_x0000_t202" style="position:absolute;margin-left:21.45pt;margin-top:.8pt;width:8.25pt;height:9pt;z-index:251895808;mso-position-horizontal-relative:text;mso-position-vertical-relative:text">
                  <v:textbox style="mso-next-textbox:#_x0000_s123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5" type="#_x0000_t202" style="position:absolute;margin-left:21.45pt;margin-top:.8pt;width:8.25pt;height:9pt;z-index:251896832;mso-position-horizontal-relative:text;mso-position-vertical-relative:text">
                  <v:textbox style="mso-next-textbox:#_x0000_s123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6" type="#_x0000_t202" style="position:absolute;margin-left:21.45pt;margin-top:.8pt;width:8.25pt;height:9pt;z-index:251897856;mso-position-horizontal-relative:text;mso-position-vertical-relative:text">
                  <v:textbox style="mso-next-textbox:#_x0000_s123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7" type="#_x0000_t202" style="position:absolute;margin-left:21.45pt;margin-top:.8pt;width:8.25pt;height:9pt;z-index:251898880;mso-position-horizontal-relative:text;mso-position-vertical-relative:text">
                  <v:textbox style="mso-next-textbox:#_x0000_s123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8" type="#_x0000_t202" style="position:absolute;margin-left:21.45pt;margin-top:.8pt;width:8.25pt;height:9pt;z-index:251899904;mso-position-horizontal-relative:text;mso-position-vertical-relative:text">
                  <v:textbox style="mso-next-textbox:#_x0000_s123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Paste Item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39" type="#_x0000_t202" style="position:absolute;margin-left:21.45pt;margin-top:.8pt;width:8.25pt;height:9pt;z-index:251901952;mso-position-horizontal-relative:text;mso-position-vertical-relative:text">
                  <v:textbox style="mso-next-textbox:#_x0000_s123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0" type="#_x0000_t202" style="position:absolute;margin-left:21.45pt;margin-top:.8pt;width:8.25pt;height:9pt;z-index:251902976;mso-position-horizontal-relative:text;mso-position-vertical-relative:text">
                  <v:textbox style="mso-next-textbox:#_x0000_s124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1" type="#_x0000_t202" style="position:absolute;margin-left:21.45pt;margin-top:.8pt;width:8.25pt;height:9pt;z-index:251904000;mso-position-horizontal-relative:text;mso-position-vertical-relative:text">
                  <v:textbox style="mso-next-textbox:#_x0000_s124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2" type="#_x0000_t202" style="position:absolute;margin-left:21.45pt;margin-top:.8pt;width:8.25pt;height:9pt;z-index:251905024;mso-position-horizontal-relative:text;mso-position-vertical-relative:text">
                  <v:textbox style="mso-next-textbox:#_x0000_s124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3" type="#_x0000_t202" style="position:absolute;margin-left:21.45pt;margin-top:.8pt;width:8.25pt;height:9pt;z-index:251906048;mso-position-horizontal-relative:text;mso-position-vertical-relative:text">
                  <v:textbox style="mso-next-textbox:#_x0000_s124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4" type="#_x0000_t202" style="position:absolute;margin-left:21.45pt;margin-top:.8pt;width:8.25pt;height:9pt;z-index:251907072;mso-position-horizontal-relative:text;mso-position-vertical-relative:text">
                  <v:textbox style="mso-next-textbox:#_x0000_s124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5" type="#_x0000_t202" style="position:absolute;margin-left:21.45pt;margin-top:.8pt;width:8.25pt;height:9pt;z-index:251908096;mso-position-horizontal-relative:text;mso-position-vertical-relative:text">
                  <v:textbox style="mso-next-textbox:#_x0000_s124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6" type="#_x0000_t202" style="position:absolute;margin-left:21.45pt;margin-top:.8pt;width:8.25pt;height:9pt;z-index:251909120;mso-position-horizontal-relative:text;mso-position-vertical-relative:text">
                  <v:textbox style="mso-next-textbox:#_x0000_s124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7" type="#_x0000_t202" style="position:absolute;margin-left:21.45pt;margin-top:.8pt;width:8.25pt;height:9pt;z-index:251910144;mso-position-horizontal-relative:text;mso-position-vertical-relative:text">
                  <v:textbox style="mso-next-textbox:#_x0000_s124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8" type="#_x0000_t202" style="position:absolute;margin-left:21.45pt;margin-top:.8pt;width:8.25pt;height:9pt;z-index:251911168;mso-position-horizontal-relative:text;mso-position-vertical-relative:text">
                  <v:textbox style="mso-next-textbox:#_x0000_s124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49" type="#_x0000_t202" style="position:absolute;margin-left:21.45pt;margin-top:.8pt;width:8.25pt;height:9pt;z-index:251912192;mso-position-horizontal-relative:text;mso-position-vertical-relative:text">
                  <v:textbox style="mso-next-textbox:#_x0000_s124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0" type="#_x0000_t202" style="position:absolute;margin-left:21.45pt;margin-top:.8pt;width:8.25pt;height:9pt;z-index:251913216;mso-position-horizontal-relative:text;mso-position-vertical-relative:text">
                  <v:textbox style="mso-next-textbox:#_x0000_s125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1" type="#_x0000_t202" style="position:absolute;margin-left:21.45pt;margin-top:.8pt;width:8.25pt;height:9pt;z-index:251914240;mso-position-horizontal-relative:text;mso-position-vertical-relative:text">
                  <v:textbox style="mso-next-textbox:#_x0000_s125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2" type="#_x0000_t202" style="position:absolute;margin-left:21.45pt;margin-top:.8pt;width:8.25pt;height:9pt;z-index:251915264;mso-position-horizontal-relative:text;mso-position-vertical-relative:text">
                  <v:textbox style="mso-next-textbox:#_x0000_s125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3" type="#_x0000_t202" style="position:absolute;margin-left:21.45pt;margin-top:.8pt;width:8.25pt;height:9pt;z-index:251916288;mso-position-horizontal-relative:text;mso-position-vertical-relative:text">
                  <v:textbox style="mso-next-textbox:#_x0000_s125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Edit Textbox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4" type="#_x0000_t202" style="position:absolute;margin-left:21.45pt;margin-top:.8pt;width:8.25pt;height:9pt;z-index:251918336;mso-position-horizontal-relative:text;mso-position-vertical-relative:text">
                  <v:textbox style="mso-next-textbox:#_x0000_s125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5" type="#_x0000_t202" style="position:absolute;margin-left:21.45pt;margin-top:.8pt;width:8.25pt;height:9pt;z-index:251919360;mso-position-horizontal-relative:text;mso-position-vertical-relative:text">
                  <v:textbox style="mso-next-textbox:#_x0000_s125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6" type="#_x0000_t202" style="position:absolute;margin-left:21.45pt;margin-top:.8pt;width:8.25pt;height:9pt;z-index:251920384;mso-position-horizontal-relative:text;mso-position-vertical-relative:text">
                  <v:textbox style="mso-next-textbox:#_x0000_s125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7" type="#_x0000_t202" style="position:absolute;margin-left:21.45pt;margin-top:.8pt;width:8.25pt;height:9pt;z-index:251921408;mso-position-horizontal-relative:text;mso-position-vertical-relative:text">
                  <v:textbox style="mso-next-textbox:#_x0000_s125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8" type="#_x0000_t202" style="position:absolute;margin-left:21.45pt;margin-top:.8pt;width:8.25pt;height:9pt;z-index:251922432;mso-position-horizontal-relative:text;mso-position-vertical-relative:text">
                  <v:textbox style="mso-next-textbox:#_x0000_s125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59" type="#_x0000_t202" style="position:absolute;margin-left:21.45pt;margin-top:.8pt;width:8.25pt;height:9pt;z-index:251923456;mso-position-horizontal-relative:text;mso-position-vertical-relative:text">
                  <v:textbox style="mso-next-textbox:#_x0000_s125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0" type="#_x0000_t202" style="position:absolute;margin-left:21.45pt;margin-top:.8pt;width:8.25pt;height:9pt;z-index:251924480;mso-position-horizontal-relative:text;mso-position-vertical-relative:text">
                  <v:textbox style="mso-next-textbox:#_x0000_s126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1" type="#_x0000_t202" style="position:absolute;margin-left:21.45pt;margin-top:.8pt;width:8.25pt;height:9pt;z-index:251925504;mso-position-horizontal-relative:text;mso-position-vertical-relative:text">
                  <v:textbox style="mso-next-textbox:#_x0000_s126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2" type="#_x0000_t202" style="position:absolute;margin-left:21.45pt;margin-top:.8pt;width:8.25pt;height:9pt;z-index:251926528;mso-position-horizontal-relative:text;mso-position-vertical-relative:text">
                  <v:textbox style="mso-next-textbox:#_x0000_s126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3" type="#_x0000_t202" style="position:absolute;margin-left:21.45pt;margin-top:.8pt;width:8.25pt;height:9pt;z-index:251927552;mso-position-horizontal-relative:text;mso-position-vertical-relative:text">
                  <v:textbox style="mso-next-textbox:#_x0000_s126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4" type="#_x0000_t202" style="position:absolute;margin-left:21.45pt;margin-top:.8pt;width:8.25pt;height:9pt;z-index:251928576;mso-position-horizontal-relative:text;mso-position-vertical-relative:text">
                  <v:textbox style="mso-next-textbox:#_x0000_s126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5" type="#_x0000_t202" style="position:absolute;margin-left:21.45pt;margin-top:.8pt;width:8.25pt;height:9pt;z-index:251929600;mso-position-horizontal-relative:text;mso-position-vertical-relative:text">
                  <v:textbox style="mso-next-textbox:#_x0000_s126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6" type="#_x0000_t202" style="position:absolute;margin-left:21.45pt;margin-top:.8pt;width:8.25pt;height:9pt;z-index:251930624;mso-position-horizontal-relative:text;mso-position-vertical-relative:text">
                  <v:textbox style="mso-next-textbox:#_x0000_s126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7" type="#_x0000_t202" style="position:absolute;margin-left:21.45pt;margin-top:.8pt;width:8.25pt;height:9pt;z-index:251931648;mso-position-horizontal-relative:text;mso-position-vertical-relative:text">
                  <v:textbox style="mso-next-textbox:#_x0000_s126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8" type="#_x0000_t202" style="position:absolute;margin-left:21.45pt;margin-top:.8pt;width:8.25pt;height:9pt;z-index:251932672;mso-position-horizontal-relative:text;mso-position-vertical-relative:text">
                  <v:textbox style="mso-next-textbox:#_x0000_s126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Export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69" type="#_x0000_t202" style="position:absolute;margin-left:21.45pt;margin-top:.8pt;width:8.25pt;height:9pt;z-index:251934720;mso-position-horizontal-relative:text;mso-position-vertical-relative:text">
                  <v:textbox style="mso-next-textbox:#_x0000_s126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0" type="#_x0000_t202" style="position:absolute;margin-left:21.45pt;margin-top:.8pt;width:8.25pt;height:9pt;z-index:251935744;mso-position-horizontal-relative:text;mso-position-vertical-relative:text">
                  <v:textbox style="mso-next-textbox:#_x0000_s127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1" type="#_x0000_t202" style="position:absolute;margin-left:21.45pt;margin-top:.8pt;width:8.25pt;height:9pt;z-index:251936768;mso-position-horizontal-relative:text;mso-position-vertical-relative:text">
                  <v:textbox style="mso-next-textbox:#_x0000_s127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2" type="#_x0000_t202" style="position:absolute;margin-left:21.45pt;margin-top:.8pt;width:8.25pt;height:9pt;z-index:251937792;mso-position-horizontal-relative:text;mso-position-vertical-relative:text">
                  <v:textbox style="mso-next-textbox:#_x0000_s127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3" type="#_x0000_t202" style="position:absolute;margin-left:21.45pt;margin-top:.8pt;width:8.25pt;height:9pt;z-index:251938816;mso-position-horizontal-relative:text;mso-position-vertical-relative:text">
                  <v:textbox style="mso-next-textbox:#_x0000_s127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4" type="#_x0000_t202" style="position:absolute;margin-left:21.45pt;margin-top:.8pt;width:8.25pt;height:9pt;z-index:251939840;mso-position-horizontal-relative:text;mso-position-vertical-relative:text">
                  <v:textbox style="mso-next-textbox:#_x0000_s127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5" type="#_x0000_t202" style="position:absolute;margin-left:21.45pt;margin-top:.8pt;width:8.25pt;height:9pt;z-index:251940864;mso-position-horizontal-relative:text;mso-position-vertical-relative:text">
                  <v:textbox style="mso-next-textbox:#_x0000_s127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6" type="#_x0000_t202" style="position:absolute;margin-left:21.45pt;margin-top:.8pt;width:8.25pt;height:9pt;z-index:251941888;mso-position-horizontal-relative:text;mso-position-vertical-relative:text">
                  <v:textbox style="mso-next-textbox:#_x0000_s127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7" type="#_x0000_t202" style="position:absolute;margin-left:21.45pt;margin-top:.8pt;width:8.25pt;height:9pt;z-index:251942912;mso-position-horizontal-relative:text;mso-position-vertical-relative:text">
                  <v:textbox style="mso-next-textbox:#_x0000_s127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8" type="#_x0000_t202" style="position:absolute;margin-left:21.45pt;margin-top:.8pt;width:8.25pt;height:9pt;z-index:251943936;mso-position-horizontal-relative:text;mso-position-vertical-relative:text">
                  <v:textbox style="mso-next-textbox:#_x0000_s127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79" type="#_x0000_t202" style="position:absolute;margin-left:21.45pt;margin-top:.8pt;width:8.25pt;height:9pt;z-index:251944960;mso-position-horizontal-relative:text;mso-position-vertical-relative:text">
                  <v:textbox style="mso-next-textbox:#_x0000_s127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0" type="#_x0000_t202" style="position:absolute;margin-left:21.45pt;margin-top:.8pt;width:8.25pt;height:9pt;z-index:251945984;mso-position-horizontal-relative:text;mso-position-vertical-relative:text">
                  <v:textbox style="mso-next-textbox:#_x0000_s128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1" type="#_x0000_t202" style="position:absolute;margin-left:21.45pt;margin-top:.8pt;width:8.25pt;height:9pt;z-index:251947008;mso-position-horizontal-relative:text;mso-position-vertical-relative:text">
                  <v:textbox style="mso-next-textbox:#_x0000_s128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2" type="#_x0000_t202" style="position:absolute;margin-left:21.45pt;margin-top:.8pt;width:8.25pt;height:9pt;z-index:251948032;mso-position-horizontal-relative:text;mso-position-vertical-relative:text">
                  <v:textbox style="mso-next-textbox:#_x0000_s128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3" type="#_x0000_t202" style="position:absolute;margin-left:21.45pt;margin-top:.8pt;width:8.25pt;height:9pt;z-index:251949056;mso-position-horizontal-relative:text;mso-position-vertical-relative:text">
                  <v:textbox style="mso-next-textbox:#_x0000_s128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Edit Attribute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4" type="#_x0000_t202" style="position:absolute;margin-left:21.45pt;margin-top:.8pt;width:8.25pt;height:9pt;z-index:251951104;mso-position-horizontal-relative:text;mso-position-vertical-relative:text">
                  <v:textbox style="mso-next-textbox:#_x0000_s128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5" type="#_x0000_t202" style="position:absolute;margin-left:21.45pt;margin-top:.8pt;width:8.25pt;height:9pt;z-index:251952128;mso-position-horizontal-relative:text;mso-position-vertical-relative:text">
                  <v:textbox style="mso-next-textbox:#_x0000_s128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6" type="#_x0000_t202" style="position:absolute;margin-left:21.45pt;margin-top:.8pt;width:8.25pt;height:9pt;z-index:251953152;mso-position-horizontal-relative:text;mso-position-vertical-relative:text">
                  <v:textbox style="mso-next-textbox:#_x0000_s128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7" type="#_x0000_t202" style="position:absolute;margin-left:21.45pt;margin-top:.8pt;width:8.25pt;height:9pt;z-index:251954176;mso-position-horizontal-relative:text;mso-position-vertical-relative:text">
                  <v:textbox style="mso-next-textbox:#_x0000_s128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8" type="#_x0000_t202" style="position:absolute;margin-left:21.45pt;margin-top:.8pt;width:8.25pt;height:9pt;z-index:251955200;mso-position-horizontal-relative:text;mso-position-vertical-relative:text">
                  <v:textbox style="mso-next-textbox:#_x0000_s128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89" type="#_x0000_t202" style="position:absolute;margin-left:21.45pt;margin-top:.8pt;width:8.25pt;height:9pt;z-index:251956224;mso-position-horizontal-relative:text;mso-position-vertical-relative:text">
                  <v:textbox style="mso-next-textbox:#_x0000_s128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0" type="#_x0000_t202" style="position:absolute;margin-left:21.45pt;margin-top:.8pt;width:8.25pt;height:9pt;z-index:251957248;mso-position-horizontal-relative:text;mso-position-vertical-relative:text">
                  <v:textbox style="mso-next-textbox:#_x0000_s129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1" type="#_x0000_t202" style="position:absolute;margin-left:21.45pt;margin-top:.8pt;width:8.25pt;height:9pt;z-index:251958272;mso-position-horizontal-relative:text;mso-position-vertical-relative:text">
                  <v:textbox style="mso-next-textbox:#_x0000_s129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2" type="#_x0000_t202" style="position:absolute;margin-left:21.45pt;margin-top:.8pt;width:8.25pt;height:9pt;z-index:251959296;mso-position-horizontal-relative:text;mso-position-vertical-relative:text">
                  <v:textbox style="mso-next-textbox:#_x0000_s129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3" type="#_x0000_t202" style="position:absolute;margin-left:21.45pt;margin-top:.8pt;width:8.25pt;height:9pt;z-index:251960320;mso-position-horizontal-relative:text;mso-position-vertical-relative:text">
                  <v:textbox style="mso-next-textbox:#_x0000_s129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4" type="#_x0000_t202" style="position:absolute;margin-left:21.45pt;margin-top:.8pt;width:8.25pt;height:9pt;z-index:251961344;mso-position-horizontal-relative:text;mso-position-vertical-relative:text">
                  <v:textbox style="mso-next-textbox:#_x0000_s129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5" type="#_x0000_t202" style="position:absolute;margin-left:21.45pt;margin-top:.8pt;width:8.25pt;height:9pt;z-index:251962368;mso-position-horizontal-relative:text;mso-position-vertical-relative:text">
                  <v:textbox style="mso-next-textbox:#_x0000_s129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6" type="#_x0000_t202" style="position:absolute;margin-left:21.45pt;margin-top:.8pt;width:8.25pt;height:9pt;z-index:251963392;mso-position-horizontal-relative:text;mso-position-vertical-relative:text">
                  <v:textbox style="mso-next-textbox:#_x0000_s129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7" type="#_x0000_t202" style="position:absolute;margin-left:21.45pt;margin-top:.8pt;width:8.25pt;height:9pt;z-index:251964416;mso-position-horizontal-relative:text;mso-position-vertical-relative:text">
                  <v:textbox style="mso-next-textbox:#_x0000_s129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8" type="#_x0000_t202" style="position:absolute;margin-left:21.45pt;margin-top:.8pt;width:8.25pt;height:9pt;z-index:251965440;mso-position-horizontal-relative:text;mso-position-vertical-relative:text">
                  <v:textbox style="mso-next-textbox:#_x0000_s129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Move Item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299" type="#_x0000_t202" style="position:absolute;margin-left:21.45pt;margin-top:.8pt;width:8.25pt;height:9pt;z-index:251967488;mso-position-horizontal-relative:text;mso-position-vertical-relative:text">
                  <v:textbox style="mso-next-textbox:#_x0000_s129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0" type="#_x0000_t202" style="position:absolute;margin-left:21.45pt;margin-top:.8pt;width:8.25pt;height:9pt;z-index:251968512;mso-position-horizontal-relative:text;mso-position-vertical-relative:text">
                  <v:textbox style="mso-next-textbox:#_x0000_s130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1" type="#_x0000_t202" style="position:absolute;margin-left:21.45pt;margin-top:.8pt;width:8.25pt;height:9pt;z-index:251969536;mso-position-horizontal-relative:text;mso-position-vertical-relative:text">
                  <v:textbox style="mso-next-textbox:#_x0000_s130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2" type="#_x0000_t202" style="position:absolute;margin-left:21.45pt;margin-top:.8pt;width:8.25pt;height:9pt;z-index:251970560;mso-position-horizontal-relative:text;mso-position-vertical-relative:text">
                  <v:textbox style="mso-next-textbox:#_x0000_s130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3" type="#_x0000_t202" style="position:absolute;margin-left:21.45pt;margin-top:.8pt;width:8.25pt;height:9pt;z-index:251971584;mso-position-horizontal-relative:text;mso-position-vertical-relative:text">
                  <v:textbox style="mso-next-textbox:#_x0000_s130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4" type="#_x0000_t202" style="position:absolute;margin-left:21.45pt;margin-top:.8pt;width:8.25pt;height:9pt;z-index:251972608;mso-position-horizontal-relative:text;mso-position-vertical-relative:text">
                  <v:textbox style="mso-next-textbox:#_x0000_s130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5" type="#_x0000_t202" style="position:absolute;margin-left:21.45pt;margin-top:.8pt;width:8.25pt;height:9pt;z-index:251973632;mso-position-horizontal-relative:text;mso-position-vertical-relative:text">
                  <v:textbox style="mso-next-textbox:#_x0000_s130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6" type="#_x0000_t202" style="position:absolute;margin-left:21.45pt;margin-top:.8pt;width:8.25pt;height:9pt;z-index:251974656;mso-position-horizontal-relative:text;mso-position-vertical-relative:text">
                  <v:textbox style="mso-next-textbox:#_x0000_s130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7" type="#_x0000_t202" style="position:absolute;margin-left:21.45pt;margin-top:.8pt;width:8.25pt;height:9pt;z-index:251975680;mso-position-horizontal-relative:text;mso-position-vertical-relative:text">
                  <v:textbox style="mso-next-textbox:#_x0000_s130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8" type="#_x0000_t202" style="position:absolute;margin-left:21.45pt;margin-top:.8pt;width:8.25pt;height:9pt;z-index:251976704;mso-position-horizontal-relative:text;mso-position-vertical-relative:text">
                  <v:textbox style="mso-next-textbox:#_x0000_s130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09" type="#_x0000_t202" style="position:absolute;margin-left:21.45pt;margin-top:.8pt;width:8.25pt;height:9pt;z-index:251977728;mso-position-horizontal-relative:text;mso-position-vertical-relative:text">
                  <v:textbox style="mso-next-textbox:#_x0000_s130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0" type="#_x0000_t202" style="position:absolute;margin-left:21.45pt;margin-top:.8pt;width:8.25pt;height:9pt;z-index:251978752;mso-position-horizontal-relative:text;mso-position-vertical-relative:text">
                  <v:textbox style="mso-next-textbox:#_x0000_s131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1" type="#_x0000_t202" style="position:absolute;margin-left:21.45pt;margin-top:.8pt;width:8.25pt;height:9pt;z-index:251979776;mso-position-horizontal-relative:text;mso-position-vertical-relative:text">
                  <v:textbox style="mso-next-textbox:#_x0000_s131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2" type="#_x0000_t202" style="position:absolute;margin-left:21.45pt;margin-top:.8pt;width:8.25pt;height:9pt;z-index:251980800;mso-position-horizontal-relative:text;mso-position-vertical-relative:text">
                  <v:textbox style="mso-next-textbox:#_x0000_s131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3" type="#_x0000_t202" style="position:absolute;margin-left:21.45pt;margin-top:.8pt;width:8.25pt;height:9pt;z-index:251981824;mso-position-horizontal-relative:text;mso-position-vertical-relative:text">
                  <v:textbox style="mso-next-textbox:#_x0000_s131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Delete Attribute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4" type="#_x0000_t202" style="position:absolute;margin-left:21.45pt;margin-top:.8pt;width:8.25pt;height:9pt;z-index:251983872;mso-position-horizontal-relative:text;mso-position-vertical-relative:text">
                  <v:textbox style="mso-next-textbox:#_x0000_s131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5" type="#_x0000_t202" style="position:absolute;margin-left:21.45pt;margin-top:.8pt;width:8.25pt;height:9pt;z-index:251984896;mso-position-horizontal-relative:text;mso-position-vertical-relative:text">
                  <v:textbox style="mso-next-textbox:#_x0000_s131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6" type="#_x0000_t202" style="position:absolute;margin-left:21.45pt;margin-top:.8pt;width:8.25pt;height:9pt;z-index:251985920;mso-position-horizontal-relative:text;mso-position-vertical-relative:text">
                  <v:textbox style="mso-next-textbox:#_x0000_s131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7" type="#_x0000_t202" style="position:absolute;margin-left:21.45pt;margin-top:.8pt;width:8.25pt;height:9pt;z-index:251986944;mso-position-horizontal-relative:text;mso-position-vertical-relative:text">
                  <v:textbox style="mso-next-textbox:#_x0000_s131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8" type="#_x0000_t202" style="position:absolute;margin-left:21.45pt;margin-top:.8pt;width:8.25pt;height:9pt;z-index:251987968;mso-position-horizontal-relative:text;mso-position-vertical-relative:text">
                  <v:textbox style="mso-next-textbox:#_x0000_s131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19" type="#_x0000_t202" style="position:absolute;margin-left:21.45pt;margin-top:.8pt;width:8.25pt;height:9pt;z-index:251988992;mso-position-horizontal-relative:text;mso-position-vertical-relative:text">
                  <v:textbox style="mso-next-textbox:#_x0000_s131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0" type="#_x0000_t202" style="position:absolute;margin-left:21.45pt;margin-top:.8pt;width:8.25pt;height:9pt;z-index:251990016;mso-position-horizontal-relative:text;mso-position-vertical-relative:text">
                  <v:textbox style="mso-next-textbox:#_x0000_s132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1" type="#_x0000_t202" style="position:absolute;margin-left:21.45pt;margin-top:.8pt;width:8.25pt;height:9pt;z-index:251991040;mso-position-horizontal-relative:text;mso-position-vertical-relative:text">
                  <v:textbox style="mso-next-textbox:#_x0000_s132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2" type="#_x0000_t202" style="position:absolute;margin-left:21.45pt;margin-top:.8pt;width:8.25pt;height:9pt;z-index:251992064;mso-position-horizontal-relative:text;mso-position-vertical-relative:text">
                  <v:textbox style="mso-next-textbox:#_x0000_s132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3" type="#_x0000_t202" style="position:absolute;margin-left:21.45pt;margin-top:.8pt;width:8.25pt;height:9pt;z-index:251993088;mso-position-horizontal-relative:text;mso-position-vertical-relative:text">
                  <v:textbox style="mso-next-textbox:#_x0000_s132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4" type="#_x0000_t202" style="position:absolute;margin-left:21.45pt;margin-top:.8pt;width:8.25pt;height:9pt;z-index:251994112;mso-position-horizontal-relative:text;mso-position-vertical-relative:text">
                  <v:textbox style="mso-next-textbox:#_x0000_s132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5" type="#_x0000_t202" style="position:absolute;margin-left:21.45pt;margin-top:.8pt;width:8.25pt;height:9pt;z-index:251995136;mso-position-horizontal-relative:text;mso-position-vertical-relative:text">
                  <v:textbox style="mso-next-textbox:#_x0000_s132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6" type="#_x0000_t202" style="position:absolute;margin-left:21.45pt;margin-top:.8pt;width:8.25pt;height:9pt;z-index:251996160;mso-position-horizontal-relative:text;mso-position-vertical-relative:text">
                  <v:textbox style="mso-next-textbox:#_x0000_s132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7" type="#_x0000_t202" style="position:absolute;margin-left:21.45pt;margin-top:.8pt;width:8.25pt;height:9pt;z-index:251997184;mso-position-horizontal-relative:text;mso-position-vertical-relative:text">
                  <v:textbox style="mso-next-textbox:#_x0000_s132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8" type="#_x0000_t202" style="position:absolute;margin-left:21.45pt;margin-top:.8pt;width:8.25pt;height:9pt;z-index:251998208;mso-position-horizontal-relative:text;mso-position-vertical-relative:text">
                  <v:textbox style="mso-next-textbox:#_x0000_s132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Share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29" type="#_x0000_t202" style="position:absolute;margin-left:21.45pt;margin-top:.8pt;width:8.25pt;height:9pt;z-index:252000256;mso-position-horizontal-relative:text;mso-position-vertical-relative:text">
                  <v:textbox style="mso-next-textbox:#_x0000_s132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0" type="#_x0000_t202" style="position:absolute;margin-left:21.45pt;margin-top:.8pt;width:8.25pt;height:9pt;z-index:252001280;mso-position-horizontal-relative:text;mso-position-vertical-relative:text">
                  <v:textbox style="mso-next-textbox:#_x0000_s133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1" type="#_x0000_t202" style="position:absolute;margin-left:21.45pt;margin-top:.8pt;width:8.25pt;height:9pt;z-index:252002304;mso-position-horizontal-relative:text;mso-position-vertical-relative:text">
                  <v:textbox style="mso-next-textbox:#_x0000_s133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2" type="#_x0000_t202" style="position:absolute;margin-left:21.45pt;margin-top:.8pt;width:8.25pt;height:9pt;z-index:252003328;mso-position-horizontal-relative:text;mso-position-vertical-relative:text">
                  <v:textbox style="mso-next-textbox:#_x0000_s133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3" type="#_x0000_t202" style="position:absolute;margin-left:21.45pt;margin-top:.8pt;width:8.25pt;height:9pt;z-index:252004352;mso-position-horizontal-relative:text;mso-position-vertical-relative:text">
                  <v:textbox style="mso-next-textbox:#_x0000_s133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4" type="#_x0000_t202" style="position:absolute;margin-left:21.45pt;margin-top:.8pt;width:8.25pt;height:9pt;z-index:252005376;mso-position-horizontal-relative:text;mso-position-vertical-relative:text">
                  <v:textbox style="mso-next-textbox:#_x0000_s133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5" type="#_x0000_t202" style="position:absolute;margin-left:21.45pt;margin-top:.8pt;width:8.25pt;height:9pt;z-index:252006400;mso-position-horizontal-relative:text;mso-position-vertical-relative:text">
                  <v:textbox style="mso-next-textbox:#_x0000_s133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6" type="#_x0000_t202" style="position:absolute;margin-left:21.45pt;margin-top:.8pt;width:8.25pt;height:9pt;z-index:252007424;mso-position-horizontal-relative:text;mso-position-vertical-relative:text">
                  <v:textbox style="mso-next-textbox:#_x0000_s133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7" type="#_x0000_t202" style="position:absolute;margin-left:21.45pt;margin-top:.8pt;width:8.25pt;height:9pt;z-index:252008448;mso-position-horizontal-relative:text;mso-position-vertical-relative:text">
                  <v:textbox style="mso-next-textbox:#_x0000_s133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8" type="#_x0000_t202" style="position:absolute;margin-left:21.45pt;margin-top:.8pt;width:8.25pt;height:9pt;z-index:252009472;mso-position-horizontal-relative:text;mso-position-vertical-relative:text">
                  <v:textbox style="mso-next-textbox:#_x0000_s133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39" type="#_x0000_t202" style="position:absolute;margin-left:21.45pt;margin-top:.8pt;width:8.25pt;height:9pt;z-index:252010496;mso-position-horizontal-relative:text;mso-position-vertical-relative:text">
                  <v:textbox style="mso-next-textbox:#_x0000_s133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0" type="#_x0000_t202" style="position:absolute;margin-left:21.45pt;margin-top:.8pt;width:8.25pt;height:9pt;z-index:252011520;mso-position-horizontal-relative:text;mso-position-vertical-relative:text">
                  <v:textbox style="mso-next-textbox:#_x0000_s134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1" type="#_x0000_t202" style="position:absolute;margin-left:21.45pt;margin-top:.8pt;width:8.25pt;height:9pt;z-index:252012544;mso-position-horizontal-relative:text;mso-position-vertical-relative:text">
                  <v:textbox style="mso-next-textbox:#_x0000_s134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2" type="#_x0000_t202" style="position:absolute;margin-left:21.45pt;margin-top:.8pt;width:8.25pt;height:9pt;z-index:252013568;mso-position-horizontal-relative:text;mso-position-vertical-relative:text">
                  <v:textbox style="mso-next-textbox:#_x0000_s134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3" type="#_x0000_t202" style="position:absolute;margin-left:21.45pt;margin-top:.8pt;width:8.25pt;height:9pt;z-index:252014592;mso-position-horizontal-relative:text;mso-position-vertical-relative:text">
                  <v:textbox style="mso-next-textbox:#_x0000_s134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Download Board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4" type="#_x0000_t202" style="position:absolute;margin-left:21.45pt;margin-top:.8pt;width:8.25pt;height:9pt;z-index:252016640;mso-position-horizontal-relative:text;mso-position-vertical-relative:text">
                  <v:textbox style="mso-next-textbox:#_x0000_s134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5" type="#_x0000_t202" style="position:absolute;margin-left:21.45pt;margin-top:.8pt;width:8.25pt;height:9pt;z-index:252017664;mso-position-horizontal-relative:text;mso-position-vertical-relative:text">
                  <v:textbox style="mso-next-textbox:#_x0000_s134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6" type="#_x0000_t202" style="position:absolute;margin-left:21.45pt;margin-top:.8pt;width:8.25pt;height:9pt;z-index:252018688;mso-position-horizontal-relative:text;mso-position-vertical-relative:text">
                  <v:textbox style="mso-next-textbox:#_x0000_s134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7" type="#_x0000_t202" style="position:absolute;margin-left:21.45pt;margin-top:.8pt;width:8.25pt;height:9pt;z-index:252019712;mso-position-horizontal-relative:text;mso-position-vertical-relative:text">
                  <v:textbox style="mso-next-textbox:#_x0000_s134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8" type="#_x0000_t202" style="position:absolute;margin-left:21.45pt;margin-top:.8pt;width:8.25pt;height:9pt;z-index:252020736;mso-position-horizontal-relative:text;mso-position-vertical-relative:text">
                  <v:textbox style="mso-next-textbox:#_x0000_s134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49" type="#_x0000_t202" style="position:absolute;margin-left:21.45pt;margin-top:.8pt;width:8.25pt;height:9pt;z-index:252021760;mso-position-horizontal-relative:text;mso-position-vertical-relative:text">
                  <v:textbox style="mso-next-textbox:#_x0000_s134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0" type="#_x0000_t202" style="position:absolute;margin-left:21.45pt;margin-top:.8pt;width:8.25pt;height:9pt;z-index:252022784;mso-position-horizontal-relative:text;mso-position-vertical-relative:text">
                  <v:textbox style="mso-next-textbox:#_x0000_s135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1" type="#_x0000_t202" style="position:absolute;margin-left:21.45pt;margin-top:.8pt;width:8.25pt;height:9pt;z-index:252023808;mso-position-horizontal-relative:text;mso-position-vertical-relative:text">
                  <v:textbox style="mso-next-textbox:#_x0000_s135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2" type="#_x0000_t202" style="position:absolute;margin-left:21.45pt;margin-top:.8pt;width:8.25pt;height:9pt;z-index:252024832;mso-position-horizontal-relative:text;mso-position-vertical-relative:text">
                  <v:textbox style="mso-next-textbox:#_x0000_s135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3" type="#_x0000_t202" style="position:absolute;margin-left:21.45pt;margin-top:.8pt;width:8.25pt;height:9pt;z-index:252025856;mso-position-horizontal-relative:text;mso-position-vertical-relative:text">
                  <v:textbox style="mso-next-textbox:#_x0000_s135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4" type="#_x0000_t202" style="position:absolute;margin-left:21.45pt;margin-top:.8pt;width:8.25pt;height:9pt;z-index:252026880;mso-position-horizontal-relative:text;mso-position-vertical-relative:text">
                  <v:textbox style="mso-next-textbox:#_x0000_s135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5" type="#_x0000_t202" style="position:absolute;margin-left:21.45pt;margin-top:.8pt;width:8.25pt;height:9pt;z-index:252027904;mso-position-horizontal-relative:text;mso-position-vertical-relative:text">
                  <v:textbox style="mso-next-textbox:#_x0000_s135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6" type="#_x0000_t202" style="position:absolute;margin-left:21.45pt;margin-top:.8pt;width:8.25pt;height:9pt;z-index:252028928;mso-position-horizontal-relative:text;mso-position-vertical-relative:text">
                  <v:textbox style="mso-next-textbox:#_x0000_s135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7" type="#_x0000_t202" style="position:absolute;margin-left:21.45pt;margin-top:.8pt;width:8.25pt;height:9pt;z-index:252029952;mso-position-horizontal-relative:text;mso-position-vertical-relative:text">
                  <v:textbox style="mso-next-textbox:#_x0000_s135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8" type="#_x0000_t202" style="position:absolute;margin-left:21.45pt;margin-top:.8pt;width:8.25pt;height:9pt;z-index:252030976;mso-position-horizontal-relative:text;mso-position-vertical-relative:text">
                  <v:textbox style="mso-next-textbox:#_x0000_s135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First Start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59" type="#_x0000_t202" style="position:absolute;margin-left:21.45pt;margin-top:.8pt;width:8.25pt;height:9pt;z-index:252033024;mso-position-horizontal-relative:text;mso-position-vertical-relative:text">
                  <v:textbox style="mso-next-textbox:#_x0000_s135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0" type="#_x0000_t202" style="position:absolute;margin-left:21.45pt;margin-top:.8pt;width:8.25pt;height:9pt;z-index:252034048;mso-position-horizontal-relative:text;mso-position-vertical-relative:text">
                  <v:textbox style="mso-next-textbox:#_x0000_s136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1" type="#_x0000_t202" style="position:absolute;margin-left:21.45pt;margin-top:.8pt;width:8.25pt;height:9pt;z-index:252035072;mso-position-horizontal-relative:text;mso-position-vertical-relative:text">
                  <v:textbox style="mso-next-textbox:#_x0000_s136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2" type="#_x0000_t202" style="position:absolute;margin-left:21.45pt;margin-top:.8pt;width:8.25pt;height:9pt;z-index:252036096;mso-position-horizontal-relative:text;mso-position-vertical-relative:text">
                  <v:textbox style="mso-next-textbox:#_x0000_s136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3" type="#_x0000_t202" style="position:absolute;margin-left:21.45pt;margin-top:.8pt;width:8.25pt;height:9pt;z-index:252037120;mso-position-horizontal-relative:text;mso-position-vertical-relative:text">
                  <v:textbox style="mso-next-textbox:#_x0000_s136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4" type="#_x0000_t202" style="position:absolute;margin-left:21.45pt;margin-top:.8pt;width:8.25pt;height:9pt;z-index:252038144;mso-position-horizontal-relative:text;mso-position-vertical-relative:text">
                  <v:textbox style="mso-next-textbox:#_x0000_s136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5" type="#_x0000_t202" style="position:absolute;margin-left:21.45pt;margin-top:.8pt;width:8.25pt;height:9pt;z-index:252039168;mso-position-horizontal-relative:text;mso-position-vertical-relative:text">
                  <v:textbox style="mso-next-textbox:#_x0000_s136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6" type="#_x0000_t202" style="position:absolute;margin-left:21.45pt;margin-top:.8pt;width:8.25pt;height:9pt;z-index:252040192;mso-position-horizontal-relative:text;mso-position-vertical-relative:text">
                  <v:textbox style="mso-next-textbox:#_x0000_s136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7" type="#_x0000_t202" style="position:absolute;margin-left:21.45pt;margin-top:.8pt;width:8.25pt;height:9pt;z-index:252041216;mso-position-horizontal-relative:text;mso-position-vertical-relative:text">
                  <v:textbox style="mso-next-textbox:#_x0000_s136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8" type="#_x0000_t202" style="position:absolute;margin-left:21.45pt;margin-top:.8pt;width:8.25pt;height:9pt;z-index:252042240;mso-position-horizontal-relative:text;mso-position-vertical-relative:text">
                  <v:textbox style="mso-next-textbox:#_x0000_s136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69" type="#_x0000_t202" style="position:absolute;margin-left:21.45pt;margin-top:.8pt;width:8.25pt;height:9pt;z-index:252043264;mso-position-horizontal-relative:text;mso-position-vertical-relative:text">
                  <v:textbox style="mso-next-textbox:#_x0000_s136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0" type="#_x0000_t202" style="position:absolute;margin-left:21.45pt;margin-top:.8pt;width:8.25pt;height:9pt;z-index:252044288;mso-position-horizontal-relative:text;mso-position-vertical-relative:text">
                  <v:textbox style="mso-next-textbox:#_x0000_s137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1" type="#_x0000_t202" style="position:absolute;margin-left:21.45pt;margin-top:.8pt;width:8.25pt;height:9pt;z-index:252045312;mso-position-horizontal-relative:text;mso-position-vertical-relative:text">
                  <v:textbox style="mso-next-textbox:#_x0000_s137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2" type="#_x0000_t202" style="position:absolute;margin-left:21.45pt;margin-top:.8pt;width:8.25pt;height:9pt;z-index:252046336;mso-position-horizontal-relative:text;mso-position-vertical-relative:text">
                  <v:textbox style="mso-next-textbox:#_x0000_s137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3" type="#_x0000_t202" style="position:absolute;margin-left:21.45pt;margin-top:.8pt;width:8.25pt;height:9pt;z-index:252047360;mso-position-horizontal-relative:text;mso-position-vertical-relative:text">
                  <v:textbox style="mso-next-textbox:#_x0000_s137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Open Recent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4" type="#_x0000_t202" style="position:absolute;margin-left:21.45pt;margin-top:.8pt;width:8.25pt;height:9pt;z-index:252049408;mso-position-horizontal-relative:text;mso-position-vertical-relative:text">
                  <v:textbox style="mso-next-textbox:#_x0000_s137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5" type="#_x0000_t202" style="position:absolute;margin-left:21.45pt;margin-top:.8pt;width:8.25pt;height:9pt;z-index:252050432;mso-position-horizontal-relative:text;mso-position-vertical-relative:text">
                  <v:textbox style="mso-next-textbox:#_x0000_s137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6" type="#_x0000_t202" style="position:absolute;margin-left:21.45pt;margin-top:.8pt;width:8.25pt;height:9pt;z-index:252051456;mso-position-horizontal-relative:text;mso-position-vertical-relative:text">
                  <v:textbox style="mso-next-textbox:#_x0000_s137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7" type="#_x0000_t202" style="position:absolute;margin-left:21.45pt;margin-top:.8pt;width:8.25pt;height:9pt;z-index:252052480;mso-position-horizontal-relative:text;mso-position-vertical-relative:text">
                  <v:textbox style="mso-next-textbox:#_x0000_s137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8" type="#_x0000_t202" style="position:absolute;margin-left:21.45pt;margin-top:.8pt;width:8.25pt;height:9pt;z-index:252053504;mso-position-horizontal-relative:text;mso-position-vertical-relative:text">
                  <v:textbox style="mso-next-textbox:#_x0000_s137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79" type="#_x0000_t202" style="position:absolute;margin-left:21.45pt;margin-top:.8pt;width:8.25pt;height:9pt;z-index:252054528;mso-position-horizontal-relative:text;mso-position-vertical-relative:text">
                  <v:textbox style="mso-next-textbox:#_x0000_s137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0" type="#_x0000_t202" style="position:absolute;margin-left:21.45pt;margin-top:.8pt;width:8.25pt;height:9pt;z-index:252055552;mso-position-horizontal-relative:text;mso-position-vertical-relative:text">
                  <v:textbox style="mso-next-textbox:#_x0000_s138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1" type="#_x0000_t202" style="position:absolute;margin-left:21.45pt;margin-top:.8pt;width:8.25pt;height:9pt;z-index:252056576;mso-position-horizontal-relative:text;mso-position-vertical-relative:text">
                  <v:textbox style="mso-next-textbox:#_x0000_s138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2" type="#_x0000_t202" style="position:absolute;margin-left:21.45pt;margin-top:.8pt;width:8.25pt;height:9pt;z-index:252057600;mso-position-horizontal-relative:text;mso-position-vertical-relative:text">
                  <v:textbox style="mso-next-textbox:#_x0000_s138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3" type="#_x0000_t202" style="position:absolute;margin-left:21.45pt;margin-top:.8pt;width:8.25pt;height:9pt;z-index:252058624;mso-position-horizontal-relative:text;mso-position-vertical-relative:text">
                  <v:textbox style="mso-next-textbox:#_x0000_s138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4" type="#_x0000_t202" style="position:absolute;margin-left:21.45pt;margin-top:.8pt;width:8.25pt;height:9pt;z-index:252059648;mso-position-horizontal-relative:text;mso-position-vertical-relative:text">
                  <v:textbox style="mso-next-textbox:#_x0000_s138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5" type="#_x0000_t202" style="position:absolute;margin-left:21.45pt;margin-top:.8pt;width:8.25pt;height:9pt;z-index:252060672;mso-position-horizontal-relative:text;mso-position-vertical-relative:text">
                  <v:textbox style="mso-next-textbox:#_x0000_s138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6" type="#_x0000_t202" style="position:absolute;margin-left:21.45pt;margin-top:.8pt;width:8.25pt;height:9pt;z-index:252061696;mso-position-horizontal-relative:text;mso-position-vertical-relative:text">
                  <v:textbox style="mso-next-textbox:#_x0000_s138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7" type="#_x0000_t202" style="position:absolute;margin-left:21.45pt;margin-top:.8pt;width:8.25pt;height:9pt;z-index:252062720;mso-position-horizontal-relative:text;mso-position-vertical-relative:text">
                  <v:textbox style="mso-next-textbox:#_x0000_s138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8" type="#_x0000_t202" style="position:absolute;margin-left:21.45pt;margin-top:.8pt;width:8.25pt;height:9pt;z-index:252063744;mso-position-horizontal-relative:text;mso-position-vertical-relative:text">
                  <v:textbox style="mso-next-textbox:#_x0000_s138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Manage Sport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89" type="#_x0000_t202" style="position:absolute;margin-left:21.45pt;margin-top:.8pt;width:8.25pt;height:9pt;z-index:252065792;mso-position-horizontal-relative:text;mso-position-vertical-relative:text">
                  <v:textbox style="mso-next-textbox:#_x0000_s138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0" type="#_x0000_t202" style="position:absolute;margin-left:21.45pt;margin-top:.8pt;width:8.25pt;height:9pt;z-index:252066816;mso-position-horizontal-relative:text;mso-position-vertical-relative:text">
                  <v:textbox style="mso-next-textbox:#_x0000_s139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1" type="#_x0000_t202" style="position:absolute;margin-left:21.45pt;margin-top:.8pt;width:8.25pt;height:9pt;z-index:252067840;mso-position-horizontal-relative:text;mso-position-vertical-relative:text">
                  <v:textbox style="mso-next-textbox:#_x0000_s139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2" type="#_x0000_t202" style="position:absolute;margin-left:21.45pt;margin-top:.8pt;width:8.25pt;height:9pt;z-index:252068864;mso-position-horizontal-relative:text;mso-position-vertical-relative:text">
                  <v:textbox style="mso-next-textbox:#_x0000_s139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3" type="#_x0000_t202" style="position:absolute;margin-left:21.45pt;margin-top:.8pt;width:8.25pt;height:9pt;z-index:252069888;mso-position-horizontal-relative:text;mso-position-vertical-relative:text">
                  <v:textbox style="mso-next-textbox:#_x0000_s139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4" type="#_x0000_t202" style="position:absolute;margin-left:21.45pt;margin-top:.8pt;width:8.25pt;height:9pt;z-index:252070912;mso-position-horizontal-relative:text;mso-position-vertical-relative:text">
                  <v:textbox style="mso-next-textbox:#_x0000_s139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5" type="#_x0000_t202" style="position:absolute;margin-left:21.45pt;margin-top:.8pt;width:8.25pt;height:9pt;z-index:252071936;mso-position-horizontal-relative:text;mso-position-vertical-relative:text">
                  <v:textbox style="mso-next-textbox:#_x0000_s139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6" type="#_x0000_t202" style="position:absolute;margin-left:21.45pt;margin-top:.8pt;width:8.25pt;height:9pt;z-index:252072960;mso-position-horizontal-relative:text;mso-position-vertical-relative:text">
                  <v:textbox style="mso-next-textbox:#_x0000_s139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7" type="#_x0000_t202" style="position:absolute;margin-left:21.45pt;margin-top:.8pt;width:8.25pt;height:9pt;z-index:252073984;mso-position-horizontal-relative:text;mso-position-vertical-relative:text">
                  <v:textbox style="mso-next-textbox:#_x0000_s139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8" type="#_x0000_t202" style="position:absolute;margin-left:21.45pt;margin-top:.8pt;width:8.25pt;height:9pt;z-index:252075008;mso-position-horizontal-relative:text;mso-position-vertical-relative:text">
                  <v:textbox style="mso-next-textbox:#_x0000_s139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399" type="#_x0000_t202" style="position:absolute;margin-left:21.45pt;margin-top:.8pt;width:8.25pt;height:9pt;z-index:252076032;mso-position-horizontal-relative:text;mso-position-vertical-relative:text">
                  <v:textbox style="mso-next-textbox:#_x0000_s139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0" type="#_x0000_t202" style="position:absolute;margin-left:21.45pt;margin-top:.8pt;width:8.25pt;height:9pt;z-index:252077056;mso-position-horizontal-relative:text;mso-position-vertical-relative:text">
                  <v:textbox style="mso-next-textbox:#_x0000_s140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1" type="#_x0000_t202" style="position:absolute;margin-left:21.45pt;margin-top:.8pt;width:8.25pt;height:9pt;z-index:252078080;mso-position-horizontal-relative:text;mso-position-vertical-relative:text">
                  <v:textbox style="mso-next-textbox:#_x0000_s140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2" type="#_x0000_t202" style="position:absolute;margin-left:21.45pt;margin-top:.8pt;width:8.25pt;height:9pt;z-index:252079104;mso-position-horizontal-relative:text;mso-position-vertical-relative:text">
                  <v:textbox style="mso-next-textbox:#_x0000_s140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3" type="#_x0000_t202" style="position:absolute;margin-left:21.45pt;margin-top:.8pt;width:8.25pt;height:9pt;z-index:252080128;mso-position-horizontal-relative:text;mso-position-vertical-relative:text">
                  <v:textbox style="mso-next-textbox:#_x0000_s140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lastRenderedPageBreak/>
        <w:t>Manage FTP-Server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4" type="#_x0000_t202" style="position:absolute;margin-left:21.45pt;margin-top:.8pt;width:8.25pt;height:9pt;z-index:252082176;mso-position-horizontal-relative:text;mso-position-vertical-relative:text">
                  <v:textbox style="mso-next-textbox:#_x0000_s140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5" type="#_x0000_t202" style="position:absolute;margin-left:21.45pt;margin-top:.8pt;width:8.25pt;height:9pt;z-index:252083200;mso-position-horizontal-relative:text;mso-position-vertical-relative:text">
                  <v:textbox style="mso-next-textbox:#_x0000_s140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6" type="#_x0000_t202" style="position:absolute;margin-left:21.45pt;margin-top:.8pt;width:8.25pt;height:9pt;z-index:252084224;mso-position-horizontal-relative:text;mso-position-vertical-relative:text">
                  <v:textbox style="mso-next-textbox:#_x0000_s140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7" type="#_x0000_t202" style="position:absolute;margin-left:21.45pt;margin-top:.8pt;width:8.25pt;height:9pt;z-index:252085248;mso-position-horizontal-relative:text;mso-position-vertical-relative:text">
                  <v:textbox style="mso-next-textbox:#_x0000_s140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8" type="#_x0000_t202" style="position:absolute;margin-left:21.45pt;margin-top:.8pt;width:8.25pt;height:9pt;z-index:252086272;mso-position-horizontal-relative:text;mso-position-vertical-relative:text">
                  <v:textbox style="mso-next-textbox:#_x0000_s140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09" type="#_x0000_t202" style="position:absolute;margin-left:21.45pt;margin-top:.8pt;width:8.25pt;height:9pt;z-index:252087296;mso-position-horizontal-relative:text;mso-position-vertical-relative:text">
                  <v:textbox style="mso-next-textbox:#_x0000_s140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0" type="#_x0000_t202" style="position:absolute;margin-left:21.45pt;margin-top:.8pt;width:8.25pt;height:9pt;z-index:252088320;mso-position-horizontal-relative:text;mso-position-vertical-relative:text">
                  <v:textbox style="mso-next-textbox:#_x0000_s141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1" type="#_x0000_t202" style="position:absolute;margin-left:21.45pt;margin-top:.8pt;width:8.25pt;height:9pt;z-index:252089344;mso-position-horizontal-relative:text;mso-position-vertical-relative:text">
                  <v:textbox style="mso-next-textbox:#_x0000_s141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2" type="#_x0000_t202" style="position:absolute;margin-left:21.45pt;margin-top:.8pt;width:8.25pt;height:9pt;z-index:252090368;mso-position-horizontal-relative:text;mso-position-vertical-relative:text">
                  <v:textbox style="mso-next-textbox:#_x0000_s141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3" type="#_x0000_t202" style="position:absolute;margin-left:21.45pt;margin-top:.8pt;width:8.25pt;height:9pt;z-index:252091392;mso-position-horizontal-relative:text;mso-position-vertical-relative:text">
                  <v:textbox style="mso-next-textbox:#_x0000_s141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4" type="#_x0000_t202" style="position:absolute;margin-left:21.45pt;margin-top:.8pt;width:8.25pt;height:9pt;z-index:252092416;mso-position-horizontal-relative:text;mso-position-vertical-relative:text">
                  <v:textbox style="mso-next-textbox:#_x0000_s141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5" type="#_x0000_t202" style="position:absolute;margin-left:21.45pt;margin-top:.8pt;width:8.25pt;height:9pt;z-index:252093440;mso-position-horizontal-relative:text;mso-position-vertical-relative:text">
                  <v:textbox style="mso-next-textbox:#_x0000_s141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6" type="#_x0000_t202" style="position:absolute;margin-left:21.45pt;margin-top:.8pt;width:8.25pt;height:9pt;z-index:252094464;mso-position-horizontal-relative:text;mso-position-vertical-relative:text">
                  <v:textbox style="mso-next-textbox:#_x0000_s141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7" type="#_x0000_t202" style="position:absolute;margin-left:21.45pt;margin-top:.8pt;width:8.25pt;height:9pt;z-index:252095488;mso-position-horizontal-relative:text;mso-position-vertical-relative:text">
                  <v:textbox style="mso-next-textbox:#_x0000_s141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8" type="#_x0000_t202" style="position:absolute;margin-left:21.45pt;margin-top:.8pt;width:8.25pt;height:9pt;z-index:252096512;mso-position-horizontal-relative:text;mso-position-vertical-relative:text">
                  <v:textbox style="mso-next-textbox:#_x0000_s141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A61077" w:rsidRDefault="00843AFD" w:rsidP="00843AFD">
      <w:pPr>
        <w:pStyle w:val="berschrift3"/>
        <w:rPr>
          <w:lang w:val="en-US"/>
        </w:rPr>
      </w:pPr>
      <w:r w:rsidRPr="00843AFD">
        <w:rPr>
          <w:lang w:val="en-US"/>
        </w:rPr>
        <w:t>Change Trainer Settings</w:t>
      </w:r>
    </w:p>
    <w:tbl>
      <w:tblPr>
        <w:tblStyle w:val="Tabellengitternetz"/>
        <w:tblW w:w="0" w:type="auto"/>
        <w:tblLook w:val="04A0"/>
      </w:tblPr>
      <w:tblGrid>
        <w:gridCol w:w="783"/>
        <w:gridCol w:w="7809"/>
        <w:gridCol w:w="1261"/>
      </w:tblGrid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Schritt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Funktioniert</w: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19" type="#_x0000_t202" style="position:absolute;margin-left:21.45pt;margin-top:.8pt;width:8.25pt;height:9pt;z-index:252098560;mso-position-horizontal-relative:text;mso-position-vertical-relative:text">
                  <v:textbox style="mso-next-textbox:#_x0000_s141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0" type="#_x0000_t202" style="position:absolute;margin-left:21.45pt;margin-top:.8pt;width:8.25pt;height:9pt;z-index:252099584;mso-position-horizontal-relative:text;mso-position-vertical-relative:text">
                  <v:textbox style="mso-next-textbox:#_x0000_s142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1" type="#_x0000_t202" style="position:absolute;margin-left:21.45pt;margin-top:.8pt;width:8.25pt;height:9pt;z-index:252100608;mso-position-horizontal-relative:text;mso-position-vertical-relative:text">
                  <v:textbox style="mso-next-textbox:#_x0000_s142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2" type="#_x0000_t202" style="position:absolute;margin-left:21.45pt;margin-top:.8pt;width:8.25pt;height:9pt;z-index:252101632;mso-position-horizontal-relative:text;mso-position-vertical-relative:text">
                  <v:textbox style="mso-next-textbox:#_x0000_s142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3" type="#_x0000_t202" style="position:absolute;margin-left:21.45pt;margin-top:.8pt;width:8.25pt;height:9pt;z-index:252102656;mso-position-horizontal-relative:text;mso-position-vertical-relative:text">
                  <v:textbox style="mso-next-textbox:#_x0000_s142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4" type="#_x0000_t202" style="position:absolute;margin-left:21.45pt;margin-top:.8pt;width:8.25pt;height:9pt;z-index:252103680;mso-position-horizontal-relative:text;mso-position-vertical-relative:text">
                  <v:textbox style="mso-next-textbox:#_x0000_s1424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5" type="#_x0000_t202" style="position:absolute;margin-left:21.45pt;margin-top:.8pt;width:8.25pt;height:9pt;z-index:252104704;mso-position-horizontal-relative:text;mso-position-vertical-relative:text">
                  <v:textbox style="mso-next-textbox:#_x0000_s1425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6" type="#_x0000_t202" style="position:absolute;margin-left:21.45pt;margin-top:.8pt;width:8.25pt;height:9pt;z-index:252105728;mso-position-horizontal-relative:text;mso-position-vertical-relative:text">
                  <v:textbox style="mso-next-textbox:#_x0000_s1426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7" type="#_x0000_t202" style="position:absolute;margin-left:21.45pt;margin-top:.8pt;width:8.25pt;height:9pt;z-index:252106752;mso-position-horizontal-relative:text;mso-position-vertical-relative:text">
                  <v:textbox style="mso-next-textbox:#_x0000_s1427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8" type="#_x0000_t202" style="position:absolute;margin-left:21.45pt;margin-top:.8pt;width:8.25pt;height:9pt;z-index:252107776;mso-position-horizontal-relative:text;mso-position-vertical-relative:text">
                  <v:textbox style="mso-next-textbox:#_x0000_s1428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29" type="#_x0000_t202" style="position:absolute;margin-left:21.45pt;margin-top:.8pt;width:8.25pt;height:9pt;z-index:252108800;mso-position-horizontal-relative:text;mso-position-vertical-relative:text">
                  <v:textbox style="mso-next-textbox:#_x0000_s1429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30" type="#_x0000_t202" style="position:absolute;margin-left:21.45pt;margin-top:.8pt;width:8.25pt;height:9pt;z-index:252109824;mso-position-horizontal-relative:text;mso-position-vertical-relative:text">
                  <v:textbox style="mso-next-textbox:#_x0000_s1430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31" type="#_x0000_t202" style="position:absolute;margin-left:21.45pt;margin-top:.8pt;width:8.25pt;height:9pt;z-index:252110848;mso-position-horizontal-relative:text;mso-position-vertical-relative:text">
                  <v:textbox style="mso-next-textbox:#_x0000_s1431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32" type="#_x0000_t202" style="position:absolute;margin-left:21.45pt;margin-top:.8pt;width:8.25pt;height:9pt;z-index:252111872;mso-position-horizontal-relative:text;mso-position-vertical-relative:text">
                  <v:textbox style="mso-next-textbox:#_x0000_s1432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  <w:tr w:rsidR="0045068B" w:rsidTr="00033111">
        <w:tc>
          <w:tcPr>
            <w:tcW w:w="783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09" w:type="dxa"/>
          </w:tcPr>
          <w:p w:rsidR="0045068B" w:rsidRDefault="0045068B" w:rsidP="00033111">
            <w:pPr>
              <w:rPr>
                <w:lang w:val="en-US"/>
              </w:rPr>
            </w:pPr>
          </w:p>
        </w:tc>
        <w:tc>
          <w:tcPr>
            <w:tcW w:w="1261" w:type="dxa"/>
          </w:tcPr>
          <w:p w:rsidR="0045068B" w:rsidRDefault="0045068B" w:rsidP="0003311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pict>
                <v:shape id="_x0000_s1433" type="#_x0000_t202" style="position:absolute;margin-left:21.45pt;margin-top:.8pt;width:8.25pt;height:9pt;z-index:252112896;mso-position-horizontal-relative:text;mso-position-vertical-relative:text">
                  <v:textbox style="mso-next-textbox:#_x0000_s1433">
                    <w:txbxContent>
                      <w:p w:rsidR="00033111" w:rsidRDefault="00033111" w:rsidP="0045068B"/>
                    </w:txbxContent>
                  </v:textbox>
                </v:shape>
              </w:pict>
            </w:r>
          </w:p>
        </w:tc>
      </w:tr>
    </w:tbl>
    <w:p w:rsidR="00843AFD" w:rsidRPr="00843AFD" w:rsidRDefault="00843AFD" w:rsidP="00843AFD">
      <w:pPr>
        <w:rPr>
          <w:lang w:val="en-US"/>
        </w:rPr>
      </w:pPr>
    </w:p>
    <w:p w:rsidR="00843AFD" w:rsidRPr="00843AFD" w:rsidRDefault="00A17634" w:rsidP="00843AFD">
      <w:pPr>
        <w:pStyle w:val="berschrift2"/>
        <w:tabs>
          <w:tab w:val="left" w:pos="576"/>
        </w:tabs>
        <w:spacing w:after="283"/>
      </w:pPr>
      <w:r>
        <w:t>Nachbearbeitung</w:t>
      </w:r>
    </w:p>
    <w:p w:rsidR="00A61077" w:rsidRDefault="00843AFD" w:rsidP="00843AFD">
      <w:pPr>
        <w:pStyle w:val="berschrift3"/>
        <w:tabs>
          <w:tab w:val="clear" w:pos="720"/>
        </w:tabs>
        <w:spacing w:after="283"/>
        <w:ind w:left="0" w:firstLine="0"/>
      </w:pPr>
      <w:r>
        <w:t>Die Sicherung der erstellten Daten braucht einen vernachlässigbar kleinen Verbrauch an Speicherplatz. Gesichert werden nur deskriptive Informationen.</w:t>
      </w:r>
    </w:p>
    <w:p w:rsidR="009E47DA" w:rsidRDefault="009E47DA">
      <w:pPr>
        <w:pStyle w:val="Textkrper"/>
      </w:pPr>
    </w:p>
    <w:sectPr w:rsidR="009E47DA" w:rsidSect="00A61077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type w:val="continuous"/>
      <w:pgSz w:w="11905" w:h="16837"/>
      <w:pgMar w:top="1134" w:right="1134" w:bottom="1134" w:left="1134" w:header="851" w:footer="8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70B" w:rsidRDefault="00FC370B">
      <w:r>
        <w:separator/>
      </w:r>
    </w:p>
  </w:endnote>
  <w:endnote w:type="continuationSeparator" w:id="1">
    <w:p w:rsidR="00FC370B" w:rsidRDefault="00FC3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284"/>
      <w:gridCol w:w="3284"/>
      <w:gridCol w:w="3286"/>
    </w:tblGrid>
    <w:tr w:rsidR="00033111">
      <w:tc>
        <w:tcPr>
          <w:tcW w:w="3284" w:type="dxa"/>
          <w:tcBorders>
            <w:top w:val="single" w:sz="4" w:space="0" w:color="C0C0C0"/>
          </w:tcBorders>
        </w:tcPr>
        <w:p w:rsidR="00033111" w:rsidRDefault="00033111">
          <w:pPr>
            <w:pStyle w:val="Fuzeile"/>
            <w:snapToGrid w:val="0"/>
          </w:pPr>
          <w:fldSimple w:instr=" FILENAME ">
            <w:r>
              <w:rPr>
                <w:noProof/>
              </w:rPr>
              <w:t>Dokument1</w:t>
            </w:r>
          </w:fldSimple>
        </w:p>
      </w:tc>
      <w:tc>
        <w:tcPr>
          <w:tcW w:w="3284" w:type="dxa"/>
          <w:tcBorders>
            <w:top w:val="single" w:sz="4" w:space="0" w:color="C0C0C0"/>
          </w:tcBorders>
        </w:tcPr>
        <w:p w:rsidR="00033111" w:rsidRDefault="00033111">
          <w:pPr>
            <w:pStyle w:val="Fuzeile"/>
            <w:snapToGrid w:val="0"/>
            <w:jc w:val="center"/>
          </w:pPr>
          <w:r>
            <w:t xml:space="preserve">Druckdatum </w:t>
          </w:r>
          <w:fldSimple w:instr=" DATE \@&quot;'dd'/MM/'yyyy 'HH:MM&quot; ">
            <w:r>
              <w:rPr>
                <w:noProof/>
              </w:rPr>
              <w:t>dd/07/yyyy 11:07</w:t>
            </w:r>
          </w:fldSimple>
        </w:p>
      </w:tc>
      <w:tc>
        <w:tcPr>
          <w:tcW w:w="3286" w:type="dxa"/>
          <w:tcBorders>
            <w:top w:val="single" w:sz="4" w:space="0" w:color="C0C0C0"/>
          </w:tcBorders>
        </w:tcPr>
        <w:p w:rsidR="00033111" w:rsidRDefault="00033111">
          <w:pPr>
            <w:pStyle w:val="Fuzeile"/>
            <w:snapToGrid w:val="0"/>
            <w:jc w:val="right"/>
            <w:rPr>
              <w:sz w:val="2"/>
              <w:szCs w:val="2"/>
            </w:rPr>
          </w:pPr>
          <w:r>
            <w:rPr>
              <w:rStyle w:val="Seitenzahl"/>
            </w:rPr>
            <w:t xml:space="preserve"> PAGE </w:t>
          </w:r>
          <w:r>
            <w:rPr>
              <w:rStyle w:val="Seitenzahl"/>
              <w:noProof/>
            </w:rPr>
            <w:t>2</w:t>
          </w:r>
          <w:r>
            <w:rPr>
              <w:rStyle w:val="Seitenzahl"/>
            </w:rPr>
            <w:t xml:space="preserve">/ NUMPAGE \*Arabic </w:t>
          </w:r>
          <w:r>
            <w:rPr>
              <w:rStyle w:val="Seitenzahl"/>
              <w:noProof/>
            </w:rPr>
            <w:t>2</w:t>
          </w:r>
        </w:p>
      </w:tc>
    </w:tr>
  </w:tbl>
  <w:p w:rsidR="00033111" w:rsidRDefault="00033111">
    <w:pPr>
      <w:pStyle w:val="Fuzeile"/>
      <w:rPr>
        <w:sz w:val="2"/>
        <w:szCs w:val="2"/>
      </w:rPr>
    </w:pPr>
  </w:p>
  <w:p w:rsidR="00033111" w:rsidRDefault="00033111">
    <w:pPr>
      <w:pStyle w:val="Fuzeile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284"/>
      <w:gridCol w:w="3284"/>
      <w:gridCol w:w="920"/>
      <w:gridCol w:w="1980"/>
      <w:gridCol w:w="386"/>
    </w:tblGrid>
    <w:tr w:rsidR="00033111">
      <w:trPr>
        <w:cantSplit/>
        <w:trHeight w:val="760"/>
      </w:trPr>
      <w:tc>
        <w:tcPr>
          <w:tcW w:w="7488" w:type="dxa"/>
          <w:gridSpan w:val="3"/>
        </w:tcPr>
        <w:p w:rsidR="00033111" w:rsidRDefault="00033111">
          <w:pPr>
            <w:pStyle w:val="Fuzeile"/>
            <w:snapToGrid w:val="0"/>
            <w:spacing w:before="20" w:after="20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980" w:type="dxa"/>
          <w:vAlign w:val="center"/>
        </w:tcPr>
        <w:p w:rsidR="00033111" w:rsidRDefault="00033111">
          <w:pPr>
            <w:pStyle w:val="CDBAbsenderinformation"/>
            <w:snapToGrid w:val="0"/>
            <w:spacing w:before="120" w:line="240" w:lineRule="auto"/>
            <w:jc w:val="right"/>
            <w:rPr>
              <w:rFonts w:eastAsia="PMingLiU"/>
              <w:sz w:val="20"/>
              <w:szCs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143000" cy="219075"/>
                <wp:effectExtent l="1905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" w:type="dxa"/>
          <w:tcMar>
            <w:left w:w="0" w:type="dxa"/>
            <w:right w:w="0" w:type="dxa"/>
          </w:tcMar>
        </w:tcPr>
        <w:p w:rsidR="00033111" w:rsidRDefault="00033111">
          <w:pPr>
            <w:snapToGrid w:val="0"/>
          </w:pPr>
        </w:p>
      </w:tc>
    </w:tr>
    <w:tr w:rsidR="00033111">
      <w:trPr>
        <w:trHeight w:val="360"/>
      </w:trPr>
      <w:tc>
        <w:tcPr>
          <w:tcW w:w="3284" w:type="dxa"/>
          <w:vAlign w:val="center"/>
        </w:tcPr>
        <w:p w:rsidR="00033111" w:rsidRDefault="00033111">
          <w:pPr>
            <w:pStyle w:val="Fuzeile"/>
            <w:snapToGrid w:val="0"/>
          </w:pPr>
          <w:fldSimple w:instr=" FILENAME ">
            <w:r>
              <w:rPr>
                <w:noProof/>
              </w:rPr>
              <w:t>Dokument1</w:t>
            </w:r>
          </w:fldSimple>
        </w:p>
      </w:tc>
      <w:tc>
        <w:tcPr>
          <w:tcW w:w="3284" w:type="dxa"/>
          <w:vAlign w:val="center"/>
        </w:tcPr>
        <w:p w:rsidR="00033111" w:rsidRDefault="00033111">
          <w:pPr>
            <w:pStyle w:val="Fuzeile"/>
            <w:snapToGrid w:val="0"/>
            <w:jc w:val="center"/>
          </w:pPr>
          <w:r>
            <w:t xml:space="preserve">Druckdatum </w:t>
          </w:r>
          <w:fldSimple w:instr=" DATE \@&quot;'dd'/MM/'yyyy 'HH:MM&quot; ">
            <w:r>
              <w:rPr>
                <w:noProof/>
              </w:rPr>
              <w:t>dd/07/yyyy 11:07</w:t>
            </w:r>
          </w:fldSimple>
        </w:p>
      </w:tc>
      <w:tc>
        <w:tcPr>
          <w:tcW w:w="3286" w:type="dxa"/>
          <w:gridSpan w:val="3"/>
          <w:vAlign w:val="center"/>
        </w:tcPr>
        <w:p w:rsidR="00033111" w:rsidRDefault="00033111">
          <w:pPr>
            <w:pStyle w:val="Fuzeile"/>
            <w:snapToGrid w:val="0"/>
            <w:jc w:val="right"/>
            <w:rPr>
              <w:sz w:val="2"/>
              <w:szCs w:val="2"/>
            </w:rPr>
          </w:pPr>
          <w:r>
            <w:rPr>
              <w:rStyle w:val="Seitenzahl"/>
            </w:rPr>
            <w:t xml:space="preserve"> PAGE </w:t>
          </w:r>
          <w:r>
            <w:rPr>
              <w:rStyle w:val="Seitenzahl"/>
              <w:noProof/>
            </w:rPr>
            <w:t>1</w:t>
          </w:r>
          <w:r>
            <w:rPr>
              <w:rStyle w:val="Seitenzahl"/>
            </w:rPr>
            <w:t xml:space="preserve">/ NUMPAGE \*Arabic </w:t>
          </w:r>
          <w:r>
            <w:rPr>
              <w:rStyle w:val="Seitenzahl"/>
              <w:noProof/>
            </w:rPr>
            <w:t>3</w:t>
          </w:r>
        </w:p>
      </w:tc>
    </w:tr>
  </w:tbl>
  <w:p w:rsidR="00033111" w:rsidRDefault="00033111">
    <w:pPr>
      <w:pStyle w:val="Fuzeile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70B" w:rsidRDefault="00FC370B">
      <w:r>
        <w:separator/>
      </w:r>
    </w:p>
  </w:footnote>
  <w:footnote w:type="continuationSeparator" w:id="1">
    <w:p w:rsidR="00FC370B" w:rsidRDefault="00FC37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1561"/>
      <w:gridCol w:w="5008"/>
      <w:gridCol w:w="3285"/>
    </w:tblGrid>
    <w:tr w:rsidR="00033111">
      <w:trPr>
        <w:cantSplit/>
        <w:trHeight w:hRule="exact" w:val="184"/>
      </w:trPr>
      <w:tc>
        <w:tcPr>
          <w:tcW w:w="1561" w:type="dxa"/>
          <w:vAlign w:val="bottom"/>
        </w:tcPr>
        <w:p w:rsidR="00033111" w:rsidRDefault="00033111">
          <w:pPr>
            <w:pStyle w:val="Kopfzeile"/>
            <w:snapToGrid w:val="0"/>
          </w:pPr>
          <w:r>
            <w:t>Projektname</w:t>
          </w:r>
        </w:p>
      </w:tc>
      <w:tc>
        <w:tcPr>
          <w:tcW w:w="5008" w:type="dxa"/>
          <w:vAlign w:val="bottom"/>
        </w:tcPr>
        <w:p w:rsidR="00033111" w:rsidRDefault="00033111" w:rsidP="00843AFD">
          <w:pPr>
            <w:pStyle w:val="Kopfzeile"/>
            <w:snapToGrid w:val="0"/>
          </w:pPr>
          <w:r>
            <w:t>Tactic Board Editor</w:t>
          </w:r>
        </w:p>
      </w:tc>
      <w:tc>
        <w:tcPr>
          <w:tcW w:w="3285" w:type="dxa"/>
          <w:vMerge w:val="restart"/>
          <w:tcBorders>
            <w:bottom w:val="single" w:sz="4" w:space="0" w:color="C0C0C0"/>
          </w:tcBorders>
          <w:vAlign w:val="bottom"/>
        </w:tcPr>
        <w:p w:rsidR="00033111" w:rsidRDefault="00033111">
          <w:pPr>
            <w:pStyle w:val="Kopfzeile"/>
            <w:snapToGrid w:val="0"/>
            <w:jc w:val="right"/>
          </w:pPr>
        </w:p>
      </w:tc>
    </w:tr>
    <w:tr w:rsidR="00033111">
      <w:trPr>
        <w:cantSplit/>
        <w:trHeight w:hRule="exact" w:val="184"/>
      </w:trPr>
      <w:tc>
        <w:tcPr>
          <w:tcW w:w="1561" w:type="dxa"/>
          <w:tcBorders>
            <w:bottom w:val="single" w:sz="4" w:space="0" w:color="C0C0C0"/>
          </w:tcBorders>
          <w:vAlign w:val="bottom"/>
        </w:tcPr>
        <w:p w:rsidR="00033111" w:rsidRDefault="00033111">
          <w:pPr>
            <w:pStyle w:val="Kopfzeile"/>
            <w:snapToGrid w:val="0"/>
          </w:pPr>
          <w:r>
            <w:t>Ergebnisname</w:t>
          </w:r>
        </w:p>
      </w:tc>
      <w:tc>
        <w:tcPr>
          <w:tcW w:w="5008" w:type="dxa"/>
          <w:tcBorders>
            <w:bottom w:val="single" w:sz="4" w:space="0" w:color="C0C0C0"/>
          </w:tcBorders>
          <w:vAlign w:val="bottom"/>
        </w:tcPr>
        <w:p w:rsidR="00033111" w:rsidRDefault="00033111">
          <w:pPr>
            <w:pStyle w:val="Kopfzeile"/>
            <w:snapToGrid w:val="0"/>
          </w:pPr>
          <w:r>
            <w:t>Testprozedur</w:t>
          </w:r>
        </w:p>
      </w:tc>
      <w:tc>
        <w:tcPr>
          <w:tcW w:w="3285" w:type="dxa"/>
          <w:vMerge/>
          <w:tcBorders>
            <w:bottom w:val="single" w:sz="4" w:space="0" w:color="C0C0C0"/>
          </w:tcBorders>
          <w:vAlign w:val="bottom"/>
        </w:tcPr>
        <w:p w:rsidR="00033111" w:rsidRDefault="00033111"/>
      </w:tc>
    </w:tr>
  </w:tbl>
  <w:p w:rsidR="00033111" w:rsidRDefault="00033111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869"/>
      <w:gridCol w:w="3851"/>
    </w:tblGrid>
    <w:tr w:rsidR="00033111">
      <w:tc>
        <w:tcPr>
          <w:tcW w:w="5869" w:type="dxa"/>
          <w:tcBorders>
            <w:bottom w:val="single" w:sz="4" w:space="0" w:color="C0C0C0"/>
          </w:tcBorders>
          <w:vAlign w:val="bottom"/>
        </w:tcPr>
        <w:p w:rsidR="00033111" w:rsidRDefault="00033111">
          <w:pPr>
            <w:pStyle w:val="Kopfzeile"/>
            <w:snapToGrid w:val="0"/>
          </w:pPr>
          <w:r>
            <w:rPr>
              <w:b/>
              <w:sz w:val="18"/>
              <w:szCs w:val="18"/>
            </w:rPr>
            <w:t>&lt;Organisation / Firma&gt;</w:t>
          </w:r>
        </w:p>
      </w:tc>
      <w:tc>
        <w:tcPr>
          <w:tcW w:w="3851" w:type="dxa"/>
          <w:tcBorders>
            <w:bottom w:val="single" w:sz="4" w:space="0" w:color="C0C0C0"/>
          </w:tcBorders>
          <w:vAlign w:val="bottom"/>
        </w:tcPr>
        <w:p w:rsidR="00033111" w:rsidRDefault="00033111">
          <w:pPr>
            <w:pStyle w:val="Kopfzeile"/>
            <w:snapToGrid w:val="0"/>
            <w:jc w:val="right"/>
          </w:pPr>
        </w:p>
      </w:tc>
    </w:tr>
  </w:tbl>
  <w:p w:rsidR="00033111" w:rsidRDefault="0003311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672802"/>
    <w:multiLevelType w:val="hybridMultilevel"/>
    <w:tmpl w:val="2D80F8BC"/>
    <w:lvl w:ilvl="0" w:tplc="CD8E3F1A">
      <w:start w:val="10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A4941"/>
    <w:rsid w:val="00033111"/>
    <w:rsid w:val="000628CC"/>
    <w:rsid w:val="000B1558"/>
    <w:rsid w:val="001B74E6"/>
    <w:rsid w:val="002B07A8"/>
    <w:rsid w:val="003156F7"/>
    <w:rsid w:val="003F4FFC"/>
    <w:rsid w:val="0045068B"/>
    <w:rsid w:val="005E3E73"/>
    <w:rsid w:val="00670A46"/>
    <w:rsid w:val="00761DCE"/>
    <w:rsid w:val="007E15B7"/>
    <w:rsid w:val="00843AFD"/>
    <w:rsid w:val="008A1BB8"/>
    <w:rsid w:val="00927177"/>
    <w:rsid w:val="009555F8"/>
    <w:rsid w:val="0096681D"/>
    <w:rsid w:val="009A3DAC"/>
    <w:rsid w:val="009E47DA"/>
    <w:rsid w:val="00A17634"/>
    <w:rsid w:val="00A61077"/>
    <w:rsid w:val="00A72D35"/>
    <w:rsid w:val="00C04103"/>
    <w:rsid w:val="00E25E61"/>
    <w:rsid w:val="00E867B4"/>
    <w:rsid w:val="00F07646"/>
    <w:rsid w:val="00FA4941"/>
    <w:rsid w:val="00FC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1077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rsid w:val="00A61077"/>
    <w:pPr>
      <w:keepNext/>
      <w:tabs>
        <w:tab w:val="num" w:pos="432"/>
      </w:tabs>
      <w:ind w:left="432" w:hanging="432"/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A61077"/>
    <w:pPr>
      <w:keepNext/>
      <w:tabs>
        <w:tab w:val="num" w:pos="576"/>
      </w:tabs>
      <w:ind w:left="576" w:hanging="576"/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rsid w:val="00A61077"/>
    <w:pPr>
      <w:keepNext/>
      <w:tabs>
        <w:tab w:val="num" w:pos="720"/>
      </w:tabs>
      <w:ind w:left="720" w:hanging="720"/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rsid w:val="00A61077"/>
    <w:pPr>
      <w:keepNext/>
      <w:tabs>
        <w:tab w:val="num" w:pos="864"/>
      </w:tabs>
      <w:ind w:left="864" w:hanging="864"/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rsid w:val="00A61077"/>
    <w:pPr>
      <w:keepNext/>
      <w:tabs>
        <w:tab w:val="num" w:pos="1008"/>
      </w:tabs>
      <w:ind w:left="1008" w:hanging="1008"/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rsid w:val="00A61077"/>
    <w:pPr>
      <w:keepNext/>
      <w:tabs>
        <w:tab w:val="num" w:pos="1152"/>
      </w:tabs>
      <w:ind w:left="1152" w:hanging="1152"/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rsid w:val="00A61077"/>
    <w:pPr>
      <w:keepNext/>
      <w:tabs>
        <w:tab w:val="num" w:pos="1296"/>
      </w:tabs>
      <w:ind w:left="1296" w:hanging="1296"/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rsid w:val="00A61077"/>
    <w:pPr>
      <w:keepNext/>
      <w:tabs>
        <w:tab w:val="num" w:pos="1440"/>
      </w:tabs>
      <w:ind w:left="1440" w:hanging="1440"/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rsid w:val="00A61077"/>
    <w:pPr>
      <w:keepNext/>
      <w:tabs>
        <w:tab w:val="num" w:pos="1584"/>
      </w:tabs>
      <w:ind w:left="1584" w:hanging="1584"/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A61077"/>
  </w:style>
  <w:style w:type="character" w:styleId="Seitenzahl">
    <w:name w:val="page number"/>
    <w:basedOn w:val="Absatz-Standardschriftart1"/>
    <w:semiHidden/>
    <w:rsid w:val="00A61077"/>
  </w:style>
  <w:style w:type="character" w:customStyle="1" w:styleId="Kommentarzeichen1">
    <w:name w:val="Kommentarzeichen1"/>
    <w:basedOn w:val="Absatz-Standardschriftart1"/>
    <w:rsid w:val="00A61077"/>
    <w:rPr>
      <w:sz w:val="16"/>
      <w:szCs w:val="16"/>
    </w:rPr>
  </w:style>
  <w:style w:type="character" w:customStyle="1" w:styleId="Car">
    <w:name w:val="Car"/>
    <w:basedOn w:val="Absatz-Standardschriftart1"/>
    <w:rsid w:val="00A61077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paragraph" w:customStyle="1" w:styleId="berschrift">
    <w:name w:val="Überschrift"/>
    <w:basedOn w:val="Standard"/>
    <w:next w:val="Textkrper"/>
    <w:rsid w:val="00A61077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semiHidden/>
    <w:rsid w:val="00A61077"/>
    <w:pPr>
      <w:spacing w:after="120"/>
    </w:pPr>
  </w:style>
  <w:style w:type="paragraph" w:styleId="Liste">
    <w:name w:val="List"/>
    <w:basedOn w:val="Textkrper"/>
    <w:semiHidden/>
    <w:rsid w:val="00A61077"/>
    <w:rPr>
      <w:rFonts w:cs="Tahoma"/>
    </w:rPr>
  </w:style>
  <w:style w:type="paragraph" w:customStyle="1" w:styleId="Beschriftung1">
    <w:name w:val="Beschriftung1"/>
    <w:basedOn w:val="Standard"/>
    <w:rsid w:val="00A6107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rsid w:val="00A61077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sid w:val="00A61077"/>
    <w:rPr>
      <w:color w:val="000080"/>
      <w:u w:val="dotted"/>
    </w:rPr>
  </w:style>
  <w:style w:type="paragraph" w:styleId="Kopfzeile">
    <w:name w:val="header"/>
    <w:basedOn w:val="Standard"/>
    <w:semiHidden/>
    <w:rsid w:val="00A61077"/>
    <w:rPr>
      <w:sz w:val="16"/>
    </w:rPr>
  </w:style>
  <w:style w:type="paragraph" w:styleId="Titel">
    <w:name w:val="Title"/>
    <w:basedOn w:val="Standard"/>
    <w:next w:val="Standard"/>
    <w:qFormat/>
    <w:rsid w:val="00A61077"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rsid w:val="00A61077"/>
    <w:pPr>
      <w:jc w:val="center"/>
    </w:pPr>
    <w:rPr>
      <w:i/>
      <w:iCs/>
    </w:rPr>
  </w:style>
  <w:style w:type="paragraph" w:customStyle="1" w:styleId="CDBTitel">
    <w:name w:val="CDB_Titel"/>
    <w:basedOn w:val="Titel"/>
    <w:rsid w:val="00A61077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rsid w:val="00A61077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sid w:val="00A61077"/>
    <w:rPr>
      <w:bCs/>
      <w:color w:val="FFFFFF"/>
    </w:rPr>
  </w:style>
  <w:style w:type="paragraph" w:styleId="Fuzeile">
    <w:name w:val="footer"/>
    <w:basedOn w:val="Standard"/>
    <w:semiHidden/>
    <w:rsid w:val="00A61077"/>
    <w:rPr>
      <w:sz w:val="16"/>
      <w:szCs w:val="16"/>
    </w:rPr>
  </w:style>
  <w:style w:type="paragraph" w:styleId="Verzeichnis1">
    <w:name w:val="toc 1"/>
    <w:basedOn w:val="Standard"/>
    <w:next w:val="Standard"/>
    <w:semiHidden/>
    <w:rsid w:val="00A61077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rsid w:val="00A61077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rsid w:val="00A61077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rsid w:val="00A61077"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rsid w:val="00A61077"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rsid w:val="00A61077"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rsid w:val="00A61077"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rsid w:val="00A61077"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rsid w:val="00A61077"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sid w:val="00A61077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rsid w:val="00A61077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sid w:val="00A61077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rsid w:val="00A61077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rsid w:val="00A61077"/>
    <w:pPr>
      <w:tabs>
        <w:tab w:val="right" w:leader="dot" w:pos="9637"/>
      </w:tabs>
      <w:ind w:left="254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7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7DA"/>
    <w:rPr>
      <w:rFonts w:ascii="Tahoma" w:eastAsia="PMingLiU" w:hAnsi="Tahoma" w:cs="Tahoma"/>
      <w:sz w:val="16"/>
      <w:szCs w:val="16"/>
      <w:lang w:eastAsia="ar-SA"/>
    </w:rPr>
  </w:style>
  <w:style w:type="table" w:styleId="Tabellengitternetz">
    <w:name w:val="Table Grid"/>
    <w:basedOn w:val="NormaleTabelle"/>
    <w:uiPriority w:val="59"/>
    <w:rsid w:val="004506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ittlereSchattierung2-Akzent1">
    <w:name w:val="Medium Shading 2 Accent 1"/>
    <w:basedOn w:val="NormaleTabelle"/>
    <w:uiPriority w:val="64"/>
    <w:rsid w:val="003156F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">
    <w:name w:val="Light List"/>
    <w:basedOn w:val="NormaleTabelle"/>
    <w:uiPriority w:val="61"/>
    <w:rsid w:val="003156F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Programmieren\workspace\TBE\doc\test\testprozedu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testprozedur.dotx</Template>
  <TotalTime>0</TotalTime>
  <Pages>10</Pages>
  <Words>777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8</cp:revision>
  <cp:lastPrinted>2112-12-31T22:00:00Z</cp:lastPrinted>
  <dcterms:created xsi:type="dcterms:W3CDTF">2007-07-11T08:55:00Z</dcterms:created>
  <dcterms:modified xsi:type="dcterms:W3CDTF">2007-07-11T09:35:00Z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